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D15F8" w14:textId="7715E7AE" w:rsidR="00D2464B" w:rsidRDefault="00D2464B" w:rsidP="00D2464B">
      <w:pPr>
        <w:pStyle w:val="Heading1"/>
        <w:tabs>
          <w:tab w:val="left" w:pos="3480"/>
        </w:tabs>
      </w:pPr>
      <w:r>
        <w:t>Student Version</w:t>
      </w:r>
    </w:p>
    <w:p w14:paraId="73E08A7B" w14:textId="77777777" w:rsidR="00D2464B" w:rsidRDefault="00D2464B" w:rsidP="00D2464B">
      <w:pPr>
        <w:tabs>
          <w:tab w:val="right" w:pos="10632"/>
        </w:tabs>
        <w:rPr>
          <w:rFonts w:cs="Arial"/>
          <w:b/>
          <w:sz w:val="24"/>
          <w:szCs w:val="24"/>
          <w:u w:val="thick"/>
        </w:rPr>
      </w:pPr>
      <w:r>
        <w:rPr>
          <w:rFonts w:cs="Arial"/>
          <w:b/>
          <w:sz w:val="24"/>
          <w:szCs w:val="24"/>
          <w:u w:val="thick"/>
        </w:rPr>
        <w:tab/>
      </w:r>
    </w:p>
    <w:p w14:paraId="529558B5"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73118CC48416492C9D2A11D337A51103"/>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284F2C1A"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678EDFF" w14:textId="77777777" w:rsidR="00D2464B" w:rsidRDefault="00D2464B">
                <w:pPr>
                  <w:pStyle w:val="SHead1"/>
                  <w:rPr>
                    <w:i/>
                    <w:noProof/>
                    <w:lang w:eastAsia="en-AU"/>
                  </w:rPr>
                </w:pPr>
                <w:r>
                  <w:t>Section C – Instructions to students</w:t>
                </w:r>
              </w:p>
            </w:tc>
          </w:tr>
          <w:tr w:rsidR="00D2464B" w14:paraId="5541A9D6"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05B9A78" w14:textId="77777777" w:rsidR="00D2464B" w:rsidRDefault="00D2464B">
                <w:pPr>
                  <w:spacing w:before="60" w:after="60"/>
                  <w:rPr>
                    <w:rFonts w:cs="Arial"/>
                    <w:b/>
                    <w:szCs w:val="20"/>
                  </w:rPr>
                </w:pPr>
                <w:r>
                  <w:rPr>
                    <w:rFonts w:cs="Arial"/>
                    <w:b/>
                    <w:szCs w:val="20"/>
                  </w:rPr>
                  <w:t>Task instructions:</w:t>
                </w:r>
              </w:p>
            </w:tc>
          </w:tr>
          <w:tr w:rsidR="00D2464B" w14:paraId="26E2C19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B9D1BCF0AFEB4B7C89E62FC374269CAD"/>
                  </w:placeholder>
                  <w:dataBinding w:prefixMappings="xmlns:ns0='http://purl.org/dc/elements/1.1/' xmlns:ns1='http://schemas.openxmlformats.org/package/2006/metadata/core-properties' " w:xpath="/ns1:coreProperties[1]/ns1:contentStatus[1]" w:storeItemID="{6C3C8BC8-F283-45AE-878A-BAB7291924A1}"/>
                  <w:text w:multiLine="1"/>
                </w:sdtPr>
                <w:sdtContent>
                  <w:p w14:paraId="531D5215" w14:textId="04C7E7F1" w:rsidR="00D2464B" w:rsidRDefault="0028622E">
                    <w:r>
                      <w:t>This assessment is comprised of three parts:</w:t>
                    </w:r>
                    <w:r>
                      <w:br/>
                      <w:t>Part 1: Flow Charts</w:t>
                    </w:r>
                    <w:r>
                      <w:br/>
                      <w:t>Part 2: Knowledge Questions</w:t>
                    </w:r>
                    <w:r>
                      <w:br/>
                      <w:t>Part 3: Splunk Comprehensive Lab</w:t>
                    </w:r>
                    <w:r>
                      <w:br/>
                    </w:r>
                    <w:r>
                      <w:br/>
                      <w:t>Part 1 Flow Charts:</w:t>
                    </w:r>
                    <w:r>
                      <w:br/>
                      <w:t>â€¢</w:t>
                    </w:r>
                    <w:r>
                      <w:tab/>
                      <w:t>Please refer the Supporting Documents for more information on this part of the assessment.</w:t>
                    </w:r>
                    <w:r>
                      <w:br/>
                      <w:t xml:space="preserve">In this part of the assessment you are required to answer a range of knowledge questions related to this subject. Some of these questions are more technical and ask you to discuss or explain particular technologies or terminologies while other questions are more holistic or bigger picture focused. </w:t>
                    </w:r>
                    <w:r>
                      <w:br/>
                    </w:r>
                    <w:r>
                      <w:br/>
                      <w:t xml:space="preserve">You will also need to answer questions about your incident response process and how you have developed your flowchart. You must answer each question in your own words. </w:t>
                    </w:r>
                    <w:r>
                      <w:br/>
                    </w:r>
                    <w:r>
                      <w:br/>
                      <w:t>Where you have used images or content from another creator you must make reference to this in the answer space provided.</w:t>
                    </w:r>
                    <w:r>
                      <w:br/>
                      <w:t>â€¢</w:t>
                    </w:r>
                    <w:r>
                      <w:tab/>
                      <w:t xml:space="preserve">You are required to attempt ALL questions and tasks individually  </w:t>
                    </w:r>
                    <w:r>
                      <w:br/>
                      <w:t>â€¢</w:t>
                    </w:r>
                    <w:r>
                      <w:tab/>
                      <w:t>Your answers are to be written in your own words. Copy and paste from a research link will not be accepted.</w:t>
                    </w:r>
                    <w:r>
                      <w:br/>
                    </w:r>
                    <w:r>
                      <w:br/>
                      <w:t>Part B Knowledge Questions:</w:t>
                    </w:r>
                    <w:r>
                      <w:br/>
                      <w:t xml:space="preserve">In this assessment you are required to answer a range of knowledge questions related to this subject. Some of these questions are more technical and ask learners to discuss or explain particular technologies or terminologies while other questions are more holistic or bigger picture focused.  </w:t>
                    </w:r>
                    <w:r>
                      <w:br/>
                      <w:t>â€¢</w:t>
                    </w:r>
                    <w:r>
                      <w:tab/>
                      <w:t xml:space="preserve">You are required to attempt ALL questions and tasks individually  </w:t>
                    </w:r>
                    <w:r>
                      <w:br/>
                      <w:t>â€¢</w:t>
                    </w:r>
                    <w:r>
                      <w:tab/>
                      <w:t>Your answers are to be written in your own words. Copy and paste from a research link will not be accepted.</w:t>
                    </w:r>
                    <w:r>
                      <w:br/>
                      <w:t>â€¢</w:t>
                    </w:r>
                    <w:r>
                      <w:tab/>
                      <w:t xml:space="preserve">You are required to list all references consulted in the reference box at the end of the assessment. Knowledge </w:t>
                    </w:r>
                    <w:r>
                      <w:br/>
                    </w:r>
                    <w:r>
                      <w:br/>
                      <w:t>Part 3: Splunk Comprehensive Lab</w:t>
                    </w:r>
                    <w:r>
                      <w:br/>
                      <w:t>â€¢</w:t>
                    </w:r>
                    <w:r>
                      <w:tab/>
                      <w:t>Please refer the Supporting Documents for more information on this part of the assessment.</w:t>
                    </w:r>
                    <w:r>
                      <w:br/>
                      <w:t xml:space="preserve">For this part of the assessment, you will use Splunk enterprise software to import and analyse </w:t>
                    </w:r>
                    <w:proofErr w:type="spellStart"/>
                    <w:r>
                      <w:t>â€œBig</w:t>
                    </w:r>
                    <w:proofErr w:type="spellEnd"/>
                    <w:r>
                      <w:t xml:space="preserve"> </w:t>
                    </w:r>
                    <w:proofErr w:type="spellStart"/>
                    <w:r>
                      <w:t>Dataâ</w:t>
                    </w:r>
                    <w:proofErr w:type="spellEnd"/>
                    <w:r>
                      <w:t>€</w:t>
                    </w:r>
                    <w:r>
                      <w:rPr>
                        <w:rFonts w:cs="Arial"/>
                      </w:rPr>
                      <w:t></w:t>
                    </w:r>
                    <w:r>
                      <w:t xml:space="preserve"> for trends and discrepancies.  The assessment must be completed individually. On the following pages there are questions for you to answer spilt into three sections. You must complete all sections of the do</w:t>
                    </w:r>
                  </w:p>
                </w:sdtContent>
              </w:sdt>
            </w:tc>
          </w:tr>
        </w:tbl>
      </w:sdtContent>
    </w:sdt>
    <w:p w14:paraId="6429FFD8"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73118CC48416492C9D2A11D337A51103"/>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199C05A8"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A48E593" w14:textId="77777777" w:rsidR="00D2464B" w:rsidRDefault="00D2464B">
                <w:pPr>
                  <w:pStyle w:val="SHead1"/>
                  <w:rPr>
                    <w:noProof/>
                    <w:sz w:val="18"/>
                    <w:szCs w:val="18"/>
                    <w:lang w:eastAsia="en-AU"/>
                  </w:rPr>
                </w:pPr>
                <w:r>
                  <w:t xml:space="preserve">Section D – Conditions for assessment </w:t>
                </w:r>
              </w:p>
            </w:tc>
          </w:tr>
          <w:tr w:rsidR="00D2464B" w14:paraId="0B7F64C0"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1191BBED" w14:textId="77777777" w:rsidR="00D2464B" w:rsidRDefault="00D2464B">
                <w:pPr>
                  <w:spacing w:before="60" w:after="60"/>
                  <w:rPr>
                    <w:rFonts w:cs="Arial"/>
                    <w:b/>
                    <w:szCs w:val="20"/>
                  </w:rPr>
                </w:pPr>
                <w:r>
                  <w:rPr>
                    <w:rFonts w:cs="Arial"/>
                    <w:b/>
                    <w:szCs w:val="20"/>
                  </w:rPr>
                  <w:t xml:space="preserve">Conditions: </w:t>
                </w:r>
              </w:p>
              <w:p w14:paraId="1EE327ED"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5146781F"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E4465D8C0FF44EA7B23EC053834AD600"/>
                  </w:placeholder>
                  <w:dataBinding w:prefixMappings="xmlns:ns0='http://schemas.microsoft.com/office/2006/coverPageProps' " w:xpath="/ns0:CoverPageProperties[1]/ns0:CompanyFax[1]" w:storeItemID="{55AF091B-3C7A-41E3-B477-F2FDAA23CFDA}"/>
                  <w:text w:multiLine="1"/>
                </w:sdtPr>
                <w:sdtContent>
                  <w:p w14:paraId="3148CF53" w14:textId="77777777" w:rsidR="00D2464B" w:rsidRDefault="0028622E">
                    <w:pPr>
                      <w:spacing w:before="60" w:after="60"/>
                      <w:rPr>
                        <w:rFonts w:cs="Arial"/>
                        <w:szCs w:val="20"/>
                      </w:rPr>
                    </w:pPr>
                    <w:r>
                      <w:rPr>
                        <w:rFonts w:cs="Arial"/>
                        <w:szCs w:val="20"/>
                      </w:rPr>
                      <w:t xml:space="preserve">Conditions: </w:t>
                    </w:r>
                    <w:r>
                      <w:rPr>
                        <w:rFonts w:cs="Arial"/>
                        <w:szCs w:val="20"/>
                      </w:rPr>
                      <w:br/>
                      <w:t>-    This assessment is to be completed individually.</w:t>
                    </w:r>
                    <w:r>
                      <w:rPr>
                        <w:rFonts w:cs="Arial"/>
                        <w:szCs w:val="20"/>
                      </w:rPr>
                      <w:br/>
                      <w:t>-    You must meet all criteria listed in the marking guide to be satisfactory in this task.</w:t>
                    </w:r>
                    <w:r>
                      <w:rPr>
                        <w:rFonts w:cs="Arial"/>
                        <w:szCs w:val="20"/>
                      </w:rPr>
                      <w:br/>
                      <w:t>-    You may resubmit this task if not successful within the enrolment period as per Holmesglen conducting</w:t>
                    </w:r>
                    <w:r>
                      <w:rPr>
                        <w:rFonts w:cs="Arial"/>
                        <w:szCs w:val="20"/>
                      </w:rPr>
                      <w:br/>
                      <w:t xml:space="preserve">     assessment procedure.</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(one resubmit allowed per task).</w:t>
                    </w:r>
                    <w:r>
                      <w:rPr>
                        <w:rFonts w:cs="Arial"/>
                        <w:szCs w:val="20"/>
                      </w:rPr>
                      <w:br/>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r>
                    <w:r>
                      <w:rPr>
                        <w:rFonts w:cs="Arial"/>
                        <w:szCs w:val="20"/>
                      </w:rPr>
                      <w:lastRenderedPageBreak/>
                      <w:t>-   The learner may use the internet research answers for this assessment.</w:t>
                    </w:r>
                    <w:r>
                      <w:rPr>
                        <w:rFonts w:cs="Arial"/>
                        <w:szCs w:val="20"/>
                      </w:rPr>
                      <w:br/>
                    </w:r>
                  </w:p>
                </w:sdtContent>
              </w:sdt>
            </w:tc>
          </w:tr>
          <w:tr w:rsidR="00D2464B" w14:paraId="152DBF62"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177B165B"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68155369"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8F4D302"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6706764B17034F938F6D9744F42B7E02"/>
                  </w:placeholder>
                  <w:dataBinding w:prefixMappings="xmlns:ns0='http://schemas.microsoft.com/office/2006/coverPageProps' " w:xpath="/ns0:CoverPageProperties[1]/ns0:CompanyPhone[1]" w:storeItemID="{55AF091B-3C7A-41E3-B477-F2FDAA23CFDA}"/>
                  <w:text w:multiLine="1"/>
                </w:sdtPr>
                <w:sdtContent>
                  <w:p w14:paraId="1713DD15" w14:textId="77777777" w:rsidR="00D2464B" w:rsidRDefault="0028622E">
                    <w:pPr>
                      <w:spacing w:before="60" w:after="60"/>
                      <w:rPr>
                        <w:rFonts w:cs="Arial"/>
                        <w:bCs/>
                        <w:color w:val="000000" w:themeColor="text1"/>
                        <w:szCs w:val="16"/>
                      </w:rPr>
                    </w:pPr>
                    <w:r>
                      <w:rPr>
                        <w:rFonts w:cs="Arial"/>
                        <w:bCs/>
                        <w:color w:val="000000" w:themeColor="text1"/>
                        <w:szCs w:val="16"/>
                      </w:rPr>
                      <w:t>Laptop Computer or Desktop computer or Tablet</w:t>
                    </w:r>
                    <w:r>
                      <w:rPr>
                        <w:rFonts w:cs="Arial"/>
                        <w:bCs/>
                        <w:color w:val="000000" w:themeColor="text1"/>
                        <w:szCs w:val="16"/>
                      </w:rPr>
                      <w:br/>
                      <w:t>Writing Materials</w:t>
                    </w:r>
                    <w:r>
                      <w:rPr>
                        <w:rFonts w:cs="Arial"/>
                        <w:bCs/>
                        <w:color w:val="000000" w:themeColor="text1"/>
                        <w:szCs w:val="16"/>
                      </w:rPr>
                      <w:br/>
                      <w:t>Active Email</w:t>
                    </w:r>
                    <w:r>
                      <w:rPr>
                        <w:rFonts w:cs="Arial"/>
                        <w:bCs/>
                        <w:color w:val="000000" w:themeColor="text1"/>
                        <w:szCs w:val="16"/>
                      </w:rPr>
                      <w:br/>
                      <w:t>External HDD storage / Flash Drive to save a backup copy of your work</w:t>
                    </w:r>
                    <w:r>
                      <w:rPr>
                        <w:rFonts w:cs="Arial"/>
                        <w:bCs/>
                        <w:color w:val="000000" w:themeColor="text1"/>
                        <w:szCs w:val="16"/>
                      </w:rPr>
                      <w:br/>
                      <w:t>Internet Access</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7B93C670275940B8878A7E11ABC058C6"/>
                  </w:placeholder>
                  <w:dataBinding w:prefixMappings="xmlns:ns0='http://purl.org/dc/elements/1.1/' xmlns:ns1='http://schemas.openxmlformats.org/package/2006/metadata/core-properties' " w:xpath="/ns1:coreProperties[1]/ns1:keywords[1]" w:storeItemID="{6C3C8BC8-F283-45AE-878A-BAB7291924A1}"/>
                  <w:text w:multiLine="1"/>
                </w:sdtPr>
                <w:sdtContent>
                  <w:p w14:paraId="7015373B" w14:textId="77777777" w:rsidR="00D2464B" w:rsidRDefault="0028622E">
                    <w:pPr>
                      <w:spacing w:before="60" w:after="60"/>
                      <w:rPr>
                        <w:rFonts w:eastAsia="Times New Roman" w:cs="Arial"/>
                        <w:color w:val="000000" w:themeColor="text1"/>
                        <w:szCs w:val="20"/>
                      </w:rPr>
                    </w:pPr>
                    <w:r>
                      <w:rPr>
                        <w:rFonts w:eastAsia="Times New Roman" w:cs="Arial"/>
                        <w:color w:val="000000" w:themeColor="text1"/>
                        <w:szCs w:val="20"/>
                      </w:rPr>
                      <w:t>Desktop Computer</w:t>
                    </w:r>
                    <w:r>
                      <w:rPr>
                        <w:rFonts w:eastAsia="Times New Roman" w:cs="Arial"/>
                        <w:color w:val="000000" w:themeColor="text1"/>
                        <w:szCs w:val="20"/>
                      </w:rPr>
                      <w:br/>
                      <w:t xml:space="preserve">Internet Access </w:t>
                    </w:r>
                    <w:r>
                      <w:rPr>
                        <w:rFonts w:eastAsia="Times New Roman" w:cs="Arial"/>
                        <w:color w:val="000000" w:themeColor="text1"/>
                        <w:szCs w:val="20"/>
                      </w:rPr>
                      <w:br/>
                    </w:r>
                    <w:proofErr w:type="spellStart"/>
                    <w:r>
                      <w:rPr>
                        <w:rFonts w:eastAsia="Times New Roman" w:cs="Arial"/>
                        <w:color w:val="000000" w:themeColor="text1"/>
                        <w:szCs w:val="20"/>
                      </w:rPr>
                      <w:t>Access</w:t>
                    </w:r>
                    <w:proofErr w:type="spellEnd"/>
                    <w:r>
                      <w:rPr>
                        <w:rFonts w:eastAsia="Times New Roman" w:cs="Arial"/>
                        <w:color w:val="000000" w:themeColor="text1"/>
                        <w:szCs w:val="20"/>
                      </w:rPr>
                      <w:t xml:space="preserve"> to </w:t>
                    </w:r>
                    <w:proofErr w:type="spellStart"/>
                    <w:r>
                      <w:rPr>
                        <w:rFonts w:eastAsia="Times New Roman" w:cs="Arial"/>
                        <w:color w:val="000000" w:themeColor="text1"/>
                        <w:szCs w:val="20"/>
                      </w:rPr>
                      <w:t>BrightSpace</w:t>
                    </w:r>
                    <w:proofErr w:type="spellEnd"/>
                  </w:p>
                </w:sdtContent>
              </w:sdt>
            </w:tc>
          </w:tr>
        </w:tbl>
      </w:sdtContent>
    </w:sdt>
    <w:p w14:paraId="634FE83D" w14:textId="77777777" w:rsidR="00D2464B" w:rsidRDefault="00D2464B" w:rsidP="00D2464B">
      <w:pPr>
        <w:rPr>
          <w:rFonts w:cs="Arial"/>
          <w:sz w:val="22"/>
        </w:rPr>
      </w:pPr>
    </w:p>
    <w:p w14:paraId="0B8D5763" w14:textId="77777777" w:rsidR="00D2464B" w:rsidRDefault="00D2464B" w:rsidP="00D2464B">
      <w:pPr>
        <w:rPr>
          <w:rFonts w:cs="Arial"/>
          <w:sz w:val="22"/>
        </w:rPr>
      </w:pPr>
    </w:p>
    <w:p w14:paraId="485E21AB" w14:textId="77777777" w:rsidR="00D2464B" w:rsidRDefault="00D2464B" w:rsidP="00D2464B">
      <w:pPr>
        <w:rPr>
          <w:rFonts w:cs="Arial"/>
          <w:sz w:val="22"/>
        </w:rPr>
      </w:pPr>
      <w:r>
        <w:rPr>
          <w:rFonts w:cs="Arial"/>
          <w:sz w:val="22"/>
        </w:rPr>
        <w:br w:type="page"/>
      </w:r>
    </w:p>
    <w:p w14:paraId="33896760" w14:textId="77777777" w:rsidR="00D2464B" w:rsidRDefault="00D2464B" w:rsidP="00D2464B"/>
    <w:p w14:paraId="51A940A1" w14:textId="0DA83108" w:rsidR="004B2AD9" w:rsidRDefault="003947A7" w:rsidP="00AB3D1D">
      <w:pPr>
        <w:contextualSpacing/>
      </w:pPr>
      <w:r>
        <w:fldChar w:fldCharType="begin"/>
      </w:r>
      <w:r>
        <w:instrText xml:space="preserve"> REF MarkingGuide \h </w:instrText>
      </w:r>
      <w:r w:rsidR="002B6FE2">
        <w:instrText xml:space="preserve"> \* MERGEFORMAT </w:instrText>
      </w:r>
      <w:r>
        <w:fldChar w:fldCharType="separate"/>
      </w:r>
    </w:p>
    <w:sdt>
      <w:sdtPr>
        <w:rPr>
          <w:rFonts w:ascii="Calibri Light" w:hAnsi="Calibri Light" w:cs="Calibri Light"/>
          <w:color w:val="000000" w:themeColor="text1"/>
          <w:szCs w:val="20"/>
        </w:rPr>
        <w:alias w:val="Marking Guide Template Selection List"/>
        <w:tag w:val="MGuide Template Selection list"/>
        <w:id w:val="-715893674"/>
        <w:placeholder>
          <w:docPart w:val="49D2B4FCCB3B49F6AF06AFC7D19AE6D4"/>
        </w:placeholder>
        <w:docPartList>
          <w:docPartGallery w:val="Tables"/>
          <w:docPartCategory w:val="_MGuide"/>
        </w:docPartList>
      </w:sdtPr>
      <w:sdtContent>
        <w:sdt>
          <w:sdtPr>
            <w:rPr>
              <w:rFonts w:cs="Arial"/>
              <w:color w:val="000000" w:themeColor="text1"/>
              <w:szCs w:val="20"/>
            </w:rPr>
            <w:alias w:val="Marking Guide Template Selection List"/>
            <w:tag w:val="MGuide Template Selection list"/>
            <w:id w:val="-1042444593"/>
            <w:placeholder>
              <w:docPart w:val="6F5A94C7601D4D38BAABB6A9981DF6F0"/>
            </w:placeholder>
            <w:docPartList>
              <w:docPartGallery w:val="Tables"/>
              <w:docPartCategory w:val="_MGuide"/>
            </w:docPartList>
          </w:sdtPr>
          <w:sdtContent>
            <w:p w14:paraId="5E9502BC" w14:textId="0430729A" w:rsidR="004B2AD9" w:rsidRPr="005F328C" w:rsidRDefault="004B2AD9" w:rsidP="00AB3D1D">
              <w:pPr>
                <w:contextualSpacing/>
                <w:rPr>
                  <w:rFonts w:cs="Arial"/>
                  <w:b/>
                  <w:sz w:val="28"/>
                  <w:szCs w:val="28"/>
                </w:rPr>
              </w:pPr>
              <w:r>
                <w:rPr>
                  <w:rFonts w:cs="Arial"/>
                  <w:b/>
                  <w:sz w:val="28"/>
                  <w:szCs w:val="28"/>
                </w:rPr>
                <w:t>Part 1</w:t>
              </w:r>
              <w:r w:rsidRPr="00BB054C">
                <w:rPr>
                  <w:rFonts w:cs="Arial"/>
                  <w:b/>
                  <w:sz w:val="28"/>
                  <w:szCs w:val="28"/>
                </w:rPr>
                <w:t xml:space="preserve">: </w:t>
              </w:r>
              <w:r>
                <w:rPr>
                  <w:rFonts w:cs="Arial"/>
                  <w:b/>
                  <w:sz w:val="28"/>
                  <w:szCs w:val="28"/>
                </w:rPr>
                <w:t>Flow Charts</w:t>
              </w:r>
            </w:p>
            <w:tbl>
              <w:tblPr>
                <w:tblW w:w="10632" w:type="dxa"/>
                <w:tblInd w:w="1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1418"/>
                <w:gridCol w:w="6549"/>
                <w:gridCol w:w="1378"/>
                <w:gridCol w:w="1287"/>
              </w:tblGrid>
              <w:tr w:rsidR="004B2AD9" w:rsidRPr="00BD1C99" w14:paraId="5663AD36" w14:textId="77777777" w:rsidTr="0017612C">
                <w:trPr>
                  <w:trHeight w:val="340"/>
                </w:trPr>
                <w:tc>
                  <w:tcPr>
                    <w:tcW w:w="10632" w:type="dxa"/>
                    <w:gridSpan w:val="4"/>
                    <w:tcBorders>
                      <w:top w:val="nil"/>
                      <w:left w:val="nil"/>
                      <w:bottom w:val="single" w:sz="4" w:space="0" w:color="7F7F7F"/>
                      <w:right w:val="nil"/>
                    </w:tcBorders>
                    <w:shd w:val="clear" w:color="auto" w:fill="auto"/>
                  </w:tcPr>
                  <w:p w14:paraId="1596D485" w14:textId="77777777" w:rsidR="004B2AD9" w:rsidRPr="00BD1C99" w:rsidRDefault="004B2AD9" w:rsidP="0017612C">
                    <w:pPr>
                      <w:spacing w:before="60" w:after="60"/>
                      <w:rPr>
                        <w:rFonts w:cs="Arial"/>
                        <w:b/>
                        <w:bCs/>
                        <w:color w:val="000000"/>
                        <w:szCs w:val="20"/>
                      </w:rPr>
                    </w:pPr>
                    <w:r w:rsidRPr="00BD1C99">
                      <w:rPr>
                        <w:rFonts w:cs="Arial"/>
                        <w:b/>
                        <w:bCs/>
                        <w:color w:val="000000"/>
                        <w:szCs w:val="20"/>
                      </w:rPr>
                      <w:t>Provide your responses in the boxes below each question</w:t>
                    </w:r>
                    <w:r>
                      <w:rPr>
                        <w:rFonts w:cs="Arial"/>
                        <w:b/>
                        <w:bCs/>
                        <w:color w:val="000000"/>
                        <w:szCs w:val="20"/>
                      </w:rPr>
                      <w:t>.</w:t>
                    </w:r>
                  </w:p>
                </w:tc>
              </w:tr>
              <w:tr w:rsidR="004B2AD9" w:rsidRPr="00BD1C99" w14:paraId="76769FF5" w14:textId="77777777" w:rsidTr="0017612C">
                <w:trPr>
                  <w:trHeight w:val="357"/>
                </w:trPr>
                <w:tc>
                  <w:tcPr>
                    <w:tcW w:w="1418" w:type="dxa"/>
                    <w:vMerge w:val="restart"/>
                    <w:tcBorders>
                      <w:top w:val="single" w:sz="4" w:space="0" w:color="7F7F7F"/>
                    </w:tcBorders>
                    <w:shd w:val="clear" w:color="auto" w:fill="F2F2F2"/>
                  </w:tcPr>
                  <w:p w14:paraId="48F8C19D" w14:textId="77777777" w:rsidR="004B2AD9" w:rsidRPr="0009047E" w:rsidRDefault="004B2AD9" w:rsidP="00557DCA">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1:</w:t>
                    </w:r>
                  </w:p>
                </w:tc>
                <w:tc>
                  <w:tcPr>
                    <w:tcW w:w="6549" w:type="dxa"/>
                    <w:vMerge w:val="restart"/>
                    <w:tcBorders>
                      <w:top w:val="single" w:sz="4" w:space="0" w:color="7F7F7F"/>
                    </w:tcBorders>
                    <w:shd w:val="clear" w:color="auto" w:fill="auto"/>
                  </w:tcPr>
                  <w:p w14:paraId="0A288B71" w14:textId="77777777" w:rsidR="004B2AD9" w:rsidRPr="0009047E" w:rsidRDefault="004B2AD9" w:rsidP="00557DCA">
                    <w:pPr>
                      <w:rPr>
                        <w:rFonts w:ascii="Calibri Light" w:hAnsi="Calibri Light" w:cs="Calibri Light"/>
                        <w:b/>
                        <w:sz w:val="22"/>
                      </w:rPr>
                    </w:pPr>
                    <w:r w:rsidRPr="0009047E">
                      <w:rPr>
                        <w:rFonts w:ascii="Calibri Light" w:hAnsi="Calibri Light" w:cs="Calibri Light"/>
                        <w:b/>
                        <w:sz w:val="22"/>
                      </w:rPr>
                      <w:t>List the SANS Six Steps of Incident Handling</w:t>
                    </w:r>
                  </w:p>
                </w:tc>
                <w:tc>
                  <w:tcPr>
                    <w:tcW w:w="2665" w:type="dxa"/>
                    <w:gridSpan w:val="2"/>
                    <w:tcBorders>
                      <w:top w:val="single" w:sz="4" w:space="0" w:color="7F7F7F"/>
                    </w:tcBorders>
                    <w:shd w:val="clear" w:color="auto" w:fill="F2F2F2"/>
                  </w:tcPr>
                  <w:p w14:paraId="507A14A3" w14:textId="77777777" w:rsidR="004B2AD9" w:rsidRPr="00BD1C99" w:rsidRDefault="004B2AD9" w:rsidP="00557DCA">
                    <w:pPr>
                      <w:spacing w:before="60" w:after="60"/>
                      <w:rPr>
                        <w:rFonts w:cs="Arial"/>
                        <w:b/>
                        <w:color w:val="000000"/>
                        <w:szCs w:val="20"/>
                      </w:rPr>
                    </w:pPr>
                    <w:r w:rsidRPr="00BD1C99">
                      <w:rPr>
                        <w:rFonts w:cs="Arial"/>
                        <w:b/>
                        <w:color w:val="000000"/>
                        <w:szCs w:val="20"/>
                      </w:rPr>
                      <w:t>Satisfactory response</w:t>
                    </w:r>
                  </w:p>
                </w:tc>
              </w:tr>
              <w:tr w:rsidR="004B2AD9" w:rsidRPr="00BD1C99" w14:paraId="137C3411" w14:textId="77777777" w:rsidTr="0017612C">
                <w:trPr>
                  <w:trHeight w:val="480"/>
                </w:trPr>
                <w:tc>
                  <w:tcPr>
                    <w:tcW w:w="1418" w:type="dxa"/>
                    <w:vMerge/>
                    <w:shd w:val="clear" w:color="auto" w:fill="F2F2F2"/>
                  </w:tcPr>
                  <w:p w14:paraId="3FE365AD"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11C07870"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1FD92B52"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9378818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695F98F7"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57488632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5CE39B15" w14:textId="77777777" w:rsidTr="0017612C">
                <w:trPr>
                  <w:trHeight w:val="416"/>
                </w:trPr>
                <w:tc>
                  <w:tcPr>
                    <w:tcW w:w="7967" w:type="dxa"/>
                    <w:gridSpan w:val="2"/>
                    <w:shd w:val="clear" w:color="auto" w:fill="auto"/>
                  </w:tcPr>
                  <w:p w14:paraId="1EE63F14" w14:textId="0D4EF4BE" w:rsidR="004B2AD9"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2B6FE2">
                      <w:rPr>
                        <w:rFonts w:ascii="Calibri Light" w:hAnsi="Calibri Light" w:cs="Calibri Light"/>
                        <w:b/>
                        <w:color w:val="000000"/>
                        <w:sz w:val="22"/>
                      </w:rPr>
                      <w:t xml:space="preserve">  </w:t>
                    </w:r>
                    <w:r w:rsidR="009D3F6D">
                      <w:rPr>
                        <w:rFonts w:ascii="Calibri Light" w:hAnsi="Calibri Light" w:cs="Calibri Light"/>
                        <w:b/>
                        <w:color w:val="000000"/>
                        <w:sz w:val="22"/>
                      </w:rPr>
                      <w:t xml:space="preserve">                                                                                                                                          </w:t>
                    </w:r>
                    <w:r w:rsidR="001A70A5">
                      <w:rPr>
                        <w:rFonts w:ascii="Calibri Light" w:hAnsi="Calibri Light" w:cs="Calibri Light"/>
                        <w:b/>
                        <w:color w:val="000000"/>
                        <w:sz w:val="22"/>
                      </w:rPr>
                      <w:t>a. Preparation</w:t>
                    </w:r>
                    <w:r w:rsidR="009D3F6D">
                      <w:rPr>
                        <w:rFonts w:ascii="Calibri Light" w:hAnsi="Calibri Light" w:cs="Calibri Light"/>
                        <w:b/>
                        <w:color w:val="000000"/>
                        <w:sz w:val="22"/>
                      </w:rPr>
                      <w:t xml:space="preserve">                                                              </w:t>
                    </w:r>
                    <w:r w:rsidR="001A78C1">
                      <w:rPr>
                        <w:rFonts w:ascii="cera_proregular" w:hAnsi="cera_proregular"/>
                        <w:color w:val="000000"/>
                        <w:sz w:val="23"/>
                        <w:szCs w:val="23"/>
                      </w:rPr>
                      <w:t xml:space="preserve">                                                </w:t>
                    </w:r>
                    <w:r w:rsidR="00DF2050">
                      <w:rPr>
                        <w:rFonts w:ascii="cera_proregular" w:hAnsi="cera_proregular"/>
                        <w:color w:val="000000"/>
                        <w:sz w:val="23"/>
                        <w:szCs w:val="23"/>
                      </w:rPr>
                      <w:t xml:space="preserve">               </w:t>
                    </w:r>
                    <w:r w:rsidR="001A78C1">
                      <w:rPr>
                        <w:rFonts w:ascii="cera_proregular" w:hAnsi="cera_proregular"/>
                        <w:color w:val="000000"/>
                        <w:sz w:val="23"/>
                        <w:szCs w:val="23"/>
                      </w:rPr>
                      <w:t xml:space="preserve"> b.</w:t>
                    </w:r>
                    <w:r w:rsidR="001A78C1">
                      <w:rPr>
                        <w:rStyle w:val="Heading1Char"/>
                        <w:rFonts w:eastAsia="Calibri"/>
                        <w:color w:val="000000"/>
                        <w:sz w:val="27"/>
                        <w:szCs w:val="27"/>
                        <w:shd w:val="clear" w:color="auto" w:fill="FFFFFF"/>
                      </w:rPr>
                      <w:t xml:space="preserve"> </w:t>
                    </w:r>
                    <w:r w:rsidR="001A78C1">
                      <w:rPr>
                        <w:rStyle w:val="Strong"/>
                        <w:rFonts w:cs="Arial"/>
                        <w:color w:val="000000"/>
                        <w:sz w:val="27"/>
                        <w:szCs w:val="27"/>
                        <w:shd w:val="clear" w:color="auto" w:fill="FFFFFF"/>
                      </w:rPr>
                      <w:t>Identification</w:t>
                    </w:r>
                    <w:r w:rsidR="009D3F6D">
                      <w:rPr>
                        <w:rStyle w:val="Strong"/>
                        <w:rFonts w:cs="Arial"/>
                        <w:color w:val="000000"/>
                        <w:sz w:val="27"/>
                        <w:szCs w:val="27"/>
                        <w:shd w:val="clear" w:color="auto" w:fill="FFFFFF"/>
                      </w:rPr>
                      <w:t xml:space="preserve">                                                                 </w:t>
                    </w:r>
                    <w:r w:rsidR="00174720">
                      <w:rPr>
                        <w:rFonts w:ascii="cera_proregular" w:hAnsi="cera_proregular"/>
                        <w:color w:val="000000"/>
                        <w:sz w:val="23"/>
                        <w:szCs w:val="23"/>
                      </w:rPr>
                      <w:t xml:space="preserve">                c.</w:t>
                    </w:r>
                    <w:r w:rsidR="00174720">
                      <w:rPr>
                        <w:rStyle w:val="Heading1Char"/>
                        <w:rFonts w:eastAsia="Calibri"/>
                        <w:color w:val="000000"/>
                        <w:sz w:val="27"/>
                        <w:szCs w:val="27"/>
                        <w:shd w:val="clear" w:color="auto" w:fill="FFFFFF"/>
                      </w:rPr>
                      <w:t xml:space="preserve"> </w:t>
                    </w:r>
                    <w:r w:rsidR="00174720">
                      <w:rPr>
                        <w:rStyle w:val="Strong"/>
                        <w:rFonts w:cs="Arial"/>
                        <w:color w:val="000000"/>
                        <w:sz w:val="27"/>
                        <w:szCs w:val="27"/>
                        <w:shd w:val="clear" w:color="auto" w:fill="FFFFFF"/>
                      </w:rPr>
                      <w:t>Containment</w:t>
                    </w:r>
                    <w:r w:rsidR="009D3F6D">
                      <w:rPr>
                        <w:rStyle w:val="Strong"/>
                        <w:rFonts w:cs="Arial"/>
                        <w:color w:val="000000"/>
                        <w:sz w:val="27"/>
                        <w:szCs w:val="27"/>
                        <w:shd w:val="clear" w:color="auto" w:fill="FFFFFF"/>
                      </w:rPr>
                      <w:t xml:space="preserve">                                                                  </w:t>
                    </w:r>
                    <w:r w:rsidR="00174720">
                      <w:rPr>
                        <w:rStyle w:val="multisyn"/>
                        <w:rFonts w:ascii="cera_proregular" w:hAnsi="cera_proregular"/>
                        <w:color w:val="000000"/>
                        <w:sz w:val="23"/>
                        <w:szCs w:val="23"/>
                      </w:rPr>
                      <w:t xml:space="preserve">               d.</w:t>
                    </w:r>
                    <w:r w:rsidR="00174720">
                      <w:rPr>
                        <w:rStyle w:val="Heading1Char"/>
                        <w:rFonts w:eastAsia="Calibri"/>
                        <w:color w:val="000000"/>
                        <w:sz w:val="27"/>
                        <w:szCs w:val="27"/>
                        <w:shd w:val="clear" w:color="auto" w:fill="FFFFFF"/>
                      </w:rPr>
                      <w:t xml:space="preserve"> </w:t>
                    </w:r>
                    <w:r w:rsidR="00174720">
                      <w:rPr>
                        <w:rStyle w:val="Strong"/>
                        <w:rFonts w:cs="Arial"/>
                        <w:color w:val="000000"/>
                        <w:sz w:val="27"/>
                        <w:szCs w:val="27"/>
                        <w:shd w:val="clear" w:color="auto" w:fill="FFFFFF"/>
                      </w:rPr>
                      <w:t>Eradication</w:t>
                    </w:r>
                    <w:r w:rsidR="009D3F6D">
                      <w:rPr>
                        <w:rStyle w:val="Strong"/>
                        <w:rFonts w:cs="Arial"/>
                        <w:color w:val="000000"/>
                        <w:sz w:val="27"/>
                        <w:szCs w:val="27"/>
                        <w:shd w:val="clear" w:color="auto" w:fill="FFFFFF"/>
                      </w:rPr>
                      <w:t xml:space="preserve">                                                      </w:t>
                    </w:r>
                    <w:r w:rsidR="00174720">
                      <w:rPr>
                        <w:rFonts w:cs="Arial"/>
                        <w:color w:val="000000"/>
                        <w:sz w:val="27"/>
                        <w:szCs w:val="27"/>
                        <w:shd w:val="clear" w:color="auto" w:fill="FFFFFF"/>
                      </w:rPr>
                      <w:t xml:space="preserve">                         e.</w:t>
                    </w:r>
                    <w:r w:rsidR="00174720">
                      <w:rPr>
                        <w:rStyle w:val="Heading1Char"/>
                        <w:rFonts w:eastAsia="Calibri"/>
                        <w:color w:val="000000"/>
                        <w:sz w:val="27"/>
                        <w:szCs w:val="27"/>
                        <w:shd w:val="clear" w:color="auto" w:fill="FFFFFF"/>
                      </w:rPr>
                      <w:t xml:space="preserve"> </w:t>
                    </w:r>
                    <w:r w:rsidR="00174720">
                      <w:rPr>
                        <w:rStyle w:val="Strong"/>
                        <w:rFonts w:cs="Arial"/>
                        <w:color w:val="000000"/>
                        <w:sz w:val="27"/>
                        <w:szCs w:val="27"/>
                        <w:shd w:val="clear" w:color="auto" w:fill="FFFFFF"/>
                      </w:rPr>
                      <w:t>Recovery</w:t>
                    </w:r>
                    <w:r w:rsidR="009D3F6D">
                      <w:rPr>
                        <w:rStyle w:val="Strong"/>
                        <w:rFonts w:cs="Arial"/>
                        <w:color w:val="000000"/>
                        <w:sz w:val="27"/>
                        <w:szCs w:val="27"/>
                        <w:shd w:val="clear" w:color="auto" w:fill="FFFFFF"/>
                      </w:rPr>
                      <w:t xml:space="preserve">                                                                    </w:t>
                    </w:r>
                    <w:r w:rsidR="009D3F6D">
                      <w:rPr>
                        <w:rFonts w:ascii="cera_proregular" w:hAnsi="cera_proregular"/>
                        <w:color w:val="000000"/>
                        <w:sz w:val="23"/>
                        <w:szCs w:val="23"/>
                      </w:rPr>
                      <w:t xml:space="preserve">                      f. </w:t>
                    </w:r>
                    <w:r w:rsidR="009D3F6D">
                      <w:rPr>
                        <w:rStyle w:val="Strong"/>
                        <w:rFonts w:cs="Arial"/>
                        <w:color w:val="000000"/>
                        <w:sz w:val="27"/>
                        <w:szCs w:val="27"/>
                        <w:shd w:val="clear" w:color="auto" w:fill="FFFFFF"/>
                      </w:rPr>
                      <w:t>Lessons Learned</w:t>
                    </w:r>
                  </w:p>
                  <w:p w14:paraId="020EA003" w14:textId="77777777" w:rsidR="004B2AD9" w:rsidRPr="0009047E" w:rsidRDefault="004B2AD9" w:rsidP="00950652">
                    <w:pPr>
                      <w:spacing w:before="60" w:after="60"/>
                      <w:rPr>
                        <w:rFonts w:ascii="Calibri Light" w:hAnsi="Calibri Light" w:cs="Calibri Light"/>
                        <w:b/>
                        <w:color w:val="000000"/>
                        <w:sz w:val="22"/>
                      </w:rPr>
                    </w:pPr>
                  </w:p>
                </w:tc>
                <w:tc>
                  <w:tcPr>
                    <w:tcW w:w="2665" w:type="dxa"/>
                    <w:gridSpan w:val="2"/>
                    <w:shd w:val="clear" w:color="auto" w:fill="auto"/>
                  </w:tcPr>
                  <w:p w14:paraId="061D39FB"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2A461014" w14:textId="77777777" w:rsidR="004B2AD9" w:rsidRPr="00BD1C99" w:rsidRDefault="004B2AD9" w:rsidP="0017612C">
                    <w:pPr>
                      <w:rPr>
                        <w:rFonts w:cs="Arial"/>
                        <w:color w:val="000000"/>
                        <w:szCs w:val="20"/>
                      </w:rPr>
                    </w:pPr>
                  </w:p>
                </w:tc>
              </w:tr>
              <w:tr w:rsidR="004B2AD9" w:rsidRPr="00BD1C99" w14:paraId="6B1A81E5" w14:textId="77777777" w:rsidTr="0017612C">
                <w:trPr>
                  <w:trHeight w:val="175"/>
                </w:trPr>
                <w:tc>
                  <w:tcPr>
                    <w:tcW w:w="1418" w:type="dxa"/>
                    <w:vMerge w:val="restart"/>
                    <w:shd w:val="clear" w:color="auto" w:fill="F2F2F2"/>
                  </w:tcPr>
                  <w:p w14:paraId="22C15EB1" w14:textId="77777777" w:rsidR="004B2AD9" w:rsidRPr="0009047E" w:rsidRDefault="004B2AD9" w:rsidP="0017612C">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2:</w:t>
                    </w:r>
                  </w:p>
                </w:tc>
                <w:tc>
                  <w:tcPr>
                    <w:tcW w:w="6549" w:type="dxa"/>
                    <w:vMerge w:val="restart"/>
                    <w:shd w:val="clear" w:color="auto" w:fill="auto"/>
                  </w:tcPr>
                  <w:p w14:paraId="6F5A773A"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Describe each of the above steps.</w:t>
                    </w:r>
                  </w:p>
                  <w:p w14:paraId="7C9CDE7C" w14:textId="77777777" w:rsidR="004B2AD9" w:rsidRPr="0009047E" w:rsidRDefault="004B2AD9" w:rsidP="0017612C">
                    <w:pPr>
                      <w:spacing w:before="60" w:after="60"/>
                      <w:rPr>
                        <w:rFonts w:ascii="Calibri Light" w:hAnsi="Calibri Light" w:cs="Calibri Light"/>
                        <w:b/>
                        <w:color w:val="000000"/>
                        <w:sz w:val="22"/>
                      </w:rPr>
                    </w:pPr>
                  </w:p>
                </w:tc>
                <w:tc>
                  <w:tcPr>
                    <w:tcW w:w="2665" w:type="dxa"/>
                    <w:gridSpan w:val="2"/>
                    <w:shd w:val="clear" w:color="auto" w:fill="F2F2F2"/>
                  </w:tcPr>
                  <w:p w14:paraId="291022F9" w14:textId="77777777" w:rsidR="004B2AD9" w:rsidRPr="00BD1C99" w:rsidRDefault="004B2AD9" w:rsidP="0017612C">
                    <w:pPr>
                      <w:spacing w:before="60" w:after="60"/>
                      <w:rPr>
                        <w:rFonts w:cs="Arial"/>
                        <w:b/>
                        <w:color w:val="000000"/>
                        <w:szCs w:val="20"/>
                      </w:rPr>
                    </w:pPr>
                    <w:r w:rsidRPr="00BD1C99">
                      <w:rPr>
                        <w:rFonts w:cs="Arial"/>
                        <w:b/>
                        <w:color w:val="000000"/>
                        <w:szCs w:val="20"/>
                      </w:rPr>
                      <w:t>Satisfactory response</w:t>
                    </w:r>
                  </w:p>
                </w:tc>
              </w:tr>
              <w:tr w:rsidR="004B2AD9" w:rsidRPr="00BD1C99" w14:paraId="1DCEECA8" w14:textId="77777777" w:rsidTr="0017612C">
                <w:trPr>
                  <w:trHeight w:val="175"/>
                </w:trPr>
                <w:tc>
                  <w:tcPr>
                    <w:tcW w:w="1418" w:type="dxa"/>
                    <w:vMerge/>
                    <w:shd w:val="clear" w:color="auto" w:fill="F2F2F2"/>
                  </w:tcPr>
                  <w:p w14:paraId="72F62D6B"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69394C31"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562CEA69"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07955744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1429AC98"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26592254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6C960A54" w14:textId="77777777" w:rsidTr="0017612C">
                <w:trPr>
                  <w:trHeight w:val="416"/>
                </w:trPr>
                <w:tc>
                  <w:tcPr>
                    <w:tcW w:w="7967" w:type="dxa"/>
                    <w:gridSpan w:val="2"/>
                    <w:shd w:val="clear" w:color="auto" w:fill="auto"/>
                  </w:tcPr>
                  <w:p w14:paraId="2659ADAB" w14:textId="632EA92E" w:rsidR="004B2AD9"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2B6FE2">
                      <w:rPr>
                        <w:rFonts w:ascii="Calibri Light" w:hAnsi="Calibri Light" w:cs="Calibri Light"/>
                        <w:b/>
                        <w:color w:val="000000"/>
                        <w:sz w:val="22"/>
                      </w:rPr>
                      <w:t xml:space="preserve"> </w:t>
                    </w:r>
                    <w:r w:rsidR="009D3F6D">
                      <w:rPr>
                        <w:rFonts w:ascii="Calibri Light" w:hAnsi="Calibri Light" w:cs="Calibri Light"/>
                        <w:b/>
                        <w:color w:val="000000"/>
                        <w:sz w:val="22"/>
                      </w:rPr>
                      <w:t>a. Preparation-</w:t>
                    </w:r>
                    <w:r w:rsidR="009D3F6D">
                      <w:rPr>
                        <w:rFonts w:ascii="cera_proregular" w:hAnsi="cera_proregular"/>
                        <w:color w:val="000000"/>
                        <w:sz w:val="23"/>
                        <w:szCs w:val="23"/>
                      </w:rPr>
                      <w:t xml:space="preserve"> In this step you anthologize a list of all your wealth, rank them by standing of significance and monitor the cycles so you can produce conclusions to be used for comparisons subsequently.                                                    b.</w:t>
                    </w:r>
                    <w:r w:rsidR="009D3F6D">
                      <w:rPr>
                        <w:rStyle w:val="Heading1Char"/>
                        <w:rFonts w:eastAsia="Calibri"/>
                        <w:color w:val="000000"/>
                        <w:sz w:val="27"/>
                        <w:szCs w:val="27"/>
                        <w:shd w:val="clear" w:color="auto" w:fill="FFFFFF"/>
                      </w:rPr>
                      <w:t xml:space="preserve"> </w:t>
                    </w:r>
                    <w:r w:rsidR="009D3F6D">
                      <w:rPr>
                        <w:rStyle w:val="Strong"/>
                        <w:rFonts w:cs="Arial"/>
                        <w:color w:val="000000"/>
                        <w:sz w:val="27"/>
                        <w:szCs w:val="27"/>
                        <w:shd w:val="clear" w:color="auto" w:fill="FFFFFF"/>
                      </w:rPr>
                      <w:t>Identification-</w:t>
                    </w:r>
                    <w:r w:rsidR="009D3F6D">
                      <w:rPr>
                        <w:rFonts w:ascii="cera_proregular" w:hAnsi="cera_proregular"/>
                        <w:color w:val="000000"/>
                        <w:sz w:val="23"/>
                        <w:szCs w:val="23"/>
                      </w:rPr>
                      <w:t xml:space="preserve"> Accumulate everything you can on the incident, breakdown it then </w:t>
                    </w:r>
                    <w:proofErr w:type="gramStart"/>
                    <w:r w:rsidR="009D3F6D">
                      <w:rPr>
                        <w:rFonts w:ascii="cera_proregular" w:hAnsi="cera_proregular"/>
                        <w:color w:val="000000"/>
                        <w:sz w:val="23"/>
                        <w:szCs w:val="23"/>
                      </w:rPr>
                      <w:t>decide</w:t>
                    </w:r>
                    <w:proofErr w:type="gramEnd"/>
                    <w:r w:rsidR="009D3F6D">
                      <w:rPr>
                        <w:rFonts w:ascii="cera_proregular" w:hAnsi="cera_proregular"/>
                        <w:color w:val="000000"/>
                        <w:sz w:val="23"/>
                        <w:szCs w:val="23"/>
                      </w:rPr>
                      <w:t xml:space="preserve"> the entry point and the extent of the breach.                    c.</w:t>
                    </w:r>
                    <w:r w:rsidR="009D3F6D">
                      <w:rPr>
                        <w:rStyle w:val="Heading1Char"/>
                        <w:rFonts w:eastAsia="Calibri"/>
                        <w:color w:val="000000"/>
                        <w:sz w:val="27"/>
                        <w:szCs w:val="27"/>
                        <w:shd w:val="clear" w:color="auto" w:fill="FFFFFF"/>
                      </w:rPr>
                      <w:t xml:space="preserve"> </w:t>
                    </w:r>
                    <w:r w:rsidR="009D3F6D">
                      <w:rPr>
                        <w:rStyle w:val="Strong"/>
                        <w:rFonts w:cs="Arial"/>
                        <w:color w:val="000000"/>
                        <w:sz w:val="27"/>
                        <w:szCs w:val="27"/>
                        <w:shd w:val="clear" w:color="auto" w:fill="FFFFFF"/>
                      </w:rPr>
                      <w:t>Containment-</w:t>
                    </w:r>
                    <w:r w:rsidR="009D3F6D">
                      <w:rPr>
                        <w:rStyle w:val="singlesyn"/>
                        <w:rFonts w:ascii="cera_proregular" w:hAnsi="cera_proregular"/>
                        <w:color w:val="000000"/>
                        <w:sz w:val="23"/>
                        <w:szCs w:val="23"/>
                        <w:shd w:val="clear" w:color="auto" w:fill="90EE90"/>
                      </w:rPr>
                      <w:t xml:space="preserve"> At this step is</w:t>
                    </w:r>
                    <w:r w:rsidR="009D3F6D">
                      <w:rPr>
                        <w:rFonts w:ascii="cera_proregular" w:hAnsi="cera_proregular"/>
                        <w:color w:val="000000"/>
                        <w:sz w:val="23"/>
                        <w:szCs w:val="23"/>
                      </w:rPr>
                      <w:t xml:space="preserve"> where you</w:t>
                    </w:r>
                    <w:r w:rsidR="009D3F6D">
                      <w:rPr>
                        <w:rStyle w:val="multisyn"/>
                      </w:rPr>
                      <w:t xml:space="preserve"> fix</w:t>
                    </w:r>
                    <w:r w:rsidR="009D3F6D">
                      <w:rPr>
                        <w:rFonts w:ascii="cera_proregular" w:hAnsi="cera_proregular"/>
                        <w:color w:val="000000"/>
                        <w:sz w:val="23"/>
                        <w:szCs w:val="23"/>
                      </w:rPr>
                      <w:t> the </w:t>
                    </w:r>
                    <w:r w:rsidR="009D3F6D">
                      <w:rPr>
                        <w:rStyle w:val="singlesyn"/>
                        <w:rFonts w:ascii="cera_proregular" w:hAnsi="cera_proregular"/>
                        <w:color w:val="000000"/>
                        <w:sz w:val="23"/>
                        <w:szCs w:val="23"/>
                        <w:shd w:val="clear" w:color="auto" w:fill="FFFF00"/>
                      </w:rPr>
                      <w:t>pitfall</w:t>
                    </w:r>
                    <w:r w:rsidR="009D3F6D">
                      <w:rPr>
                        <w:rFonts w:ascii="cera_proregular" w:hAnsi="cera_proregular"/>
                        <w:color w:val="000000"/>
                        <w:sz w:val="23"/>
                        <w:szCs w:val="23"/>
                      </w:rPr>
                      <w:t> 's </w:t>
                    </w:r>
                    <w:r w:rsidR="009D3F6D">
                      <w:rPr>
                        <w:rStyle w:val="multisyn"/>
                        <w:rFonts w:ascii="cera_proregular" w:hAnsi="cera_proregular"/>
                        <w:color w:val="000000"/>
                        <w:sz w:val="23"/>
                        <w:szCs w:val="23"/>
                      </w:rPr>
                      <w:t>entry</w:t>
                    </w:r>
                    <w:r w:rsidR="009D3F6D">
                      <w:rPr>
                        <w:rFonts w:ascii="cera_proregular" w:hAnsi="cera_proregular"/>
                        <w:color w:val="000000"/>
                        <w:sz w:val="23"/>
                        <w:szCs w:val="23"/>
                      </w:rPr>
                      <w:t> </w:t>
                    </w:r>
                    <w:r w:rsidR="009D3F6D">
                      <w:rPr>
                        <w:rStyle w:val="multisyn"/>
                        <w:rFonts w:ascii="cera_proregular" w:hAnsi="cera_proregular"/>
                        <w:color w:val="000000"/>
                        <w:sz w:val="23"/>
                        <w:szCs w:val="23"/>
                      </w:rPr>
                      <w:t>point                d.</w:t>
                    </w:r>
                    <w:r w:rsidR="009D3F6D">
                      <w:rPr>
                        <w:rStyle w:val="Heading1Char"/>
                        <w:rFonts w:eastAsia="Calibri"/>
                        <w:color w:val="000000"/>
                        <w:sz w:val="27"/>
                        <w:szCs w:val="27"/>
                        <w:shd w:val="clear" w:color="auto" w:fill="FFFFFF"/>
                      </w:rPr>
                      <w:t xml:space="preserve"> </w:t>
                    </w:r>
                    <w:r w:rsidR="009D3F6D">
                      <w:rPr>
                        <w:rStyle w:val="Strong"/>
                        <w:rFonts w:cs="Arial"/>
                        <w:color w:val="000000"/>
                        <w:sz w:val="27"/>
                        <w:szCs w:val="27"/>
                        <w:shd w:val="clear" w:color="auto" w:fill="FFFFFF"/>
                      </w:rPr>
                      <w:t>Eradication-</w:t>
                    </w:r>
                    <w:r w:rsidR="009D3F6D">
                      <w:t xml:space="preserve"> </w:t>
                    </w:r>
                    <w:r w:rsidR="009D3F6D">
                      <w:rPr>
                        <w:rFonts w:cs="Arial"/>
                        <w:color w:val="000000"/>
                        <w:sz w:val="27"/>
                        <w:szCs w:val="27"/>
                        <w:shd w:val="clear" w:color="auto" w:fill="FFFFFF"/>
                      </w:rPr>
                      <w:t>At this step the threat is removed                            e.</w:t>
                    </w:r>
                    <w:r w:rsidR="009D3F6D">
                      <w:rPr>
                        <w:rStyle w:val="Heading1Char"/>
                        <w:rFonts w:eastAsia="Calibri"/>
                        <w:color w:val="000000"/>
                        <w:sz w:val="27"/>
                        <w:szCs w:val="27"/>
                        <w:shd w:val="clear" w:color="auto" w:fill="FFFFFF"/>
                      </w:rPr>
                      <w:t xml:space="preserve"> </w:t>
                    </w:r>
                    <w:r w:rsidR="009D3F6D">
                      <w:rPr>
                        <w:rStyle w:val="Strong"/>
                        <w:rFonts w:cs="Arial"/>
                        <w:color w:val="000000"/>
                        <w:sz w:val="27"/>
                        <w:szCs w:val="27"/>
                        <w:shd w:val="clear" w:color="auto" w:fill="FFFFFF"/>
                      </w:rPr>
                      <w:t xml:space="preserve">Recovery- </w:t>
                    </w:r>
                    <w:r w:rsidR="009D3F6D">
                      <w:rPr>
                        <w:rFonts w:ascii="cera_proregular" w:hAnsi="cera_proregular"/>
                        <w:color w:val="000000"/>
                        <w:sz w:val="23"/>
                        <w:szCs w:val="23"/>
                      </w:rPr>
                      <w:t xml:space="preserve">Tries to get the system functioning if it went down.                        f. </w:t>
                    </w:r>
                    <w:r w:rsidR="009D3F6D">
                      <w:rPr>
                        <w:rStyle w:val="Strong"/>
                        <w:rFonts w:cs="Arial"/>
                        <w:color w:val="000000"/>
                        <w:sz w:val="27"/>
                        <w:szCs w:val="27"/>
                        <w:shd w:val="clear" w:color="auto" w:fill="FFFFFF"/>
                      </w:rPr>
                      <w:t xml:space="preserve">Lessons Learned- </w:t>
                    </w:r>
                    <w:r w:rsidR="009D3F6D">
                      <w:rPr>
                        <w:rFonts w:ascii="cera_proregular" w:hAnsi="cera_proregular"/>
                        <w:color w:val="000000"/>
                        <w:sz w:val="23"/>
                        <w:szCs w:val="23"/>
                      </w:rPr>
                      <w:t>This </w:t>
                    </w:r>
                    <w:r w:rsidR="009D3F6D">
                      <w:rPr>
                        <w:rStyle w:val="multisyn"/>
                        <w:rFonts w:ascii="cera_proregular" w:hAnsi="cera_proregular"/>
                        <w:color w:val="000000"/>
                        <w:sz w:val="23"/>
                        <w:szCs w:val="23"/>
                      </w:rPr>
                      <w:t>step</w:t>
                    </w:r>
                    <w:r w:rsidR="009D3F6D">
                      <w:rPr>
                        <w:rFonts w:ascii="cera_proregular" w:hAnsi="cera_proregular"/>
                        <w:color w:val="000000"/>
                        <w:sz w:val="23"/>
                        <w:szCs w:val="23"/>
                      </w:rPr>
                      <w:t> provides the </w:t>
                    </w:r>
                    <w:r w:rsidR="009D3F6D">
                      <w:rPr>
                        <w:rStyle w:val="singlesyn"/>
                        <w:rFonts w:ascii="cera_proregular" w:hAnsi="cera_proregular"/>
                        <w:color w:val="000000"/>
                        <w:sz w:val="23"/>
                        <w:szCs w:val="23"/>
                        <w:shd w:val="clear" w:color="auto" w:fill="FFFF00"/>
                      </w:rPr>
                      <w:t>occasion</w:t>
                    </w:r>
                    <w:r w:rsidR="009D3F6D">
                      <w:rPr>
                        <w:rFonts w:ascii="cera_proregular" w:hAnsi="cera_proregular"/>
                        <w:color w:val="000000"/>
                        <w:sz w:val="23"/>
                        <w:szCs w:val="23"/>
                      </w:rPr>
                      <w:t> to </w:t>
                    </w:r>
                    <w:r w:rsidR="009D3F6D">
                      <w:rPr>
                        <w:rStyle w:val="multisyn"/>
                        <w:rFonts w:ascii="cera_proregular" w:hAnsi="cera_proregular"/>
                        <w:color w:val="000000"/>
                        <w:sz w:val="23"/>
                        <w:szCs w:val="23"/>
                      </w:rPr>
                      <w:t>learn</w:t>
                    </w:r>
                    <w:r w:rsidR="009D3F6D">
                      <w:rPr>
                        <w:rFonts w:ascii="cera_proregular" w:hAnsi="cera_proregular"/>
                        <w:color w:val="000000"/>
                        <w:sz w:val="23"/>
                        <w:szCs w:val="23"/>
                      </w:rPr>
                      <w:t> from your </w:t>
                    </w:r>
                    <w:r w:rsidR="009D3F6D">
                      <w:rPr>
                        <w:rStyle w:val="multisyn"/>
                        <w:rFonts w:ascii="cera_proregular" w:hAnsi="cera_proregular"/>
                        <w:color w:val="000000"/>
                        <w:sz w:val="23"/>
                        <w:szCs w:val="23"/>
                      </w:rPr>
                      <w:t>exploit</w:t>
                    </w:r>
                    <w:r w:rsidR="009D3F6D">
                      <w:rPr>
                        <w:rFonts w:ascii="cera_proregular" w:hAnsi="cera_proregular"/>
                        <w:color w:val="000000"/>
                        <w:sz w:val="23"/>
                        <w:szCs w:val="23"/>
                      </w:rPr>
                      <w:t> so you can better </w:t>
                    </w:r>
                    <w:r w:rsidR="009D3F6D">
                      <w:rPr>
                        <w:rStyle w:val="multisyn"/>
                        <w:rFonts w:ascii="cera_proregular" w:hAnsi="cera_proregular"/>
                        <w:color w:val="000000"/>
                        <w:sz w:val="23"/>
                        <w:szCs w:val="23"/>
                      </w:rPr>
                      <w:t>react</w:t>
                    </w:r>
                    <w:r w:rsidR="009D3F6D">
                      <w:rPr>
                        <w:rFonts w:ascii="cera_proregular" w:hAnsi="cera_proregular"/>
                        <w:color w:val="000000"/>
                        <w:sz w:val="23"/>
                        <w:szCs w:val="23"/>
                      </w:rPr>
                      <w:t> to </w:t>
                    </w:r>
                    <w:r w:rsidR="009D3F6D">
                      <w:rPr>
                        <w:rStyle w:val="singlesyn"/>
                        <w:rFonts w:ascii="cera_proregular" w:hAnsi="cera_proregular"/>
                        <w:color w:val="000000"/>
                        <w:sz w:val="23"/>
                        <w:szCs w:val="23"/>
                        <w:shd w:val="clear" w:color="auto" w:fill="87CEFA"/>
                      </w:rPr>
                      <w:t>coming</w:t>
                    </w:r>
                    <w:r w:rsidR="009D3F6D">
                      <w:rPr>
                        <w:rFonts w:ascii="cera_proregular" w:hAnsi="cera_proregular"/>
                        <w:color w:val="000000"/>
                        <w:sz w:val="23"/>
                        <w:szCs w:val="23"/>
                      </w:rPr>
                      <w:t> </w:t>
                    </w:r>
                    <w:r w:rsidR="009D3F6D">
                      <w:rPr>
                        <w:rStyle w:val="multisyn"/>
                        <w:rFonts w:ascii="cera_proregular" w:hAnsi="cera_proregular"/>
                        <w:color w:val="000000"/>
                        <w:sz w:val="23"/>
                        <w:szCs w:val="23"/>
                      </w:rPr>
                      <w:t>security</w:t>
                    </w:r>
                    <w:r w:rsidR="009D3F6D">
                      <w:rPr>
                        <w:rFonts w:ascii="cera_proregular" w:hAnsi="cera_proregular"/>
                        <w:color w:val="000000"/>
                        <w:sz w:val="23"/>
                        <w:szCs w:val="23"/>
                      </w:rPr>
                      <w:t> </w:t>
                    </w:r>
                    <w:r w:rsidR="009D3F6D">
                      <w:rPr>
                        <w:rStyle w:val="multisyn"/>
                        <w:rFonts w:ascii="cera_proregular" w:hAnsi="cera_proregular"/>
                        <w:color w:val="000000"/>
                        <w:sz w:val="23"/>
                        <w:szCs w:val="23"/>
                      </w:rPr>
                      <w:t>events</w:t>
                    </w:r>
                    <w:r w:rsidR="009D3F6D">
                      <w:rPr>
                        <w:rFonts w:ascii="cera_proregular" w:hAnsi="cera_proregular"/>
                        <w:color w:val="000000"/>
                        <w:sz w:val="23"/>
                        <w:szCs w:val="23"/>
                      </w:rPr>
                      <w:t>.</w:t>
                    </w:r>
                  </w:p>
                  <w:p w14:paraId="351C5A72" w14:textId="77777777" w:rsidR="009C0F1E" w:rsidRPr="0022731D" w:rsidRDefault="009C0F1E" w:rsidP="00501AF1">
                    <w:pPr>
                      <w:spacing w:before="60" w:after="60"/>
                      <w:jc w:val="both"/>
                      <w:rPr>
                        <w:rFonts w:ascii="Calibri Light" w:hAnsi="Calibri Light" w:cs="Calibri Light"/>
                        <w:color w:val="000000"/>
                        <w:sz w:val="28"/>
                      </w:rPr>
                    </w:pPr>
                  </w:p>
                  <w:p w14:paraId="59683B48" w14:textId="77777777" w:rsidR="004B2AD9" w:rsidRPr="0009047E" w:rsidRDefault="004B2AD9" w:rsidP="00950652">
                    <w:pPr>
                      <w:spacing w:before="60" w:after="60"/>
                      <w:jc w:val="both"/>
                      <w:rPr>
                        <w:rFonts w:ascii="Calibri Light" w:hAnsi="Calibri Light" w:cs="Calibri Light"/>
                        <w:b/>
                        <w:color w:val="000000"/>
                        <w:sz w:val="22"/>
                      </w:rPr>
                    </w:pPr>
                  </w:p>
                </w:tc>
                <w:tc>
                  <w:tcPr>
                    <w:tcW w:w="2665" w:type="dxa"/>
                    <w:gridSpan w:val="2"/>
                    <w:shd w:val="clear" w:color="auto" w:fill="auto"/>
                  </w:tcPr>
                  <w:p w14:paraId="0EB721E9"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229C9893" w14:textId="77777777" w:rsidR="004B2AD9" w:rsidRPr="00BD1C99" w:rsidRDefault="004B2AD9" w:rsidP="0017612C">
                    <w:pPr>
                      <w:spacing w:before="60" w:after="60"/>
                      <w:rPr>
                        <w:rFonts w:cs="Arial"/>
                        <w:color w:val="000000"/>
                        <w:szCs w:val="20"/>
                      </w:rPr>
                    </w:pPr>
                  </w:p>
                </w:tc>
              </w:tr>
              <w:tr w:rsidR="004B2AD9" w:rsidRPr="00BD1C99" w14:paraId="0905DBC7" w14:textId="77777777" w:rsidTr="0017612C">
                <w:trPr>
                  <w:trHeight w:val="175"/>
                </w:trPr>
                <w:tc>
                  <w:tcPr>
                    <w:tcW w:w="1418" w:type="dxa"/>
                    <w:vMerge w:val="restart"/>
                    <w:shd w:val="clear" w:color="auto" w:fill="F2F2F2"/>
                  </w:tcPr>
                  <w:p w14:paraId="53172AEE" w14:textId="77777777" w:rsidR="004B2AD9" w:rsidRPr="0009047E" w:rsidRDefault="004B2AD9" w:rsidP="0017612C">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3:</w:t>
                    </w:r>
                  </w:p>
                </w:tc>
                <w:tc>
                  <w:tcPr>
                    <w:tcW w:w="6549" w:type="dxa"/>
                    <w:vMerge w:val="restart"/>
                    <w:shd w:val="clear" w:color="auto" w:fill="auto"/>
                  </w:tcPr>
                  <w:p w14:paraId="3AD6D463" w14:textId="77777777" w:rsidR="004B2AD9" w:rsidRPr="0009047E" w:rsidRDefault="004B2AD9" w:rsidP="0017612C">
                    <w:pPr>
                      <w:spacing w:before="60" w:after="60"/>
                      <w:rPr>
                        <w:rFonts w:ascii="Calibri Light" w:hAnsi="Calibri Light" w:cs="Calibri Light"/>
                        <w:b/>
                        <w:color w:val="000000"/>
                        <w:sz w:val="22"/>
                      </w:rPr>
                    </w:pPr>
                    <w:r>
                      <w:rPr>
                        <w:rFonts w:ascii="Calibri Light" w:hAnsi="Calibri Light" w:cs="Calibri Light"/>
                        <w:b/>
                        <w:color w:val="000000"/>
                        <w:sz w:val="22"/>
                      </w:rPr>
                      <w:t>From the perspective of a L1 SOC Analyst, w</w:t>
                    </w:r>
                    <w:r w:rsidRPr="0009047E">
                      <w:rPr>
                        <w:rFonts w:ascii="Calibri Light" w:hAnsi="Calibri Light" w:cs="Calibri Light"/>
                        <w:b/>
                        <w:color w:val="000000"/>
                        <w:sz w:val="22"/>
                      </w:rPr>
                      <w:t>hat information do you have to work with for this scenario?</w:t>
                    </w:r>
                    <w:r>
                      <w:rPr>
                        <w:rFonts w:ascii="Calibri Light" w:hAnsi="Calibri Light" w:cs="Calibri Light"/>
                        <w:b/>
                        <w:color w:val="000000"/>
                        <w:sz w:val="22"/>
                      </w:rPr>
                      <w:t xml:space="preserve"> (Refer the scenario given at the end of the document.)</w:t>
                    </w:r>
                  </w:p>
                </w:tc>
                <w:tc>
                  <w:tcPr>
                    <w:tcW w:w="2665" w:type="dxa"/>
                    <w:gridSpan w:val="2"/>
                    <w:shd w:val="clear" w:color="auto" w:fill="F2F2F2"/>
                  </w:tcPr>
                  <w:p w14:paraId="5E9EB154" w14:textId="77777777" w:rsidR="004B2AD9" w:rsidRPr="00BD1C99" w:rsidRDefault="004B2AD9" w:rsidP="0017612C">
                    <w:pPr>
                      <w:spacing w:before="60" w:after="60"/>
                      <w:rPr>
                        <w:rFonts w:cs="Arial"/>
                        <w:b/>
                        <w:color w:val="000000"/>
                        <w:szCs w:val="20"/>
                      </w:rPr>
                    </w:pPr>
                    <w:r w:rsidRPr="00BD1C99">
                      <w:rPr>
                        <w:rFonts w:cs="Arial"/>
                        <w:b/>
                        <w:color w:val="000000"/>
                        <w:szCs w:val="20"/>
                      </w:rPr>
                      <w:t>Satisfactory response</w:t>
                    </w:r>
                  </w:p>
                </w:tc>
              </w:tr>
              <w:tr w:rsidR="004B2AD9" w:rsidRPr="00BD1C99" w14:paraId="0FC33245" w14:textId="77777777" w:rsidTr="0017612C">
                <w:trPr>
                  <w:trHeight w:val="175"/>
                </w:trPr>
                <w:tc>
                  <w:tcPr>
                    <w:tcW w:w="1418" w:type="dxa"/>
                    <w:vMerge/>
                    <w:shd w:val="clear" w:color="auto" w:fill="F2F2F2"/>
                  </w:tcPr>
                  <w:p w14:paraId="40CD2939"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19B357EF"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104138B4"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268692535"/>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312912CE"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101766255"/>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29327EA8" w14:textId="77777777" w:rsidTr="0017612C">
                <w:trPr>
                  <w:trHeight w:val="416"/>
                </w:trPr>
                <w:tc>
                  <w:tcPr>
                    <w:tcW w:w="7967" w:type="dxa"/>
                    <w:gridSpan w:val="2"/>
                    <w:shd w:val="clear" w:color="auto" w:fill="auto"/>
                  </w:tcPr>
                  <w:p w14:paraId="4E6C34D7" w14:textId="7C421840"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1B11B6">
                      <w:rPr>
                        <w:rFonts w:ascii="Calibri Light" w:hAnsi="Calibri Light" w:cs="Calibri Light"/>
                        <w:b/>
                        <w:color w:val="000000"/>
                        <w:sz w:val="22"/>
                      </w:rPr>
                      <w:t xml:space="preserve">                                                                                                                                               </w:t>
                    </w:r>
                    <w:r w:rsidR="001B11B6">
                      <w:rPr>
                        <w:rFonts w:ascii="Calibri Light" w:hAnsi="Calibri Light" w:cs="Calibri Light"/>
                      </w:rPr>
                      <w:t>C</w:t>
                    </w:r>
                    <w:r w:rsidR="001B11B6" w:rsidRPr="00FC64E3">
                      <w:rPr>
                        <w:rFonts w:ascii="Calibri Light" w:hAnsi="Calibri Light" w:cs="Calibri Light"/>
                      </w:rPr>
                      <w:t>ompan</w:t>
                    </w:r>
                    <w:r w:rsidR="001B11B6">
                      <w:rPr>
                        <w:rFonts w:ascii="Calibri Light" w:hAnsi="Calibri Light" w:cs="Calibri Light"/>
                      </w:rPr>
                      <w:t>ies</w:t>
                    </w:r>
                    <w:r w:rsidR="001B11B6" w:rsidRPr="00FC64E3">
                      <w:rPr>
                        <w:rFonts w:ascii="Calibri Light" w:hAnsi="Calibri Light" w:cs="Calibri Light"/>
                      </w:rPr>
                      <w:t xml:space="preserve"> ticketing system</w:t>
                    </w:r>
                    <w:r w:rsidR="001B11B6">
                      <w:rPr>
                        <w:rFonts w:ascii="Calibri Light" w:hAnsi="Calibri Light" w:cs="Calibri Light"/>
                      </w:rPr>
                      <w:t xml:space="preserve"> logs                                                                                                                       </w:t>
                    </w:r>
                    <w:proofErr w:type="gramStart"/>
                    <w:r w:rsidR="001B11B6">
                      <w:rPr>
                        <w:rFonts w:ascii="Calibri Light" w:hAnsi="Calibri Light" w:cs="Calibri Light"/>
                      </w:rPr>
                      <w:t>The</w:t>
                    </w:r>
                    <w:proofErr w:type="gramEnd"/>
                    <w:r w:rsidR="001B11B6">
                      <w:rPr>
                        <w:rFonts w:ascii="Calibri Light" w:hAnsi="Calibri Light" w:cs="Calibri Light"/>
                      </w:rPr>
                      <w:t xml:space="preserve"> speed of the execution of new requests                                                                                                  Unauthorized accounts</w:t>
                    </w:r>
                  </w:p>
                  <w:p w14:paraId="283409A7" w14:textId="1B385351" w:rsidR="004B2AD9" w:rsidRPr="0009047E" w:rsidRDefault="00682455" w:rsidP="0017612C">
                    <w:pPr>
                      <w:spacing w:before="60" w:after="60"/>
                      <w:rPr>
                        <w:rFonts w:ascii="Calibri Light" w:hAnsi="Calibri Light" w:cs="Calibri Light"/>
                        <w:b/>
                        <w:color w:val="000000"/>
                        <w:sz w:val="22"/>
                      </w:rPr>
                    </w:pPr>
                    <w:r>
                      <w:rPr>
                        <w:rFonts w:ascii="Calibri Light" w:hAnsi="Calibri Light" w:cs="Calibri Light"/>
                        <w:b/>
                        <w:color w:val="000000"/>
                        <w:sz w:val="22"/>
                      </w:rPr>
                      <w:t xml:space="preserve"> </w:t>
                    </w:r>
                    <w:r w:rsidR="00376BB3">
                      <w:rPr>
                        <w:rFonts w:ascii="Calibri Light" w:hAnsi="Calibri Light" w:cs="Calibri Light"/>
                        <w:b/>
                        <w:color w:val="000000"/>
                        <w:sz w:val="22"/>
                      </w:rPr>
                      <w:t xml:space="preserve"> </w:t>
                    </w:r>
                  </w:p>
                </w:tc>
                <w:tc>
                  <w:tcPr>
                    <w:tcW w:w="2665" w:type="dxa"/>
                    <w:gridSpan w:val="2"/>
                    <w:shd w:val="clear" w:color="auto" w:fill="auto"/>
                  </w:tcPr>
                  <w:p w14:paraId="6F631492"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47191B20" w14:textId="77777777" w:rsidR="004B2AD9" w:rsidRPr="00BD1C99" w:rsidRDefault="004B2AD9" w:rsidP="0017612C">
                    <w:pPr>
                      <w:spacing w:before="60" w:after="60"/>
                      <w:rPr>
                        <w:rFonts w:cs="Arial"/>
                        <w:color w:val="000000"/>
                        <w:szCs w:val="20"/>
                      </w:rPr>
                    </w:pPr>
                  </w:p>
                </w:tc>
              </w:tr>
              <w:tr w:rsidR="004B2AD9" w:rsidRPr="00BD1C99" w14:paraId="0733AF0A" w14:textId="77777777" w:rsidTr="0017612C">
                <w:trPr>
                  <w:trHeight w:val="175"/>
                </w:trPr>
                <w:tc>
                  <w:tcPr>
                    <w:tcW w:w="1418" w:type="dxa"/>
                    <w:vMerge w:val="restart"/>
                    <w:shd w:val="clear" w:color="auto" w:fill="F2F2F2"/>
                  </w:tcPr>
                  <w:p w14:paraId="1131B951" w14:textId="77777777" w:rsidR="004B2AD9" w:rsidRPr="0009047E" w:rsidRDefault="004B2AD9" w:rsidP="00557DCA">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w:t>
                    </w:r>
                    <w:r w:rsidRPr="0009047E">
                      <w:rPr>
                        <w:rFonts w:ascii="Calibri Light" w:hAnsi="Calibri Light" w:cs="Calibri Light"/>
                        <w:b/>
                        <w:bCs/>
                        <w:color w:val="000000"/>
                        <w:sz w:val="22"/>
                        <w:shd w:val="clear" w:color="auto" w:fill="D9D9D9"/>
                      </w:rPr>
                      <w:t>i</w:t>
                    </w:r>
                    <w:r w:rsidRPr="0009047E">
                      <w:rPr>
                        <w:rFonts w:ascii="Calibri Light" w:hAnsi="Calibri Light" w:cs="Calibri Light"/>
                        <w:b/>
                        <w:bCs/>
                        <w:color w:val="000000"/>
                        <w:sz w:val="22"/>
                      </w:rPr>
                      <w:t>on 4:</w:t>
                    </w:r>
                  </w:p>
                </w:tc>
                <w:tc>
                  <w:tcPr>
                    <w:tcW w:w="6549" w:type="dxa"/>
                    <w:vMerge w:val="restart"/>
                    <w:shd w:val="clear" w:color="auto" w:fill="auto"/>
                  </w:tcPr>
                  <w:p w14:paraId="3B9F1A70" w14:textId="77777777" w:rsidR="004B2AD9" w:rsidRPr="0009047E" w:rsidRDefault="004B2AD9" w:rsidP="00557DCA">
                    <w:pPr>
                      <w:rPr>
                        <w:rFonts w:ascii="Calibri Light" w:hAnsi="Calibri Light" w:cs="Calibri Light"/>
                        <w:b/>
                        <w:sz w:val="22"/>
                      </w:rPr>
                    </w:pPr>
                    <w:r w:rsidRPr="0009047E">
                      <w:rPr>
                        <w:rFonts w:ascii="Calibri Light" w:hAnsi="Calibri Light" w:cs="Calibri Light"/>
                        <w:b/>
                        <w:sz w:val="22"/>
                      </w:rPr>
                      <w:t>What further information do we need to collect to be able to implement the Incident response process?</w:t>
                    </w:r>
                    <w:r>
                      <w:rPr>
                        <w:rFonts w:ascii="Calibri Light" w:hAnsi="Calibri Light" w:cs="Calibri Light"/>
                        <w:b/>
                        <w:sz w:val="22"/>
                      </w:rPr>
                      <w:t xml:space="preserve"> </w:t>
                    </w:r>
                    <w:r>
                      <w:rPr>
                        <w:rFonts w:ascii="Calibri Light" w:hAnsi="Calibri Light" w:cs="Calibri Light"/>
                        <w:b/>
                        <w:color w:val="000000"/>
                        <w:sz w:val="22"/>
                      </w:rPr>
                      <w:t>(Refer the scenario given at the end of the document.)</w:t>
                    </w:r>
                  </w:p>
                </w:tc>
                <w:tc>
                  <w:tcPr>
                    <w:tcW w:w="2665" w:type="dxa"/>
                    <w:gridSpan w:val="2"/>
                    <w:shd w:val="clear" w:color="auto" w:fill="F2F2F2"/>
                  </w:tcPr>
                  <w:p w14:paraId="61C61580" w14:textId="77777777" w:rsidR="004B2AD9" w:rsidRPr="00BD1C99" w:rsidRDefault="004B2AD9" w:rsidP="00557DCA">
                    <w:pPr>
                      <w:spacing w:before="60" w:after="60"/>
                      <w:rPr>
                        <w:rFonts w:cs="Arial"/>
                        <w:b/>
                        <w:color w:val="000000"/>
                        <w:szCs w:val="20"/>
                      </w:rPr>
                    </w:pPr>
                    <w:r w:rsidRPr="00BD1C99">
                      <w:rPr>
                        <w:rFonts w:cs="Arial"/>
                        <w:b/>
                        <w:color w:val="000000"/>
                        <w:szCs w:val="20"/>
                      </w:rPr>
                      <w:t>Satisfactory response</w:t>
                    </w:r>
                  </w:p>
                </w:tc>
              </w:tr>
              <w:tr w:rsidR="004B2AD9" w:rsidRPr="00BD1C99" w14:paraId="27097B84" w14:textId="77777777" w:rsidTr="0017612C">
                <w:trPr>
                  <w:trHeight w:val="175"/>
                </w:trPr>
                <w:tc>
                  <w:tcPr>
                    <w:tcW w:w="1418" w:type="dxa"/>
                    <w:vMerge/>
                    <w:shd w:val="clear" w:color="auto" w:fill="F2F2F2"/>
                  </w:tcPr>
                  <w:p w14:paraId="64CEB672"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693A2CDF"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77D851B5"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92784400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40C37FC5"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1081943"/>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02DE03E6" w14:textId="77777777" w:rsidTr="0017612C">
                <w:trPr>
                  <w:trHeight w:val="416"/>
                </w:trPr>
                <w:tc>
                  <w:tcPr>
                    <w:tcW w:w="7967" w:type="dxa"/>
                    <w:gridSpan w:val="2"/>
                    <w:shd w:val="clear" w:color="auto" w:fill="auto"/>
                  </w:tcPr>
                  <w:p w14:paraId="31D42D5A" w14:textId="357FF19A"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D636D6">
                      <w:rPr>
                        <w:rStyle w:val="Heading1Char"/>
                        <w:rFonts w:ascii="cera_proregular" w:eastAsia="Calibri" w:hAnsi="cera_proregular"/>
                        <w:color w:val="000000"/>
                        <w:sz w:val="23"/>
                        <w:szCs w:val="23"/>
                      </w:rPr>
                      <w:t xml:space="preserve">                                                                                </w:t>
                    </w:r>
                    <w:r w:rsidR="00D636D6">
                      <w:rPr>
                        <w:rStyle w:val="multisyn"/>
                        <w:rFonts w:ascii="cera_proregular" w:hAnsi="cera_proregular"/>
                        <w:color w:val="000000"/>
                        <w:sz w:val="23"/>
                        <w:szCs w:val="23"/>
                      </w:rPr>
                      <w:t>Contact</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name</w:t>
                    </w:r>
                    <w:r w:rsidR="00D636D6">
                      <w:rPr>
                        <w:rFonts w:ascii="cera_proregular" w:hAnsi="cera_proregular"/>
                        <w:color w:val="000000"/>
                        <w:sz w:val="23"/>
                        <w:szCs w:val="23"/>
                      </w:rPr>
                      <w:t> and </w:t>
                    </w:r>
                    <w:r w:rsidR="00D636D6">
                      <w:rPr>
                        <w:rStyle w:val="multisyn"/>
                        <w:rFonts w:ascii="cera_proregular" w:hAnsi="cera_proregular"/>
                        <w:color w:val="000000"/>
                        <w:sz w:val="23"/>
                        <w:szCs w:val="23"/>
                      </w:rPr>
                      <w:t>information</w:t>
                    </w:r>
                    <w:r w:rsidR="00D636D6">
                      <w:rPr>
                        <w:rFonts w:ascii="cera_proregular" w:hAnsi="cera_proregular"/>
                        <w:color w:val="000000"/>
                        <w:sz w:val="23"/>
                        <w:szCs w:val="23"/>
                      </w:rPr>
                      <w:t> of   the people </w:t>
                    </w:r>
                    <w:r w:rsidR="00D636D6">
                      <w:rPr>
                        <w:rStyle w:val="multisyn"/>
                        <w:rFonts w:ascii="cera_proregular" w:hAnsi="cera_proregular"/>
                        <w:color w:val="000000"/>
                        <w:sz w:val="23"/>
                        <w:szCs w:val="23"/>
                      </w:rPr>
                      <w:t>reporting</w:t>
                    </w:r>
                    <w:r w:rsidR="00D636D6">
                      <w:rPr>
                        <w:rFonts w:ascii="cera_proregular" w:hAnsi="cera_proregular"/>
                        <w:color w:val="000000"/>
                        <w:sz w:val="23"/>
                        <w:szCs w:val="23"/>
                      </w:rPr>
                      <w:t> the </w:t>
                    </w:r>
                    <w:r w:rsidR="00D636D6">
                      <w:rPr>
                        <w:rStyle w:val="multisyn"/>
                        <w:rFonts w:ascii="cera_proregular" w:hAnsi="cera_proregular"/>
                        <w:color w:val="000000"/>
                        <w:sz w:val="23"/>
                        <w:szCs w:val="23"/>
                      </w:rPr>
                      <w:t>Dos attack and phishing attack.</w:t>
                    </w:r>
                    <w:r w:rsidR="00D636D6">
                      <w:rPr>
                        <w:rFonts w:ascii="cera_proregular" w:hAnsi="cera_proregular"/>
                        <w:color w:val="000000"/>
                        <w:sz w:val="23"/>
                        <w:szCs w:val="23"/>
                      </w:rPr>
                      <w:br/>
                    </w:r>
                    <w:r w:rsidR="00D636D6">
                      <w:rPr>
                        <w:rStyle w:val="multisyn"/>
                        <w:rFonts w:ascii="cera_proregular" w:hAnsi="cera_proregular"/>
                        <w:color w:val="000000"/>
                        <w:sz w:val="23"/>
                        <w:szCs w:val="23"/>
                      </w:rPr>
                      <w:t>Date</w:t>
                    </w:r>
                    <w:r w:rsidR="00D636D6">
                      <w:rPr>
                        <w:rFonts w:ascii="cera_proregular" w:hAnsi="cera_proregular"/>
                        <w:color w:val="000000"/>
                        <w:sz w:val="23"/>
                        <w:szCs w:val="23"/>
                      </w:rPr>
                      <w:t> and </w:t>
                    </w:r>
                    <w:r w:rsidR="00D636D6">
                      <w:rPr>
                        <w:rStyle w:val="multisyn"/>
                        <w:rFonts w:ascii="cera_proregular" w:hAnsi="cera_proregular"/>
                        <w:color w:val="000000"/>
                        <w:sz w:val="23"/>
                        <w:szCs w:val="23"/>
                      </w:rPr>
                      <w:t>time</w:t>
                    </w:r>
                    <w:r w:rsidR="00D636D6">
                      <w:rPr>
                        <w:rFonts w:ascii="cera_proregular" w:hAnsi="cera_proregular"/>
                        <w:color w:val="000000"/>
                        <w:sz w:val="23"/>
                        <w:szCs w:val="23"/>
                      </w:rPr>
                      <w:t> the </w:t>
                    </w:r>
                    <w:r w:rsidR="00D636D6">
                      <w:rPr>
                        <w:rStyle w:val="multisyn"/>
                      </w:rPr>
                      <w:t>DOS and phishing incident</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was</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noticed</w:t>
                    </w:r>
                    <w:r w:rsidR="00D636D6">
                      <w:t>.</w:t>
                    </w:r>
                    <w:r w:rsidR="00D636D6">
                      <w:rPr>
                        <w:rFonts w:ascii="cera_proregular" w:hAnsi="cera_proregular"/>
                        <w:color w:val="000000"/>
                        <w:sz w:val="23"/>
                        <w:szCs w:val="23"/>
                      </w:rPr>
                      <w:br/>
                    </w:r>
                    <w:r w:rsidR="00D636D6">
                      <w:rPr>
                        <w:rStyle w:val="multisyn"/>
                        <w:rFonts w:ascii="cera_proregular" w:hAnsi="cera_proregular"/>
                        <w:color w:val="000000"/>
                        <w:sz w:val="23"/>
                        <w:szCs w:val="23"/>
                      </w:rPr>
                      <w:t>Type</w:t>
                    </w:r>
                    <w:r w:rsidR="00D636D6">
                      <w:rPr>
                        <w:rFonts w:ascii="cera_proregular" w:hAnsi="cera_proregular"/>
                        <w:color w:val="000000"/>
                        <w:sz w:val="23"/>
                        <w:szCs w:val="23"/>
                      </w:rPr>
                      <w:t> and </w:t>
                    </w:r>
                    <w:r w:rsidR="00D636D6">
                      <w:rPr>
                        <w:rStyle w:val="multisyn"/>
                        <w:rFonts w:ascii="cera_proregular" w:hAnsi="cera_proregular"/>
                        <w:color w:val="000000"/>
                        <w:sz w:val="23"/>
                        <w:szCs w:val="23"/>
                      </w:rPr>
                      <w:t>circumstances</w:t>
                    </w:r>
                    <w:r w:rsidR="00D636D6">
                      <w:rPr>
                        <w:rFonts w:ascii="cera_proregular" w:hAnsi="cera_proregular"/>
                        <w:color w:val="000000"/>
                        <w:sz w:val="23"/>
                        <w:szCs w:val="23"/>
                      </w:rPr>
                      <w:t> under which the incidences takes place .</w:t>
                    </w:r>
                    <w:r w:rsidR="00D636D6">
                      <w:rPr>
                        <w:rFonts w:ascii="cera_proregular" w:hAnsi="cera_proregular"/>
                        <w:color w:val="000000"/>
                        <w:sz w:val="23"/>
                        <w:szCs w:val="23"/>
                      </w:rPr>
                      <w:br/>
                      <w:t>The </w:t>
                    </w:r>
                    <w:r w:rsidR="00D636D6">
                      <w:rPr>
                        <w:rStyle w:val="multisyn"/>
                        <w:rFonts w:ascii="cera_proregular" w:hAnsi="cera_proregular"/>
                        <w:color w:val="000000"/>
                        <w:sz w:val="23"/>
                        <w:szCs w:val="23"/>
                      </w:rPr>
                      <w:t>type</w:t>
                    </w:r>
                    <w:r w:rsidR="00D636D6">
                      <w:rPr>
                        <w:rFonts w:ascii="cera_proregular" w:hAnsi="cera_proregular"/>
                        <w:color w:val="000000"/>
                        <w:sz w:val="23"/>
                        <w:szCs w:val="23"/>
                      </w:rPr>
                      <w:t> of data, </w:t>
                    </w:r>
                    <w:r w:rsidR="00D636D6">
                      <w:rPr>
                        <w:rStyle w:val="multisyn"/>
                        <w:rFonts w:ascii="cera_proregular" w:hAnsi="cera_proregular"/>
                        <w:color w:val="000000"/>
                        <w:sz w:val="23"/>
                        <w:szCs w:val="23"/>
                      </w:rPr>
                      <w:t>information</w:t>
                    </w:r>
                    <w:r w:rsidR="00D636D6">
                      <w:rPr>
                        <w:rFonts w:ascii="cera_proregular" w:hAnsi="cera_proregular"/>
                        <w:color w:val="000000"/>
                        <w:sz w:val="23"/>
                        <w:szCs w:val="23"/>
                      </w:rPr>
                      <w:t>, or </w:t>
                    </w:r>
                    <w:r w:rsidR="00D636D6">
                      <w:rPr>
                        <w:rStyle w:val="singlesyn"/>
                        <w:rFonts w:ascii="cera_proregular" w:hAnsi="cera_proregular"/>
                        <w:color w:val="000000"/>
                        <w:sz w:val="23"/>
                        <w:szCs w:val="23"/>
                        <w:shd w:val="clear" w:color="auto" w:fill="FFFF00"/>
                      </w:rPr>
                      <w:t>accoutrements </w:t>
                    </w:r>
                    <w:r w:rsidR="00D636D6">
                      <w:rPr>
                        <w:rStyle w:val="multisyn"/>
                        <w:rFonts w:ascii="cera_proregular" w:hAnsi="cera_proregular"/>
                        <w:color w:val="000000"/>
                        <w:sz w:val="23"/>
                        <w:szCs w:val="23"/>
                      </w:rPr>
                      <w:t>involved</w:t>
                    </w:r>
                    <w:r w:rsidR="00D636D6">
                      <w:t xml:space="preserve"> throughout the operation of the inc</w:t>
                    </w:r>
                    <w:r w:rsidR="00426893">
                      <w:t>i</w:t>
                    </w:r>
                    <w:r w:rsidR="00D636D6">
                      <w:t>den</w:t>
                    </w:r>
                    <w:r w:rsidR="00426893">
                      <w:t>t</w:t>
                    </w:r>
                    <w:r w:rsidR="00D636D6">
                      <w:rPr>
                        <w:rFonts w:ascii="cera_proregular" w:hAnsi="cera_proregular"/>
                        <w:color w:val="000000"/>
                        <w:sz w:val="23"/>
                        <w:szCs w:val="23"/>
                      </w:rPr>
                      <w:br/>
                    </w:r>
                    <w:r w:rsidR="00D636D6">
                      <w:lastRenderedPageBreak/>
                      <w:t xml:space="preserve">The </w:t>
                    </w:r>
                    <w:r w:rsidR="00D636D6">
                      <w:rPr>
                        <w:rStyle w:val="singlesyn"/>
                        <w:rFonts w:ascii="cera_proregular" w:hAnsi="cera_proregular"/>
                        <w:color w:val="000000"/>
                        <w:sz w:val="23"/>
                        <w:szCs w:val="23"/>
                        <w:shd w:val="clear" w:color="auto" w:fill="FFFF00"/>
                      </w:rPr>
                      <w:t>locus</w:t>
                    </w:r>
                    <w:r w:rsidR="00D636D6">
                      <w:rPr>
                        <w:rFonts w:ascii="cera_proregular" w:hAnsi="cera_proregular"/>
                        <w:color w:val="000000"/>
                        <w:sz w:val="23"/>
                        <w:szCs w:val="23"/>
                      </w:rPr>
                      <w:t> of the </w:t>
                    </w:r>
                    <w:r w:rsidR="00D636D6">
                      <w:rPr>
                        <w:rStyle w:val="multisyn"/>
                        <w:rFonts w:ascii="cera_proregular" w:hAnsi="cera_proregular"/>
                        <w:color w:val="000000"/>
                        <w:sz w:val="23"/>
                        <w:szCs w:val="23"/>
                      </w:rPr>
                      <w:t>Security</w:t>
                    </w:r>
                    <w:r w:rsidR="00D636D6">
                      <w:rPr>
                        <w:rFonts w:ascii="cera_proregular" w:hAnsi="cera_proregular"/>
                        <w:color w:val="000000"/>
                        <w:sz w:val="23"/>
                        <w:szCs w:val="23"/>
                      </w:rPr>
                      <w:t> or </w:t>
                    </w:r>
                    <w:r w:rsidR="00D636D6">
                      <w:rPr>
                        <w:rStyle w:val="singlesyn"/>
                        <w:rFonts w:ascii="cera_proregular" w:hAnsi="cera_proregular"/>
                        <w:color w:val="000000"/>
                        <w:sz w:val="23"/>
                        <w:szCs w:val="23"/>
                        <w:shd w:val="clear" w:color="auto" w:fill="FFFF00"/>
                      </w:rPr>
                      <w:t>isolation</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Event</w:t>
                    </w:r>
                    <w:r w:rsidR="00D636D6">
                      <w:rPr>
                        <w:rFonts w:ascii="cera_proregular" w:hAnsi="cera_proregular"/>
                        <w:color w:val="000000"/>
                        <w:sz w:val="23"/>
                        <w:szCs w:val="23"/>
                      </w:rPr>
                      <w:t>, data or </w:t>
                    </w:r>
                    <w:r w:rsidR="00D636D6">
                      <w:rPr>
                        <w:rStyle w:val="singlesyn"/>
                        <w:rFonts w:ascii="cera_proregular" w:hAnsi="cera_proregular"/>
                        <w:color w:val="000000"/>
                        <w:sz w:val="23"/>
                        <w:szCs w:val="23"/>
                        <w:shd w:val="clear" w:color="auto" w:fill="FFFF00"/>
                      </w:rPr>
                      <w:t>accoutrements </w:t>
                    </w:r>
                    <w:r w:rsidR="00D636D6">
                      <w:rPr>
                        <w:rFonts w:ascii="cera_proregular" w:hAnsi="cera_proregular"/>
                        <w:color w:val="000000"/>
                        <w:sz w:val="23"/>
                        <w:szCs w:val="23"/>
                      </w:rPr>
                      <w:t>affected;</w:t>
                    </w:r>
                    <w:r w:rsidR="00D636D6">
                      <w:rPr>
                        <w:rFonts w:ascii="cera_proregular" w:hAnsi="cera_proregular"/>
                        <w:color w:val="000000"/>
                        <w:sz w:val="23"/>
                        <w:szCs w:val="23"/>
                      </w:rPr>
                      <w:br/>
                      <w:t>.Whether the </w:t>
                    </w:r>
                    <w:r w:rsidR="00D636D6">
                      <w:rPr>
                        <w:rStyle w:val="multisyn"/>
                        <w:rFonts w:ascii="cera_proregular" w:hAnsi="cera_proregular"/>
                        <w:color w:val="000000"/>
                        <w:sz w:val="23"/>
                        <w:szCs w:val="23"/>
                      </w:rPr>
                      <w:t>Security</w:t>
                    </w:r>
                    <w:r w:rsidR="00D636D6">
                      <w:rPr>
                        <w:rFonts w:ascii="cera_proregular" w:hAnsi="cera_proregular"/>
                        <w:color w:val="000000"/>
                        <w:sz w:val="23"/>
                        <w:szCs w:val="23"/>
                      </w:rPr>
                      <w:t> or </w:t>
                    </w:r>
                    <w:r w:rsidR="00D636D6">
                      <w:rPr>
                        <w:rStyle w:val="singlesyn"/>
                        <w:rFonts w:ascii="cera_proregular" w:hAnsi="cera_proregular"/>
                        <w:color w:val="000000"/>
                        <w:sz w:val="23"/>
                        <w:szCs w:val="23"/>
                        <w:shd w:val="clear" w:color="auto" w:fill="FFFF00"/>
                      </w:rPr>
                      <w:t>isolation</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Event</w:t>
                    </w:r>
                    <w:r w:rsidR="00D636D6">
                      <w:rPr>
                        <w:rFonts w:ascii="cera_proregular" w:hAnsi="cera_proregular"/>
                        <w:color w:val="000000"/>
                        <w:sz w:val="23"/>
                        <w:szCs w:val="23"/>
                      </w:rPr>
                      <w:t> puts any person or </w:t>
                    </w:r>
                    <w:r w:rsidR="00D636D6">
                      <w:rPr>
                        <w:rStyle w:val="multisyn"/>
                        <w:rFonts w:ascii="cera_proregular" w:hAnsi="cera_proregular"/>
                        <w:color w:val="000000"/>
                        <w:sz w:val="23"/>
                        <w:szCs w:val="23"/>
                      </w:rPr>
                      <w:t>other</w:t>
                    </w:r>
                    <w:r w:rsidR="00D636D6">
                      <w:rPr>
                        <w:rFonts w:ascii="cera_proregular" w:hAnsi="cera_proregular"/>
                        <w:color w:val="000000"/>
                        <w:sz w:val="23"/>
                        <w:szCs w:val="23"/>
                      </w:rPr>
                      <w:t> data at </w:t>
                    </w:r>
                    <w:r w:rsidR="00D636D6">
                      <w:rPr>
                        <w:rStyle w:val="singlesyn"/>
                        <w:rFonts w:ascii="cera_proregular" w:hAnsi="cera_proregular"/>
                        <w:color w:val="000000"/>
                        <w:sz w:val="23"/>
                        <w:szCs w:val="23"/>
                        <w:shd w:val="clear" w:color="auto" w:fill="FFFF00"/>
                      </w:rPr>
                      <w:t>hazard</w:t>
                    </w:r>
                    <w:r w:rsidR="00D636D6">
                      <w:t>.</w:t>
                    </w:r>
                    <w:r w:rsidR="00D636D6">
                      <w:rPr>
                        <w:rFonts w:ascii="cera_proregular" w:hAnsi="cera_proregular"/>
                        <w:color w:val="000000"/>
                        <w:sz w:val="23"/>
                        <w:szCs w:val="23"/>
                      </w:rPr>
                      <w:br/>
                      <w:t>Any </w:t>
                    </w:r>
                    <w:r w:rsidR="00D636D6">
                      <w:rPr>
                        <w:rStyle w:val="multisyn"/>
                        <w:rFonts w:ascii="cera_proregular" w:hAnsi="cera_proregular"/>
                        <w:color w:val="000000"/>
                        <w:sz w:val="23"/>
                        <w:szCs w:val="23"/>
                      </w:rPr>
                      <w:t>associated</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ticket</w:t>
                    </w:r>
                    <w:r w:rsidR="00D636D6">
                      <w:rPr>
                        <w:rFonts w:ascii="cera_proregular" w:hAnsi="cera_proregular"/>
                        <w:color w:val="000000"/>
                        <w:sz w:val="23"/>
                        <w:szCs w:val="23"/>
                      </w:rPr>
                      <w:t> </w:t>
                    </w:r>
                    <w:r w:rsidR="00D636D6">
                      <w:rPr>
                        <w:rStyle w:val="singlesyn"/>
                        <w:rFonts w:ascii="cera_proregular" w:hAnsi="cera_proregular"/>
                        <w:color w:val="000000"/>
                        <w:sz w:val="23"/>
                        <w:szCs w:val="23"/>
                        <w:shd w:val="clear" w:color="auto" w:fill="FFFF00"/>
                      </w:rPr>
                      <w:t>ciphering</w:t>
                    </w:r>
                    <w:r w:rsidR="00D636D6">
                      <w:t xml:space="preserve"> and</w:t>
                    </w:r>
                    <w:r w:rsidR="00D636D6">
                      <w:rPr>
                        <w:rFonts w:ascii="cera_proregular" w:hAnsi="cera_proregular"/>
                        <w:color w:val="000000"/>
                        <w:sz w:val="23"/>
                        <w:szCs w:val="23"/>
                      </w:rPr>
                      <w:t xml:space="preserve"> log </w:t>
                    </w:r>
                    <w:r w:rsidR="00D636D6">
                      <w:rPr>
                        <w:rStyle w:val="multisyn"/>
                        <w:rFonts w:ascii="cera_proregular" w:hAnsi="cera_proregular"/>
                        <w:color w:val="000000"/>
                        <w:sz w:val="23"/>
                        <w:szCs w:val="23"/>
                      </w:rPr>
                      <w:t>entries</w:t>
                    </w:r>
                    <w:r w:rsidR="00D636D6">
                      <w:rPr>
                        <w:rFonts w:ascii="cera_proregular" w:hAnsi="cera_proregular"/>
                        <w:color w:val="000000"/>
                        <w:sz w:val="23"/>
                        <w:szCs w:val="23"/>
                      </w:rPr>
                      <w:t> </w:t>
                    </w:r>
                    <w:r w:rsidR="00D636D6">
                      <w:rPr>
                        <w:rStyle w:val="multisyn"/>
                        <w:rFonts w:ascii="cera_proregular" w:hAnsi="cera_proregular"/>
                        <w:color w:val="000000"/>
                        <w:sz w:val="23"/>
                        <w:szCs w:val="23"/>
                      </w:rPr>
                      <w:t>associated</w:t>
                    </w:r>
                    <w:r w:rsidR="00D636D6">
                      <w:rPr>
                        <w:rFonts w:ascii="cera_proregular" w:hAnsi="cera_proregular"/>
                        <w:color w:val="000000"/>
                        <w:sz w:val="23"/>
                        <w:szCs w:val="23"/>
                      </w:rPr>
                      <w:t> with the </w:t>
                    </w:r>
                    <w:r w:rsidR="00D636D6">
                      <w:rPr>
                        <w:rStyle w:val="multisyn"/>
                        <w:rFonts w:ascii="cera_proregular" w:hAnsi="cera_proregular"/>
                        <w:color w:val="000000"/>
                        <w:sz w:val="23"/>
                        <w:szCs w:val="23"/>
                      </w:rPr>
                      <w:t>Security</w:t>
                    </w:r>
                    <w:r w:rsidR="00D636D6">
                      <w:rPr>
                        <w:rFonts w:ascii="cera_proregular" w:hAnsi="cera_proregular"/>
                        <w:color w:val="000000"/>
                        <w:sz w:val="23"/>
                        <w:szCs w:val="23"/>
                      </w:rPr>
                      <w:t> incidence</w:t>
                    </w:r>
                  </w:p>
                  <w:p w14:paraId="33DCAA97" w14:textId="5F02EAD4" w:rsidR="004B2AD9" w:rsidRPr="0009047E" w:rsidRDefault="004B2AD9" w:rsidP="0017612C">
                    <w:pPr>
                      <w:spacing w:before="60" w:after="60"/>
                      <w:rPr>
                        <w:rFonts w:ascii="Calibri Light" w:hAnsi="Calibri Light" w:cs="Calibri Light"/>
                        <w:b/>
                        <w:color w:val="000000"/>
                        <w:sz w:val="22"/>
                      </w:rPr>
                    </w:pPr>
                  </w:p>
                </w:tc>
                <w:tc>
                  <w:tcPr>
                    <w:tcW w:w="2665" w:type="dxa"/>
                    <w:gridSpan w:val="2"/>
                    <w:shd w:val="clear" w:color="auto" w:fill="auto"/>
                  </w:tcPr>
                  <w:p w14:paraId="338934FA" w14:textId="77777777" w:rsidR="004B2AD9" w:rsidRPr="00BD1C99" w:rsidRDefault="004B2AD9" w:rsidP="0017612C">
                    <w:pPr>
                      <w:spacing w:before="60" w:after="60"/>
                      <w:rPr>
                        <w:rFonts w:cs="Arial"/>
                        <w:color w:val="000000"/>
                        <w:szCs w:val="20"/>
                      </w:rPr>
                    </w:pPr>
                    <w:r w:rsidRPr="00BD1C99">
                      <w:rPr>
                        <w:rFonts w:cs="Arial"/>
                        <w:color w:val="000000"/>
                        <w:szCs w:val="20"/>
                      </w:rPr>
                      <w:lastRenderedPageBreak/>
                      <w:t>Comment:</w:t>
                    </w:r>
                  </w:p>
                  <w:p w14:paraId="31C237A8" w14:textId="77777777" w:rsidR="004B2AD9" w:rsidRPr="00BD1C99" w:rsidRDefault="004B2AD9" w:rsidP="0017612C">
                    <w:pPr>
                      <w:spacing w:before="60" w:after="60"/>
                      <w:rPr>
                        <w:rFonts w:cs="Arial"/>
                        <w:color w:val="000000"/>
                        <w:szCs w:val="20"/>
                      </w:rPr>
                    </w:pPr>
                  </w:p>
                </w:tc>
              </w:tr>
              <w:tr w:rsidR="004B2AD9" w:rsidRPr="00BD1C99" w14:paraId="141DBE05" w14:textId="77777777" w:rsidTr="0017612C">
                <w:trPr>
                  <w:trHeight w:val="175"/>
                </w:trPr>
                <w:tc>
                  <w:tcPr>
                    <w:tcW w:w="1418" w:type="dxa"/>
                    <w:vMerge w:val="restart"/>
                    <w:shd w:val="clear" w:color="auto" w:fill="F2F2F2"/>
                  </w:tcPr>
                  <w:p w14:paraId="1A483632" w14:textId="77777777" w:rsidR="004B2AD9" w:rsidRPr="0009047E" w:rsidRDefault="004B2AD9" w:rsidP="0017612C">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5:</w:t>
                    </w:r>
                  </w:p>
                </w:tc>
                <w:tc>
                  <w:tcPr>
                    <w:tcW w:w="6549" w:type="dxa"/>
                    <w:vMerge w:val="restart"/>
                    <w:shd w:val="clear" w:color="auto" w:fill="auto"/>
                  </w:tcPr>
                  <w:p w14:paraId="5F53D303"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Provide</w:t>
                    </w:r>
                    <w:r>
                      <w:rPr>
                        <w:rFonts w:ascii="Calibri Light" w:hAnsi="Calibri Light" w:cs="Calibri Light"/>
                        <w:b/>
                        <w:color w:val="000000"/>
                        <w:sz w:val="22"/>
                      </w:rPr>
                      <w:t xml:space="preserve"> both</w:t>
                    </w:r>
                    <w:r w:rsidRPr="0009047E">
                      <w:rPr>
                        <w:rFonts w:ascii="Calibri Light" w:hAnsi="Calibri Light" w:cs="Calibri Light"/>
                        <w:b/>
                        <w:color w:val="000000"/>
                        <w:sz w:val="22"/>
                      </w:rPr>
                      <w:t xml:space="preserve"> flow chart</w:t>
                    </w:r>
                    <w:r>
                      <w:rPr>
                        <w:rFonts w:ascii="Calibri Light" w:hAnsi="Calibri Light" w:cs="Calibri Light"/>
                        <w:b/>
                        <w:color w:val="000000"/>
                        <w:sz w:val="22"/>
                      </w:rPr>
                      <w:t>s here</w:t>
                    </w:r>
                    <w:r w:rsidRPr="0009047E">
                      <w:rPr>
                        <w:rFonts w:ascii="Calibri Light" w:hAnsi="Calibri Light" w:cs="Calibri Light"/>
                        <w:b/>
                        <w:color w:val="000000"/>
                        <w:sz w:val="22"/>
                      </w:rPr>
                      <w:t>.</w:t>
                    </w:r>
                  </w:p>
                </w:tc>
                <w:tc>
                  <w:tcPr>
                    <w:tcW w:w="2665" w:type="dxa"/>
                    <w:gridSpan w:val="2"/>
                    <w:shd w:val="clear" w:color="auto" w:fill="F2F2F2"/>
                  </w:tcPr>
                  <w:p w14:paraId="2DD3096F" w14:textId="77777777" w:rsidR="004B2AD9" w:rsidRPr="00BD1C99" w:rsidRDefault="004B2AD9" w:rsidP="0017612C">
                    <w:pPr>
                      <w:spacing w:before="60" w:after="60"/>
                      <w:rPr>
                        <w:rFonts w:cs="Arial"/>
                        <w:b/>
                        <w:color w:val="000000"/>
                        <w:szCs w:val="20"/>
                      </w:rPr>
                    </w:pPr>
                    <w:r w:rsidRPr="00BD1C99">
                      <w:rPr>
                        <w:rFonts w:cs="Arial"/>
                        <w:b/>
                        <w:color w:val="000000"/>
                        <w:szCs w:val="20"/>
                      </w:rPr>
                      <w:t>Satisfactory response</w:t>
                    </w:r>
                  </w:p>
                </w:tc>
              </w:tr>
              <w:tr w:rsidR="004B2AD9" w:rsidRPr="00BD1C99" w14:paraId="6A8D668E" w14:textId="77777777" w:rsidTr="0017612C">
                <w:trPr>
                  <w:trHeight w:val="175"/>
                </w:trPr>
                <w:tc>
                  <w:tcPr>
                    <w:tcW w:w="1418" w:type="dxa"/>
                    <w:vMerge/>
                    <w:tcBorders>
                      <w:bottom w:val="single" w:sz="4" w:space="0" w:color="7F7F7F" w:themeColor="text1" w:themeTint="80"/>
                    </w:tcBorders>
                    <w:shd w:val="clear" w:color="auto" w:fill="F2F2F2"/>
                  </w:tcPr>
                  <w:p w14:paraId="540F7F5C"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tcBorders>
                      <w:bottom w:val="single" w:sz="4" w:space="0" w:color="7F7F7F" w:themeColor="text1" w:themeTint="80"/>
                    </w:tcBorders>
                    <w:shd w:val="clear" w:color="auto" w:fill="auto"/>
                  </w:tcPr>
                  <w:p w14:paraId="7195D971" w14:textId="77777777" w:rsidR="004B2AD9" w:rsidRPr="0009047E" w:rsidRDefault="004B2AD9" w:rsidP="0017612C">
                    <w:pPr>
                      <w:spacing w:before="60" w:after="60"/>
                      <w:rPr>
                        <w:rFonts w:ascii="Calibri Light" w:hAnsi="Calibri Light" w:cs="Calibri Light"/>
                        <w:b/>
                        <w:color w:val="000000"/>
                        <w:sz w:val="22"/>
                      </w:rPr>
                    </w:pPr>
                  </w:p>
                </w:tc>
                <w:tc>
                  <w:tcPr>
                    <w:tcW w:w="1378" w:type="dxa"/>
                    <w:tcBorders>
                      <w:bottom w:val="single" w:sz="4" w:space="0" w:color="7F7F7F" w:themeColor="text1" w:themeTint="80"/>
                    </w:tcBorders>
                    <w:shd w:val="clear" w:color="auto" w:fill="auto"/>
                  </w:tcPr>
                  <w:p w14:paraId="1CC3A8E8"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2102094821"/>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tcBorders>
                      <w:bottom w:val="single" w:sz="4" w:space="0" w:color="7F7F7F" w:themeColor="text1" w:themeTint="80"/>
                    </w:tcBorders>
                    <w:shd w:val="clear" w:color="auto" w:fill="auto"/>
                  </w:tcPr>
                  <w:p w14:paraId="193392A4"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49553858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260A7EAF" w14:textId="77777777" w:rsidTr="0017612C">
                <w:trPr>
                  <w:trHeight w:val="416"/>
                </w:trPr>
                <w:tc>
                  <w:tcPr>
                    <w:tcW w:w="796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A452A4"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34033D7D" w14:textId="77777777" w:rsidR="004B2AD9" w:rsidRDefault="004B2AD9" w:rsidP="0017612C">
                    <w:pPr>
                      <w:spacing w:before="60" w:after="60"/>
                      <w:rPr>
                        <w:rFonts w:ascii="Calibri Light" w:hAnsi="Calibri Light" w:cs="Calibri Light"/>
                        <w:b/>
                        <w:color w:val="000000"/>
                        <w:sz w:val="22"/>
                      </w:rPr>
                    </w:pPr>
                  </w:p>
                  <w:p w14:paraId="7B5AAB10" w14:textId="77777777" w:rsidR="004B2AD9" w:rsidRPr="0009047E" w:rsidRDefault="004B2AD9" w:rsidP="0017612C">
                    <w:pPr>
                      <w:spacing w:before="60" w:after="60"/>
                      <w:rPr>
                        <w:rFonts w:ascii="Calibri Light" w:hAnsi="Calibri Light" w:cs="Calibri Light"/>
                        <w:b/>
                        <w:color w:val="000000"/>
                        <w:sz w:val="22"/>
                      </w:rPr>
                    </w:pPr>
                  </w:p>
                </w:tc>
                <w:tc>
                  <w:tcPr>
                    <w:tcW w:w="266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619007"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19DF4944" w14:textId="77777777" w:rsidR="004B2AD9" w:rsidRPr="00BD1C99" w:rsidRDefault="004B2AD9" w:rsidP="0017612C">
                    <w:pPr>
                      <w:spacing w:before="60" w:after="60"/>
                      <w:rPr>
                        <w:rFonts w:cs="Arial"/>
                        <w:color w:val="000000"/>
                        <w:szCs w:val="20"/>
                      </w:rPr>
                    </w:pPr>
                  </w:p>
                </w:tc>
              </w:tr>
              <w:tr w:rsidR="004B2AD9" w:rsidRPr="00BD1C99" w14:paraId="5A372227" w14:textId="77777777" w:rsidTr="0017612C">
                <w:trPr>
                  <w:trHeight w:val="357"/>
                </w:trPr>
                <w:tc>
                  <w:tcPr>
                    <w:tcW w:w="1418" w:type="dxa"/>
                    <w:vMerge w:val="restart"/>
                    <w:tcBorders>
                      <w:top w:val="single" w:sz="4" w:space="0" w:color="7F7F7F"/>
                    </w:tcBorders>
                    <w:shd w:val="clear" w:color="auto" w:fill="F2F2F2"/>
                  </w:tcPr>
                  <w:p w14:paraId="7BAAD643"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6:</w:t>
                    </w:r>
                  </w:p>
                </w:tc>
                <w:tc>
                  <w:tcPr>
                    <w:tcW w:w="6549" w:type="dxa"/>
                    <w:vMerge w:val="restart"/>
                    <w:tcBorders>
                      <w:top w:val="single" w:sz="4" w:space="0" w:color="7F7F7F"/>
                    </w:tcBorders>
                    <w:shd w:val="clear" w:color="auto" w:fill="auto"/>
                  </w:tcPr>
                  <w:p w14:paraId="63EACE9C"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List and describe each of the subtasks for the process flowchart above:</w:t>
                    </w:r>
                  </w:p>
                </w:tc>
                <w:tc>
                  <w:tcPr>
                    <w:tcW w:w="2665" w:type="dxa"/>
                    <w:gridSpan w:val="2"/>
                    <w:tcBorders>
                      <w:top w:val="single" w:sz="4" w:space="0" w:color="7F7F7F"/>
                    </w:tcBorders>
                    <w:shd w:val="clear" w:color="auto" w:fill="F2F2F2"/>
                  </w:tcPr>
                  <w:p w14:paraId="420523B1"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488B3C94" w14:textId="77777777" w:rsidTr="0017612C">
                <w:trPr>
                  <w:trHeight w:val="480"/>
                </w:trPr>
                <w:tc>
                  <w:tcPr>
                    <w:tcW w:w="1418" w:type="dxa"/>
                    <w:vMerge/>
                    <w:shd w:val="clear" w:color="auto" w:fill="F2F2F2"/>
                  </w:tcPr>
                  <w:p w14:paraId="10261EBE"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21761A12"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4AD2DD1C"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74622575"/>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16795A55"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21956677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240F1082" w14:textId="77777777" w:rsidTr="0017612C">
                <w:trPr>
                  <w:trHeight w:val="416"/>
                </w:trPr>
                <w:tc>
                  <w:tcPr>
                    <w:tcW w:w="7967" w:type="dxa"/>
                    <w:gridSpan w:val="2"/>
                    <w:shd w:val="clear" w:color="auto" w:fill="auto"/>
                  </w:tcPr>
                  <w:p w14:paraId="209FE178"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30997B0E" w14:textId="2E5A3CBE" w:rsidR="004B2AD9" w:rsidRPr="00897557" w:rsidRDefault="00426893" w:rsidP="0017612C">
                    <w:pPr>
                      <w:tabs>
                        <w:tab w:val="center" w:pos="3883"/>
                      </w:tabs>
                      <w:spacing w:before="60" w:after="60"/>
                      <w:rPr>
                        <w:rFonts w:ascii="Calibri Light" w:hAnsi="Calibri Light" w:cs="Calibri Light"/>
                        <w:b/>
                        <w:color w:val="000000"/>
                        <w:sz w:val="22"/>
                        <w:lang w:val="en-US"/>
                      </w:rPr>
                    </w:pPr>
                    <w:r>
                      <w:rPr>
                        <w:rFonts w:ascii="Calibri Light" w:hAnsi="Calibri Light" w:cs="Calibri Light"/>
                        <w:b/>
                        <w:color w:val="000000"/>
                        <w:sz w:val="22"/>
                      </w:rPr>
                      <w:t xml:space="preserve">Suspected incident-The security team is notified of the security incident                             Identification- In this step we confirm the security incident </w:t>
                    </w:r>
                    <w:r w:rsidR="00FD7E08">
                      <w:rPr>
                        <w:rFonts w:ascii="Calibri Light" w:hAnsi="Calibri Light" w:cs="Calibri Light"/>
                        <w:b/>
                        <w:color w:val="000000"/>
                        <w:sz w:val="22"/>
                      </w:rPr>
                      <w:t>situation, identify</w:t>
                    </w:r>
                    <w:r>
                      <w:rPr>
                        <w:rFonts w:ascii="Calibri Light" w:hAnsi="Calibri Light" w:cs="Calibri Light"/>
                        <w:b/>
                        <w:color w:val="000000"/>
                        <w:sz w:val="22"/>
                      </w:rPr>
                      <w:t xml:space="preserve"> the affected devices and </w:t>
                    </w:r>
                    <w:r w:rsidR="00FD7E08">
                      <w:rPr>
                        <w:rFonts w:ascii="Calibri Light" w:hAnsi="Calibri Light" w:cs="Calibri Light"/>
                        <w:b/>
                        <w:color w:val="000000"/>
                        <w:sz w:val="22"/>
                      </w:rPr>
                      <w:t xml:space="preserve">systems and estimate the potential damage.                                       Assessment and classification- In this step the security incident is analysed and verified if it really occurred or if it’s a false alarm.                                                                                      Determine incident severity- We countify the disruption of the system from the security incident. If the incident is severity is high, contact the top security officials to inform them of the issue.                                                                                                                  Convene an incident response team- </w:t>
                    </w:r>
                    <w:r w:rsidR="00897557">
                      <w:rPr>
                        <w:rFonts w:ascii="Calibri Light" w:hAnsi="Calibri Light" w:cs="Calibri Light"/>
                        <w:b/>
                        <w:color w:val="000000"/>
                        <w:sz w:val="22"/>
                      </w:rPr>
                      <w:t>Assemble all the parties involved in security from human resource to all the personnel that can contain the issue.                                              Incident Containment- Identify</w:t>
                    </w:r>
                    <w:r w:rsidR="00897557">
                      <w:rPr>
                        <w:rFonts w:ascii="Calibri Light" w:hAnsi="Calibri Light" w:cs="Calibri Light"/>
                        <w:b/>
                        <w:color w:val="000000"/>
                        <w:sz w:val="22"/>
                        <w:lang w:val="en-US"/>
                      </w:rPr>
                      <w:t xml:space="preserve"> investigators, change security tokens and credentials and contain and isolate the network.                                                                                               Incident eradication- Preform forensic backup, remove cause of incident if possible, perform further vulnerabilities assessment and notify all the affected parties.                        System restoration- Restore the system from the backup. Apply patches and fixes</w:t>
                    </w:r>
                    <w:r w:rsidR="00964031">
                      <w:rPr>
                        <w:rFonts w:ascii="Calibri Light" w:hAnsi="Calibri Light" w:cs="Calibri Light"/>
                        <w:b/>
                        <w:color w:val="000000"/>
                        <w:sz w:val="22"/>
                        <w:lang w:val="en-US"/>
                      </w:rPr>
                      <w:t>. Well also perform vulnerability audit and verification. Finally, we monitor the system for backdoors.                                                                                                                                               Follow-up activities- Here we record the lesson learned, create a full incident report and notify all parties of the containment of the security threat.</w:t>
                    </w:r>
                  </w:p>
                </w:tc>
                <w:tc>
                  <w:tcPr>
                    <w:tcW w:w="2665" w:type="dxa"/>
                    <w:gridSpan w:val="2"/>
                    <w:shd w:val="clear" w:color="auto" w:fill="auto"/>
                  </w:tcPr>
                  <w:p w14:paraId="0B12A659" w14:textId="52AE23F8" w:rsidR="004B2AD9" w:rsidRPr="00BD1C99" w:rsidRDefault="004B2AD9" w:rsidP="0017612C">
                    <w:pPr>
                      <w:spacing w:before="60" w:after="60"/>
                      <w:rPr>
                        <w:rFonts w:cs="Arial"/>
                        <w:color w:val="000000"/>
                        <w:szCs w:val="20"/>
                      </w:rPr>
                    </w:pPr>
                    <w:r w:rsidRPr="00BD1C99">
                      <w:rPr>
                        <w:rFonts w:cs="Arial"/>
                        <w:color w:val="000000"/>
                        <w:szCs w:val="20"/>
                      </w:rPr>
                      <w:t>Comment:</w:t>
                    </w:r>
                  </w:p>
                  <w:p w14:paraId="65846B23" w14:textId="77777777" w:rsidR="004B2AD9" w:rsidRPr="00BD1C99" w:rsidRDefault="004B2AD9" w:rsidP="0017612C">
                    <w:pPr>
                      <w:rPr>
                        <w:rFonts w:cs="Arial"/>
                        <w:color w:val="000000"/>
                        <w:szCs w:val="20"/>
                      </w:rPr>
                    </w:pPr>
                  </w:p>
                </w:tc>
              </w:tr>
              <w:tr w:rsidR="004B2AD9" w:rsidRPr="00BD1C99" w14:paraId="3E24713F" w14:textId="77777777" w:rsidTr="0017612C">
                <w:trPr>
                  <w:trHeight w:val="175"/>
                </w:trPr>
                <w:tc>
                  <w:tcPr>
                    <w:tcW w:w="1418" w:type="dxa"/>
                    <w:vMerge w:val="restart"/>
                    <w:shd w:val="clear" w:color="auto" w:fill="F2F2F2"/>
                  </w:tcPr>
                  <w:p w14:paraId="70F90931"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7:</w:t>
                    </w:r>
                  </w:p>
                </w:tc>
                <w:tc>
                  <w:tcPr>
                    <w:tcW w:w="6549" w:type="dxa"/>
                    <w:vMerge w:val="restart"/>
                    <w:shd w:val="clear" w:color="auto" w:fill="auto"/>
                  </w:tcPr>
                  <w:p w14:paraId="1CE27EF6"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Describe how you would implement the “Containment” subtasks for this scenario.</w:t>
                    </w:r>
                  </w:p>
                </w:tc>
                <w:tc>
                  <w:tcPr>
                    <w:tcW w:w="2665" w:type="dxa"/>
                    <w:gridSpan w:val="2"/>
                    <w:shd w:val="clear" w:color="auto" w:fill="F2F2F2"/>
                  </w:tcPr>
                  <w:p w14:paraId="382D550C"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3315FFA2" w14:textId="77777777" w:rsidTr="0017612C">
                <w:trPr>
                  <w:trHeight w:val="175"/>
                </w:trPr>
                <w:tc>
                  <w:tcPr>
                    <w:tcW w:w="1418" w:type="dxa"/>
                    <w:vMerge/>
                    <w:shd w:val="clear" w:color="auto" w:fill="F2F2F2"/>
                  </w:tcPr>
                  <w:p w14:paraId="17194718"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3FC928F4"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2334EC30"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75320114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4055B538"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783262505"/>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51BDB2D8" w14:textId="77777777" w:rsidTr="0017612C">
                <w:trPr>
                  <w:trHeight w:val="416"/>
                </w:trPr>
                <w:tc>
                  <w:tcPr>
                    <w:tcW w:w="7967" w:type="dxa"/>
                    <w:gridSpan w:val="2"/>
                    <w:shd w:val="clear" w:color="auto" w:fill="auto"/>
                  </w:tcPr>
                  <w:p w14:paraId="6DFCBEF8"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14371720" w14:textId="3F9934B7" w:rsidR="004B2AD9" w:rsidRPr="0009047E" w:rsidRDefault="00964031" w:rsidP="0017612C">
                    <w:pPr>
                      <w:spacing w:before="60" w:after="60"/>
                      <w:rPr>
                        <w:rFonts w:ascii="Calibri Light" w:hAnsi="Calibri Light" w:cs="Calibri Light"/>
                        <w:b/>
                        <w:color w:val="000000"/>
                        <w:sz w:val="22"/>
                      </w:rPr>
                    </w:pPr>
                    <w:r>
                      <w:rPr>
                        <w:rFonts w:ascii="Calibri Light" w:hAnsi="Calibri Light" w:cs="Calibri Light"/>
                        <w:b/>
                        <w:color w:val="000000"/>
                        <w:sz w:val="22"/>
                      </w:rPr>
                      <w:t xml:space="preserve">I would disconnect any affected devices from the internet and also from the local area network to avoid the spread of the issue to other </w:t>
                    </w:r>
                    <w:r w:rsidR="00F758D8">
                      <w:rPr>
                        <w:rFonts w:ascii="Calibri Light" w:hAnsi="Calibri Light" w:cs="Calibri Light"/>
                        <w:b/>
                        <w:color w:val="000000"/>
                        <w:sz w:val="22"/>
                      </w:rPr>
                      <w:t>devices.</w:t>
                    </w:r>
                    <w:r w:rsidR="00F758D8">
                      <w:rPr>
                        <w:rFonts w:cs="Arial"/>
                        <w:color w:val="636363"/>
                        <w:sz w:val="29"/>
                        <w:szCs w:val="29"/>
                        <w:shd w:val="clear" w:color="auto" w:fill="FFFFFF"/>
                      </w:rPr>
                      <w:t xml:space="preserve"> </w:t>
                    </w:r>
                    <w:r w:rsidR="00F758D8" w:rsidRPr="00F758D8">
                      <w:rPr>
                        <w:rFonts w:asciiTheme="minorHAnsi" w:hAnsiTheme="minorHAnsi" w:cstheme="minorHAnsi"/>
                        <w:b/>
                        <w:bCs/>
                        <w:color w:val="000000" w:themeColor="text1"/>
                        <w:sz w:val="22"/>
                        <w:shd w:val="clear" w:color="auto" w:fill="FFFFFF"/>
                      </w:rPr>
                      <w:t>IR team members</w:t>
                    </w:r>
                    <w:r w:rsidR="00F758D8">
                      <w:rPr>
                        <w:rFonts w:asciiTheme="minorHAnsi" w:hAnsiTheme="minorHAnsi" w:cstheme="minorHAnsi"/>
                        <w:b/>
                        <w:bCs/>
                        <w:color w:val="000000" w:themeColor="text1"/>
                        <w:sz w:val="22"/>
                        <w:shd w:val="clear" w:color="auto" w:fill="FFFFFF"/>
                      </w:rPr>
                      <w:t xml:space="preserve"> will be notified</w:t>
                    </w:r>
                    <w:r w:rsidR="00F758D8" w:rsidRPr="00F758D8">
                      <w:rPr>
                        <w:rFonts w:asciiTheme="minorHAnsi" w:hAnsiTheme="minorHAnsi" w:cstheme="minorHAnsi"/>
                        <w:b/>
                        <w:bCs/>
                        <w:color w:val="000000" w:themeColor="text1"/>
                        <w:sz w:val="22"/>
                        <w:shd w:val="clear" w:color="auto" w:fill="FFFFFF"/>
                      </w:rPr>
                      <w:t xml:space="preserve"> to ensure proper timing</w:t>
                    </w:r>
                    <w:r w:rsidR="00F758D8">
                      <w:rPr>
                        <w:rFonts w:asciiTheme="minorHAnsi" w:hAnsiTheme="minorHAnsi" w:cstheme="minorHAnsi"/>
                        <w:b/>
                        <w:bCs/>
                        <w:color w:val="000000" w:themeColor="text1"/>
                        <w:sz w:val="22"/>
                        <w:shd w:val="clear" w:color="auto" w:fill="FFFFFF"/>
                      </w:rPr>
                      <w:t>. The next step is to wipe the data off al the affected machines and reinstall the operating system from the ground up. Block Ip address and domains that have been identified to be used by attackers to compromise the system.</w:t>
                    </w:r>
                  </w:p>
                </w:tc>
                <w:tc>
                  <w:tcPr>
                    <w:tcW w:w="2665" w:type="dxa"/>
                    <w:gridSpan w:val="2"/>
                    <w:shd w:val="clear" w:color="auto" w:fill="auto"/>
                  </w:tcPr>
                  <w:p w14:paraId="207ED0D0"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3C1D7927" w14:textId="77777777" w:rsidR="004B2AD9" w:rsidRPr="00BD1C99" w:rsidRDefault="004B2AD9" w:rsidP="0017612C">
                    <w:pPr>
                      <w:spacing w:before="60" w:after="60"/>
                      <w:rPr>
                        <w:rFonts w:cs="Arial"/>
                        <w:color w:val="000000"/>
                        <w:szCs w:val="20"/>
                      </w:rPr>
                    </w:pPr>
                  </w:p>
                </w:tc>
              </w:tr>
              <w:tr w:rsidR="004B2AD9" w:rsidRPr="00BD1C99" w14:paraId="52E34180" w14:textId="77777777" w:rsidTr="0017612C">
                <w:trPr>
                  <w:trHeight w:val="175"/>
                </w:trPr>
                <w:tc>
                  <w:tcPr>
                    <w:tcW w:w="1418" w:type="dxa"/>
                    <w:vMerge w:val="restart"/>
                    <w:shd w:val="clear" w:color="auto" w:fill="F2F2F2"/>
                  </w:tcPr>
                  <w:p w14:paraId="7582F4F6"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8:</w:t>
                    </w:r>
                  </w:p>
                </w:tc>
                <w:tc>
                  <w:tcPr>
                    <w:tcW w:w="6549" w:type="dxa"/>
                    <w:vMerge w:val="restart"/>
                    <w:shd w:val="clear" w:color="auto" w:fill="auto"/>
                  </w:tcPr>
                  <w:p w14:paraId="3BFC822B"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Do you think the implementation of the above process would be effective?</w:t>
                    </w:r>
                  </w:p>
                </w:tc>
                <w:tc>
                  <w:tcPr>
                    <w:tcW w:w="2665" w:type="dxa"/>
                    <w:gridSpan w:val="2"/>
                    <w:shd w:val="clear" w:color="auto" w:fill="F2F2F2"/>
                  </w:tcPr>
                  <w:p w14:paraId="611A8EC0"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303503EC" w14:textId="77777777" w:rsidTr="0017612C">
                <w:trPr>
                  <w:trHeight w:val="175"/>
                </w:trPr>
                <w:tc>
                  <w:tcPr>
                    <w:tcW w:w="1418" w:type="dxa"/>
                    <w:vMerge/>
                    <w:shd w:val="clear" w:color="auto" w:fill="F2F2F2"/>
                  </w:tcPr>
                  <w:p w14:paraId="7354BEF6"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152EE00D"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42560FCA"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34455081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7AA893A4"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5390306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543C8074" w14:textId="77777777" w:rsidTr="0017612C">
                <w:trPr>
                  <w:trHeight w:val="416"/>
                </w:trPr>
                <w:tc>
                  <w:tcPr>
                    <w:tcW w:w="7967" w:type="dxa"/>
                    <w:gridSpan w:val="2"/>
                    <w:shd w:val="clear" w:color="auto" w:fill="auto"/>
                  </w:tcPr>
                  <w:p w14:paraId="7CE44C9F"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5D5C726F" w14:textId="3FB81F80" w:rsidR="004B2AD9" w:rsidRPr="0009047E" w:rsidRDefault="00F758D8" w:rsidP="0017612C">
                    <w:pPr>
                      <w:spacing w:before="60" w:after="60"/>
                      <w:rPr>
                        <w:rFonts w:ascii="Calibri Light" w:hAnsi="Calibri Light" w:cs="Calibri Light"/>
                        <w:b/>
                        <w:color w:val="000000"/>
                        <w:sz w:val="22"/>
                      </w:rPr>
                    </w:pPr>
                    <w:r>
                      <w:rPr>
                        <w:rFonts w:ascii="Calibri Light" w:hAnsi="Calibri Light" w:cs="Calibri Light"/>
                        <w:b/>
                        <w:color w:val="000000"/>
                        <w:sz w:val="22"/>
                      </w:rPr>
                      <w:lastRenderedPageBreak/>
                      <w:t>Sure. The steps outlines follow the industry directives and should be enough to contain and eradicate any threats present.</w:t>
                    </w:r>
                  </w:p>
                  <w:p w14:paraId="3E9F0423" w14:textId="77777777" w:rsidR="004B2AD9" w:rsidRPr="0009047E" w:rsidRDefault="004B2AD9" w:rsidP="0017612C">
                    <w:pPr>
                      <w:spacing w:before="60" w:after="60"/>
                      <w:rPr>
                        <w:rFonts w:ascii="Calibri Light" w:hAnsi="Calibri Light" w:cs="Calibri Light"/>
                        <w:b/>
                        <w:color w:val="000000"/>
                        <w:sz w:val="22"/>
                      </w:rPr>
                    </w:pPr>
                  </w:p>
                  <w:p w14:paraId="756E7732" w14:textId="77777777" w:rsidR="004B2AD9" w:rsidRPr="0009047E" w:rsidRDefault="004B2AD9" w:rsidP="0017612C">
                    <w:pPr>
                      <w:spacing w:before="60" w:after="60"/>
                      <w:rPr>
                        <w:rFonts w:ascii="Calibri Light" w:hAnsi="Calibri Light" w:cs="Calibri Light"/>
                        <w:b/>
                        <w:color w:val="000000"/>
                        <w:sz w:val="22"/>
                      </w:rPr>
                    </w:pPr>
                  </w:p>
                </w:tc>
                <w:tc>
                  <w:tcPr>
                    <w:tcW w:w="2665" w:type="dxa"/>
                    <w:gridSpan w:val="2"/>
                    <w:shd w:val="clear" w:color="auto" w:fill="auto"/>
                  </w:tcPr>
                  <w:p w14:paraId="29DFBA1E" w14:textId="77777777" w:rsidR="004B2AD9" w:rsidRPr="00BD1C99" w:rsidRDefault="004B2AD9" w:rsidP="0017612C">
                    <w:pPr>
                      <w:spacing w:before="60" w:after="60"/>
                      <w:rPr>
                        <w:rFonts w:cs="Arial"/>
                        <w:color w:val="000000"/>
                        <w:szCs w:val="20"/>
                      </w:rPr>
                    </w:pPr>
                    <w:r w:rsidRPr="00BD1C99">
                      <w:rPr>
                        <w:rFonts w:cs="Arial"/>
                        <w:color w:val="000000"/>
                        <w:szCs w:val="20"/>
                      </w:rPr>
                      <w:lastRenderedPageBreak/>
                      <w:t>Comment:</w:t>
                    </w:r>
                  </w:p>
                  <w:p w14:paraId="06F3DB9B" w14:textId="77777777" w:rsidR="004B2AD9" w:rsidRPr="00BD1C99" w:rsidRDefault="004B2AD9" w:rsidP="0017612C">
                    <w:pPr>
                      <w:spacing w:before="60" w:after="60"/>
                      <w:rPr>
                        <w:rFonts w:cs="Arial"/>
                        <w:color w:val="000000"/>
                        <w:szCs w:val="20"/>
                      </w:rPr>
                    </w:pPr>
                  </w:p>
                </w:tc>
              </w:tr>
              <w:tr w:rsidR="004B2AD9" w:rsidRPr="00BD1C99" w14:paraId="565446E0" w14:textId="77777777" w:rsidTr="0017612C">
                <w:trPr>
                  <w:trHeight w:val="175"/>
                </w:trPr>
                <w:tc>
                  <w:tcPr>
                    <w:tcW w:w="1418" w:type="dxa"/>
                    <w:vMerge w:val="restart"/>
                    <w:shd w:val="clear" w:color="auto" w:fill="F2F2F2"/>
                  </w:tcPr>
                  <w:p w14:paraId="3018D65B"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w:t>
                    </w:r>
                    <w:r w:rsidRPr="0009047E">
                      <w:rPr>
                        <w:rFonts w:ascii="Calibri Light" w:hAnsi="Calibri Light" w:cs="Calibri Light"/>
                        <w:b/>
                        <w:bCs/>
                        <w:color w:val="000000"/>
                        <w:sz w:val="22"/>
                        <w:shd w:val="clear" w:color="auto" w:fill="D9D9D9"/>
                      </w:rPr>
                      <w:t>i</w:t>
                    </w:r>
                    <w:r w:rsidRPr="0009047E">
                      <w:rPr>
                        <w:rFonts w:ascii="Calibri Light" w:hAnsi="Calibri Light" w:cs="Calibri Light"/>
                        <w:b/>
                        <w:bCs/>
                        <w:color w:val="000000"/>
                        <w:sz w:val="22"/>
                      </w:rPr>
                      <w:t>on 9:</w:t>
                    </w:r>
                  </w:p>
                </w:tc>
                <w:tc>
                  <w:tcPr>
                    <w:tcW w:w="6549" w:type="dxa"/>
                    <w:vMerge w:val="restart"/>
                    <w:shd w:val="clear" w:color="auto" w:fill="auto"/>
                  </w:tcPr>
                  <w:p w14:paraId="43E43055"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On further evaluation, what additional step or changes would you make to the above process given the scenario?</w:t>
                    </w:r>
                  </w:p>
                </w:tc>
                <w:tc>
                  <w:tcPr>
                    <w:tcW w:w="2665" w:type="dxa"/>
                    <w:gridSpan w:val="2"/>
                    <w:shd w:val="clear" w:color="auto" w:fill="F2F2F2"/>
                  </w:tcPr>
                  <w:p w14:paraId="241F0D77"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27C091E6" w14:textId="77777777" w:rsidTr="0017612C">
                <w:trPr>
                  <w:trHeight w:val="175"/>
                </w:trPr>
                <w:tc>
                  <w:tcPr>
                    <w:tcW w:w="1418" w:type="dxa"/>
                    <w:vMerge/>
                    <w:shd w:val="clear" w:color="auto" w:fill="F2F2F2"/>
                  </w:tcPr>
                  <w:p w14:paraId="7A2FE580"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1A844F72"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60E88A46"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369839750"/>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540D92AB"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11407528"/>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4CFF6458" w14:textId="77777777" w:rsidTr="0017612C">
                <w:trPr>
                  <w:trHeight w:val="416"/>
                </w:trPr>
                <w:tc>
                  <w:tcPr>
                    <w:tcW w:w="7967" w:type="dxa"/>
                    <w:gridSpan w:val="2"/>
                    <w:shd w:val="clear" w:color="auto" w:fill="auto"/>
                  </w:tcPr>
                  <w:p w14:paraId="21A9EDFD"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0F1BB6B0" w14:textId="2144CB22" w:rsidR="004B2AD9" w:rsidRPr="0009047E" w:rsidRDefault="00F758D8" w:rsidP="0017612C">
                    <w:pPr>
                      <w:spacing w:before="60" w:after="60"/>
                      <w:rPr>
                        <w:rFonts w:ascii="Calibri Light" w:hAnsi="Calibri Light" w:cs="Calibri Light"/>
                        <w:b/>
                        <w:color w:val="000000"/>
                        <w:sz w:val="22"/>
                      </w:rPr>
                    </w:pPr>
                    <w:r>
                      <w:rPr>
                        <w:rFonts w:ascii="Calibri Light" w:hAnsi="Calibri Light" w:cs="Calibri Light"/>
                        <w:b/>
                        <w:color w:val="000000"/>
                        <w:sz w:val="22"/>
                      </w:rPr>
                      <w:t>Update the organisations threat intelligence and response and create</w:t>
                    </w:r>
                  </w:p>
                </w:tc>
                <w:tc>
                  <w:tcPr>
                    <w:tcW w:w="2665" w:type="dxa"/>
                    <w:gridSpan w:val="2"/>
                    <w:shd w:val="clear" w:color="auto" w:fill="auto"/>
                  </w:tcPr>
                  <w:p w14:paraId="353C451F"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64347F2A" w14:textId="77777777" w:rsidR="004B2AD9" w:rsidRPr="00BD1C99" w:rsidRDefault="004B2AD9" w:rsidP="0017612C">
                    <w:pPr>
                      <w:spacing w:before="60" w:after="60"/>
                      <w:rPr>
                        <w:rFonts w:cs="Arial"/>
                        <w:color w:val="000000"/>
                        <w:szCs w:val="20"/>
                      </w:rPr>
                    </w:pPr>
                  </w:p>
                </w:tc>
              </w:tr>
              <w:tr w:rsidR="004B2AD9" w:rsidRPr="00BD1C99" w14:paraId="5D432409" w14:textId="77777777" w:rsidTr="0017612C">
                <w:trPr>
                  <w:trHeight w:val="175"/>
                </w:trPr>
                <w:tc>
                  <w:tcPr>
                    <w:tcW w:w="1418" w:type="dxa"/>
                    <w:vMerge w:val="restart"/>
                    <w:shd w:val="clear" w:color="auto" w:fill="F2F2F2"/>
                  </w:tcPr>
                  <w:p w14:paraId="7CB967FF"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10:</w:t>
                    </w:r>
                  </w:p>
                </w:tc>
                <w:tc>
                  <w:tcPr>
                    <w:tcW w:w="6549" w:type="dxa"/>
                    <w:vMerge w:val="restart"/>
                    <w:shd w:val="clear" w:color="auto" w:fill="auto"/>
                  </w:tcPr>
                  <w:p w14:paraId="6FD78E48"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 xml:space="preserve">What crucial step is to be implemented upon rectification of the incident? </w:t>
                    </w:r>
                  </w:p>
                </w:tc>
                <w:tc>
                  <w:tcPr>
                    <w:tcW w:w="2665" w:type="dxa"/>
                    <w:gridSpan w:val="2"/>
                    <w:shd w:val="clear" w:color="auto" w:fill="F2F2F2"/>
                  </w:tcPr>
                  <w:p w14:paraId="3B7A48AF"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11ECAD39" w14:textId="77777777" w:rsidTr="0017612C">
                <w:trPr>
                  <w:trHeight w:val="175"/>
                </w:trPr>
                <w:tc>
                  <w:tcPr>
                    <w:tcW w:w="1418" w:type="dxa"/>
                    <w:vMerge/>
                    <w:tcBorders>
                      <w:bottom w:val="single" w:sz="4" w:space="0" w:color="7F7F7F" w:themeColor="text1" w:themeTint="80"/>
                    </w:tcBorders>
                    <w:shd w:val="clear" w:color="auto" w:fill="F2F2F2"/>
                  </w:tcPr>
                  <w:p w14:paraId="73CA4B87"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tcBorders>
                      <w:bottom w:val="single" w:sz="4" w:space="0" w:color="7F7F7F" w:themeColor="text1" w:themeTint="80"/>
                    </w:tcBorders>
                    <w:shd w:val="clear" w:color="auto" w:fill="auto"/>
                  </w:tcPr>
                  <w:p w14:paraId="32C06737" w14:textId="77777777" w:rsidR="004B2AD9" w:rsidRPr="0009047E" w:rsidRDefault="004B2AD9" w:rsidP="0017612C">
                    <w:pPr>
                      <w:spacing w:before="60" w:after="60"/>
                      <w:rPr>
                        <w:rFonts w:ascii="Calibri Light" w:hAnsi="Calibri Light" w:cs="Calibri Light"/>
                        <w:b/>
                        <w:color w:val="000000"/>
                        <w:sz w:val="22"/>
                      </w:rPr>
                    </w:pPr>
                  </w:p>
                </w:tc>
                <w:tc>
                  <w:tcPr>
                    <w:tcW w:w="1378" w:type="dxa"/>
                    <w:tcBorders>
                      <w:bottom w:val="single" w:sz="4" w:space="0" w:color="7F7F7F" w:themeColor="text1" w:themeTint="80"/>
                    </w:tcBorders>
                    <w:shd w:val="clear" w:color="auto" w:fill="auto"/>
                  </w:tcPr>
                  <w:p w14:paraId="1A44757C"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639699575"/>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tcBorders>
                      <w:bottom w:val="single" w:sz="4" w:space="0" w:color="7F7F7F" w:themeColor="text1" w:themeTint="80"/>
                    </w:tcBorders>
                    <w:shd w:val="clear" w:color="auto" w:fill="auto"/>
                  </w:tcPr>
                  <w:p w14:paraId="4F5BDAFB"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029483029"/>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00077A53" w14:textId="77777777" w:rsidTr="0017612C">
                <w:trPr>
                  <w:trHeight w:val="416"/>
                </w:trPr>
                <w:tc>
                  <w:tcPr>
                    <w:tcW w:w="796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BE159C" w14:textId="77777777"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p>
                  <w:p w14:paraId="7A4FDA75" w14:textId="4A14E1EE" w:rsidR="004B2AD9" w:rsidRPr="0009047E" w:rsidRDefault="009F725A" w:rsidP="0017612C">
                    <w:pPr>
                      <w:spacing w:before="60" w:after="60"/>
                      <w:rPr>
                        <w:rFonts w:ascii="Calibri Light" w:hAnsi="Calibri Light" w:cs="Calibri Light"/>
                        <w:b/>
                        <w:color w:val="000000"/>
                        <w:sz w:val="22"/>
                      </w:rPr>
                    </w:pPr>
                    <w:r>
                      <w:rPr>
                        <w:rFonts w:ascii="cera_proregular" w:hAnsi="cera_proregular"/>
                        <w:color w:val="000000"/>
                        <w:sz w:val="23"/>
                        <w:szCs w:val="23"/>
                      </w:rPr>
                      <w:t xml:space="preserve">Complete an Incident Report-It will help to enhance the incident response plan and escalate the security measures to avoid correspondent security incidents in the future.                                                                                                                         Monitor Post-Incident Closely cover for conditioning post-incident since imminence actors will re-appear again.                                                                     Identify precautionary measures that affect new security ambition to prevent coming incidents. </w:t>
                    </w:r>
                  </w:p>
                </w:tc>
                <w:tc>
                  <w:tcPr>
                    <w:tcW w:w="266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47CC412"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217AD343" w14:textId="77777777" w:rsidR="004B2AD9" w:rsidRPr="00BD1C99" w:rsidRDefault="004B2AD9" w:rsidP="0017612C">
                    <w:pPr>
                      <w:spacing w:before="60" w:after="60"/>
                      <w:rPr>
                        <w:rFonts w:cs="Arial"/>
                        <w:color w:val="000000"/>
                        <w:szCs w:val="20"/>
                      </w:rPr>
                    </w:pPr>
                  </w:p>
                </w:tc>
              </w:tr>
              <w:tr w:rsidR="004B2AD9" w:rsidRPr="00BD1C99" w14:paraId="2AEA4FB1" w14:textId="77777777" w:rsidTr="0017612C">
                <w:trPr>
                  <w:trHeight w:val="357"/>
                </w:trPr>
                <w:tc>
                  <w:tcPr>
                    <w:tcW w:w="1418" w:type="dxa"/>
                    <w:vMerge w:val="restart"/>
                    <w:tcBorders>
                      <w:top w:val="single" w:sz="4" w:space="0" w:color="7F7F7F"/>
                    </w:tcBorders>
                    <w:shd w:val="clear" w:color="auto" w:fill="F2F2F2"/>
                  </w:tcPr>
                  <w:p w14:paraId="39EC727B"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11:</w:t>
                    </w:r>
                  </w:p>
                </w:tc>
                <w:tc>
                  <w:tcPr>
                    <w:tcW w:w="6549" w:type="dxa"/>
                    <w:vMerge w:val="restart"/>
                    <w:tcBorders>
                      <w:top w:val="single" w:sz="4" w:space="0" w:color="7F7F7F"/>
                    </w:tcBorders>
                    <w:shd w:val="clear" w:color="auto" w:fill="auto"/>
                  </w:tcPr>
                  <w:p w14:paraId="3EF0B898" w14:textId="77777777" w:rsidR="004B2AD9" w:rsidRPr="0009047E" w:rsidRDefault="004B2AD9" w:rsidP="0009047E">
                    <w:pPr>
                      <w:pStyle w:val="Answers"/>
                      <w:rPr>
                        <w:rFonts w:cs="Calibri Light"/>
                        <w:b/>
                        <w:color w:val="auto"/>
                        <w:sz w:val="22"/>
                        <w:szCs w:val="22"/>
                      </w:rPr>
                    </w:pPr>
                    <w:r w:rsidRPr="0009047E">
                      <w:rPr>
                        <w:rFonts w:cs="Calibri Light"/>
                        <w:b/>
                        <w:color w:val="auto"/>
                        <w:sz w:val="22"/>
                        <w:szCs w:val="22"/>
                      </w:rPr>
                      <w:t>Why is it important to document lessons learned and how will this useful in the future?</w:t>
                    </w:r>
                  </w:p>
                </w:tc>
                <w:tc>
                  <w:tcPr>
                    <w:tcW w:w="2665" w:type="dxa"/>
                    <w:gridSpan w:val="2"/>
                    <w:tcBorders>
                      <w:top w:val="single" w:sz="4" w:space="0" w:color="7F7F7F"/>
                    </w:tcBorders>
                    <w:shd w:val="clear" w:color="auto" w:fill="F2F2F2"/>
                  </w:tcPr>
                  <w:p w14:paraId="33E67384"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210C32EF" w14:textId="77777777" w:rsidTr="0017612C">
                <w:trPr>
                  <w:trHeight w:val="480"/>
                </w:trPr>
                <w:tc>
                  <w:tcPr>
                    <w:tcW w:w="1418" w:type="dxa"/>
                    <w:vMerge/>
                    <w:shd w:val="clear" w:color="auto" w:fill="F2F2F2"/>
                  </w:tcPr>
                  <w:p w14:paraId="7A0010BD"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6F8F21E3"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6113EBC9"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542314597"/>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544974A1"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1403829190"/>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15DDF2C3" w14:textId="77777777" w:rsidTr="0017612C">
                <w:trPr>
                  <w:trHeight w:val="416"/>
                </w:trPr>
                <w:tc>
                  <w:tcPr>
                    <w:tcW w:w="7967" w:type="dxa"/>
                    <w:gridSpan w:val="2"/>
                    <w:shd w:val="clear" w:color="auto" w:fill="auto"/>
                  </w:tcPr>
                  <w:p w14:paraId="6C0ACA9F" w14:textId="38ADE9F1"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3A32D4">
                      <w:rPr>
                        <w:rFonts w:ascii="Calibri Light" w:hAnsi="Calibri Light" w:cs="Calibri Light"/>
                        <w:b/>
                        <w:color w:val="000000"/>
                        <w:sz w:val="22"/>
                      </w:rPr>
                      <w:t xml:space="preserve">                                                                                                                                           </w:t>
                    </w:r>
                    <w:r w:rsidR="00DB4A7E">
                      <w:rPr>
                        <w:rFonts w:ascii="Calibri Light" w:hAnsi="Calibri Light" w:cs="Calibri Light"/>
                        <w:b/>
                        <w:color w:val="000000"/>
                        <w:sz w:val="22"/>
                      </w:rPr>
                      <w:t>I</w:t>
                    </w:r>
                    <w:r w:rsidR="003A32D4">
                      <w:rPr>
                        <w:rFonts w:ascii="cera_proregular" w:hAnsi="cera_proregular"/>
                        <w:color w:val="000000"/>
                        <w:sz w:val="23"/>
                        <w:szCs w:val="23"/>
                      </w:rPr>
                      <w:t>t helps you to </w:t>
                    </w:r>
                    <w:r w:rsidR="003A32D4">
                      <w:rPr>
                        <w:rStyle w:val="multisyn"/>
                        <w:rFonts w:ascii="cera_proregular" w:hAnsi="cera_proregular"/>
                        <w:color w:val="000000"/>
                        <w:sz w:val="23"/>
                        <w:szCs w:val="23"/>
                      </w:rPr>
                      <w:t>pinpoint</w:t>
                    </w:r>
                    <w:r w:rsidR="003A32D4">
                      <w:rPr>
                        <w:rFonts w:ascii="cera_proregular" w:hAnsi="cera_proregular"/>
                        <w:color w:val="000000"/>
                        <w:sz w:val="23"/>
                        <w:szCs w:val="23"/>
                      </w:rPr>
                      <w:t> </w:t>
                    </w:r>
                    <w:r w:rsidR="00DB4A7E">
                      <w:rPr>
                        <w:rStyle w:val="multisyn"/>
                        <w:rFonts w:ascii="cera_proregular" w:hAnsi="cera_proregular"/>
                        <w:color w:val="000000"/>
                        <w:sz w:val="23"/>
                        <w:szCs w:val="23"/>
                      </w:rPr>
                      <w:t>holes</w:t>
                    </w:r>
                    <w:r w:rsidR="003A32D4">
                      <w:rPr>
                        <w:rFonts w:ascii="cera_proregular" w:hAnsi="cera_proregular"/>
                        <w:color w:val="000000"/>
                        <w:sz w:val="23"/>
                        <w:szCs w:val="23"/>
                      </w:rPr>
                      <w:t> in your organizational </w:t>
                    </w:r>
                    <w:r w:rsidR="003A32D4">
                      <w:rPr>
                        <w:rStyle w:val="multisyn"/>
                        <w:rFonts w:ascii="cera_proregular" w:hAnsi="cera_proregular"/>
                        <w:color w:val="000000"/>
                        <w:sz w:val="23"/>
                        <w:szCs w:val="23"/>
                      </w:rPr>
                      <w:t>security</w:t>
                    </w:r>
                    <w:r w:rsidR="003A32D4">
                      <w:rPr>
                        <w:rFonts w:ascii="cera_proregular" w:hAnsi="cera_proregular"/>
                        <w:color w:val="000000"/>
                        <w:sz w:val="23"/>
                        <w:szCs w:val="23"/>
                      </w:rPr>
                      <w:t> </w:t>
                    </w:r>
                    <w:r w:rsidR="003A32D4">
                      <w:rPr>
                        <w:rStyle w:val="multisyn"/>
                        <w:rFonts w:ascii="cera_proregular" w:hAnsi="cera_proregular"/>
                        <w:color w:val="000000"/>
                        <w:sz w:val="23"/>
                        <w:szCs w:val="23"/>
                      </w:rPr>
                      <w:t>practices</w:t>
                    </w:r>
                    <w:r w:rsidR="00DB4A7E">
                      <w:rPr>
                        <w:rStyle w:val="multisyn"/>
                        <w:rFonts w:ascii="cera_proregular" w:hAnsi="cera_proregular"/>
                        <w:color w:val="000000"/>
                        <w:sz w:val="23"/>
                        <w:szCs w:val="23"/>
                      </w:rPr>
                      <w:t xml:space="preserve"> and equip us with the knowledge of how to handle them in future</w:t>
                    </w:r>
                    <w:r w:rsidR="003A32D4">
                      <w:rPr>
                        <w:rFonts w:ascii="cera_proregular" w:hAnsi="cera_proregular"/>
                        <w:color w:val="000000"/>
                        <w:sz w:val="23"/>
                        <w:szCs w:val="23"/>
                      </w:rPr>
                      <w:t>.</w:t>
                    </w:r>
                    <w:r w:rsidR="00DB4A7E">
                      <w:rPr>
                        <w:rFonts w:ascii="cera_proregular" w:hAnsi="cera_proregular"/>
                        <w:color w:val="000000"/>
                        <w:sz w:val="23"/>
                        <w:szCs w:val="23"/>
                      </w:rPr>
                      <w:t xml:space="preserve">                                    It aids you in understanding of not only why the incident happened, but also how effective your response was thus how to act the next time.                                      The successful Basics of your response can help to inform robust coming security practices while agreeing and awarding positive hireling performance will set a standard and incentivize correspondent bearings in the coming                                  </w:t>
                    </w:r>
                  </w:p>
                  <w:p w14:paraId="750C20C2" w14:textId="77777777" w:rsidR="004B2AD9" w:rsidRDefault="004B2AD9" w:rsidP="0017612C">
                    <w:pPr>
                      <w:tabs>
                        <w:tab w:val="center" w:pos="3883"/>
                      </w:tabs>
                      <w:spacing w:before="60" w:after="60"/>
                      <w:rPr>
                        <w:rFonts w:ascii="Calibri Light" w:hAnsi="Calibri Light" w:cs="Calibri Light"/>
                        <w:b/>
                        <w:color w:val="000000"/>
                        <w:sz w:val="22"/>
                      </w:rPr>
                    </w:pPr>
                  </w:p>
                  <w:p w14:paraId="6D519B00" w14:textId="77777777" w:rsidR="004B2AD9" w:rsidRPr="0009047E" w:rsidRDefault="004B2AD9" w:rsidP="0017612C">
                    <w:pPr>
                      <w:tabs>
                        <w:tab w:val="center" w:pos="3883"/>
                      </w:tabs>
                      <w:spacing w:before="60" w:after="60"/>
                      <w:rPr>
                        <w:rFonts w:ascii="Calibri Light" w:hAnsi="Calibri Light" w:cs="Calibri Light"/>
                        <w:b/>
                        <w:color w:val="000000"/>
                        <w:sz w:val="22"/>
                      </w:rPr>
                    </w:pPr>
                  </w:p>
                </w:tc>
                <w:tc>
                  <w:tcPr>
                    <w:tcW w:w="2665" w:type="dxa"/>
                    <w:gridSpan w:val="2"/>
                    <w:shd w:val="clear" w:color="auto" w:fill="auto"/>
                  </w:tcPr>
                  <w:p w14:paraId="6EB437D2"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12CE77FD" w14:textId="77777777" w:rsidR="004B2AD9" w:rsidRPr="00BD1C99" w:rsidRDefault="004B2AD9" w:rsidP="0017612C">
                    <w:pPr>
                      <w:rPr>
                        <w:rFonts w:cs="Arial"/>
                        <w:color w:val="000000"/>
                        <w:szCs w:val="20"/>
                      </w:rPr>
                    </w:pPr>
                  </w:p>
                </w:tc>
              </w:tr>
              <w:tr w:rsidR="004B2AD9" w:rsidRPr="00BD1C99" w14:paraId="5F8CCE47" w14:textId="77777777" w:rsidTr="0017612C">
                <w:trPr>
                  <w:trHeight w:val="175"/>
                </w:trPr>
                <w:tc>
                  <w:tcPr>
                    <w:tcW w:w="1418" w:type="dxa"/>
                    <w:vMerge w:val="restart"/>
                    <w:shd w:val="clear" w:color="auto" w:fill="F2F2F2"/>
                  </w:tcPr>
                  <w:p w14:paraId="7EB6F21C" w14:textId="77777777" w:rsidR="004B2AD9" w:rsidRPr="0009047E" w:rsidRDefault="004B2AD9" w:rsidP="0009047E">
                    <w:pPr>
                      <w:spacing w:before="60" w:after="60"/>
                      <w:rPr>
                        <w:rFonts w:ascii="Calibri Light" w:hAnsi="Calibri Light" w:cs="Calibri Light"/>
                        <w:b/>
                        <w:bCs/>
                        <w:color w:val="000000"/>
                        <w:sz w:val="22"/>
                      </w:rPr>
                    </w:pPr>
                    <w:r w:rsidRPr="0009047E">
                      <w:rPr>
                        <w:rFonts w:ascii="Calibri Light" w:hAnsi="Calibri Light" w:cs="Calibri Light"/>
                        <w:b/>
                        <w:bCs/>
                        <w:color w:val="000000"/>
                        <w:sz w:val="22"/>
                      </w:rPr>
                      <w:t>Question 12:</w:t>
                    </w:r>
                  </w:p>
                </w:tc>
                <w:tc>
                  <w:tcPr>
                    <w:tcW w:w="6549" w:type="dxa"/>
                    <w:vMerge w:val="restart"/>
                    <w:shd w:val="clear" w:color="auto" w:fill="auto"/>
                  </w:tcPr>
                  <w:p w14:paraId="4B73231E" w14:textId="77777777" w:rsidR="004B2AD9" w:rsidRPr="0009047E" w:rsidRDefault="004B2AD9" w:rsidP="0009047E">
                    <w:pPr>
                      <w:rPr>
                        <w:rFonts w:ascii="Calibri Light" w:hAnsi="Calibri Light" w:cs="Calibri Light"/>
                        <w:b/>
                        <w:sz w:val="22"/>
                      </w:rPr>
                    </w:pPr>
                    <w:r w:rsidRPr="0009047E">
                      <w:rPr>
                        <w:rFonts w:ascii="Calibri Light" w:hAnsi="Calibri Light" w:cs="Calibri Light"/>
                        <w:b/>
                        <w:sz w:val="22"/>
                      </w:rPr>
                      <w:t>List all the resources you used in your assessment</w:t>
                    </w:r>
                  </w:p>
                </w:tc>
                <w:tc>
                  <w:tcPr>
                    <w:tcW w:w="2665" w:type="dxa"/>
                    <w:gridSpan w:val="2"/>
                    <w:shd w:val="clear" w:color="auto" w:fill="F2F2F2"/>
                  </w:tcPr>
                  <w:p w14:paraId="1B1714FC" w14:textId="77777777" w:rsidR="004B2AD9" w:rsidRPr="00BD1C99" w:rsidRDefault="004B2AD9" w:rsidP="0009047E">
                    <w:pPr>
                      <w:spacing w:before="60" w:after="60"/>
                      <w:rPr>
                        <w:rFonts w:cs="Arial"/>
                        <w:b/>
                        <w:color w:val="000000"/>
                        <w:szCs w:val="20"/>
                      </w:rPr>
                    </w:pPr>
                    <w:r w:rsidRPr="00BD1C99">
                      <w:rPr>
                        <w:rFonts w:cs="Arial"/>
                        <w:b/>
                        <w:color w:val="000000"/>
                        <w:szCs w:val="20"/>
                      </w:rPr>
                      <w:t>Satisfactory response</w:t>
                    </w:r>
                  </w:p>
                </w:tc>
              </w:tr>
              <w:tr w:rsidR="004B2AD9" w:rsidRPr="00BD1C99" w14:paraId="7EBAAC83" w14:textId="77777777" w:rsidTr="0017612C">
                <w:trPr>
                  <w:trHeight w:val="175"/>
                </w:trPr>
                <w:tc>
                  <w:tcPr>
                    <w:tcW w:w="1418" w:type="dxa"/>
                    <w:vMerge/>
                    <w:shd w:val="clear" w:color="auto" w:fill="F2F2F2"/>
                  </w:tcPr>
                  <w:p w14:paraId="37D2659E" w14:textId="77777777" w:rsidR="004B2AD9" w:rsidRPr="0009047E" w:rsidRDefault="004B2AD9" w:rsidP="0017612C">
                    <w:pPr>
                      <w:spacing w:before="60" w:after="60"/>
                      <w:rPr>
                        <w:rFonts w:ascii="Calibri Light" w:hAnsi="Calibri Light" w:cs="Calibri Light"/>
                        <w:b/>
                        <w:bCs/>
                        <w:color w:val="000000"/>
                        <w:sz w:val="22"/>
                      </w:rPr>
                    </w:pPr>
                  </w:p>
                </w:tc>
                <w:tc>
                  <w:tcPr>
                    <w:tcW w:w="6549" w:type="dxa"/>
                    <w:vMerge/>
                    <w:shd w:val="clear" w:color="auto" w:fill="auto"/>
                  </w:tcPr>
                  <w:p w14:paraId="1D91207D" w14:textId="77777777" w:rsidR="004B2AD9" w:rsidRPr="0009047E" w:rsidRDefault="004B2AD9" w:rsidP="0017612C">
                    <w:pPr>
                      <w:spacing w:before="60" w:after="60"/>
                      <w:rPr>
                        <w:rFonts w:ascii="Calibri Light" w:hAnsi="Calibri Light" w:cs="Calibri Light"/>
                        <w:b/>
                        <w:color w:val="000000"/>
                        <w:sz w:val="22"/>
                      </w:rPr>
                    </w:pPr>
                  </w:p>
                </w:tc>
                <w:tc>
                  <w:tcPr>
                    <w:tcW w:w="1378" w:type="dxa"/>
                    <w:shd w:val="clear" w:color="auto" w:fill="auto"/>
                  </w:tcPr>
                  <w:p w14:paraId="639816D4"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Yes </w:t>
                    </w:r>
                    <w:sdt>
                      <w:sdtPr>
                        <w:rPr>
                          <w:rFonts w:cs="Arial"/>
                          <w:color w:val="000000"/>
                          <w:szCs w:val="20"/>
                        </w:rPr>
                        <w:id w:val="-1045133710"/>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c>
                  <w:tcPr>
                    <w:tcW w:w="1287" w:type="dxa"/>
                    <w:shd w:val="clear" w:color="auto" w:fill="auto"/>
                  </w:tcPr>
                  <w:p w14:paraId="5CB09E6D" w14:textId="77777777" w:rsidR="004B2AD9" w:rsidRPr="00BD1C99" w:rsidRDefault="004B2AD9" w:rsidP="0017612C">
                    <w:pPr>
                      <w:spacing w:before="60" w:after="60"/>
                      <w:jc w:val="center"/>
                      <w:rPr>
                        <w:rFonts w:cs="Arial"/>
                        <w:color w:val="000000"/>
                        <w:szCs w:val="20"/>
                      </w:rPr>
                    </w:pPr>
                    <w:r w:rsidRPr="00BD1C99">
                      <w:rPr>
                        <w:rFonts w:cs="Arial"/>
                        <w:color w:val="000000"/>
                        <w:szCs w:val="20"/>
                      </w:rPr>
                      <w:t xml:space="preserve">No </w:t>
                    </w:r>
                    <w:sdt>
                      <w:sdtPr>
                        <w:rPr>
                          <w:rFonts w:cs="Arial"/>
                          <w:color w:val="000000"/>
                          <w:szCs w:val="20"/>
                        </w:rPr>
                        <w:id w:val="309909490"/>
                        <w14:checkbox>
                          <w14:checked w14:val="0"/>
                          <w14:checkedState w14:val="2612" w14:font="MS Gothic"/>
                          <w14:uncheckedState w14:val="2610" w14:font="MS Gothic"/>
                        </w14:checkbox>
                      </w:sdtPr>
                      <w:sdtContent>
                        <w:r w:rsidRPr="00BD1C99">
                          <w:rPr>
                            <w:rFonts w:ascii="Segoe UI Symbol" w:eastAsia="MS Gothic" w:hAnsi="Segoe UI Symbol" w:cs="Segoe UI Symbol"/>
                            <w:color w:val="000000"/>
                            <w:szCs w:val="20"/>
                          </w:rPr>
                          <w:t>☐</w:t>
                        </w:r>
                      </w:sdtContent>
                    </w:sdt>
                  </w:p>
                </w:tc>
              </w:tr>
              <w:tr w:rsidR="004B2AD9" w:rsidRPr="00BD1C99" w14:paraId="599D6D19" w14:textId="77777777" w:rsidTr="0017612C">
                <w:trPr>
                  <w:trHeight w:val="416"/>
                </w:trPr>
                <w:tc>
                  <w:tcPr>
                    <w:tcW w:w="7967" w:type="dxa"/>
                    <w:gridSpan w:val="2"/>
                    <w:shd w:val="clear" w:color="auto" w:fill="auto"/>
                  </w:tcPr>
                  <w:p w14:paraId="5A791387" w14:textId="7FFF8639" w:rsidR="004B2AD9" w:rsidRPr="0009047E" w:rsidRDefault="004B2AD9" w:rsidP="0017612C">
                    <w:pPr>
                      <w:spacing w:before="60" w:after="60"/>
                      <w:rPr>
                        <w:rFonts w:ascii="Calibri Light" w:hAnsi="Calibri Light" w:cs="Calibri Light"/>
                        <w:b/>
                        <w:color w:val="000000"/>
                        <w:sz w:val="22"/>
                      </w:rPr>
                    </w:pPr>
                    <w:r w:rsidRPr="0009047E">
                      <w:rPr>
                        <w:rFonts w:ascii="Calibri Light" w:hAnsi="Calibri Light" w:cs="Calibri Light"/>
                        <w:b/>
                        <w:color w:val="000000"/>
                        <w:sz w:val="22"/>
                      </w:rPr>
                      <w:t>Answer:</w:t>
                    </w:r>
                    <w:r w:rsidR="00DB4A7E">
                      <w:rPr>
                        <w:rFonts w:ascii="Calibri Light" w:hAnsi="Calibri Light" w:cs="Calibri Light"/>
                        <w:b/>
                        <w:color w:val="000000"/>
                        <w:sz w:val="22"/>
                      </w:rPr>
                      <w:t xml:space="preserve"> </w:t>
                    </w:r>
                    <w:r w:rsidR="009F725A">
                      <w:rPr>
                        <w:rFonts w:ascii="Calibri Light" w:hAnsi="Calibri Light" w:cs="Calibri Light"/>
                        <w:b/>
                        <w:color w:val="000000"/>
                        <w:sz w:val="22"/>
                      </w:rPr>
                      <w:t xml:space="preserve">                                                                                                  </w:t>
                    </w:r>
                    <w:r w:rsidR="00DB4A7E">
                      <w:t xml:space="preserve"> </w:t>
                    </w:r>
                    <w:r w:rsidR="00DB4A7E" w:rsidRPr="00DB4A7E">
                      <w:t>https://cybersheath.com/incident-response-learning-the-lesson-of-lessons-learned/</w:t>
                    </w:r>
                    <w:r w:rsidR="00DB4A7E">
                      <w:rPr>
                        <w:rFonts w:ascii="Calibri Light" w:hAnsi="Calibri Light" w:cs="Calibri Light"/>
                        <w:b/>
                        <w:color w:val="000000"/>
                        <w:sz w:val="22"/>
                      </w:rPr>
                      <w:t xml:space="preserve">                                                                                                   </w:t>
                    </w:r>
                    <w:r w:rsidR="00DB4A7E" w:rsidRPr="00DB4A7E">
                      <w:rPr>
                        <w:rFonts w:ascii="Calibri Light" w:hAnsi="Calibri Light" w:cs="Calibri Light"/>
                        <w:b/>
                        <w:color w:val="000000"/>
                        <w:sz w:val="22"/>
                      </w:rPr>
                      <w:t>https://cybersecurity.att.com/blogs/security-essentials/incident-response-steps-comparison-guide</w:t>
                    </w:r>
                  </w:p>
                  <w:p w14:paraId="71EEF848" w14:textId="7A4FCB8A" w:rsidR="004B2AD9" w:rsidRPr="0009047E" w:rsidRDefault="009F725A" w:rsidP="0017612C">
                    <w:pPr>
                      <w:spacing w:before="60" w:after="60"/>
                      <w:rPr>
                        <w:rFonts w:ascii="Calibri Light" w:hAnsi="Calibri Light" w:cs="Calibri Light"/>
                        <w:b/>
                        <w:color w:val="000000"/>
                        <w:sz w:val="22"/>
                      </w:rPr>
                    </w:pPr>
                    <w:r w:rsidRPr="009F725A">
                      <w:rPr>
                        <w:rFonts w:ascii="Calibri Light" w:hAnsi="Calibri Light" w:cs="Calibri Light"/>
                        <w:b/>
                        <w:color w:val="000000"/>
                        <w:sz w:val="22"/>
                      </w:rPr>
                      <w:t>https://www.icims.com/gc/incident-response-procedures/</w:t>
                    </w:r>
                    <w:r>
                      <w:rPr>
                        <w:rFonts w:ascii="Calibri Light" w:hAnsi="Calibri Light" w:cs="Calibri Light"/>
                        <w:b/>
                        <w:color w:val="000000"/>
                        <w:sz w:val="22"/>
                      </w:rPr>
                      <w:t xml:space="preserve">                                                           </w:t>
                    </w:r>
                    <w:r w:rsidRPr="009F725A">
                      <w:rPr>
                        <w:rFonts w:ascii="Calibri Light" w:hAnsi="Calibri Light" w:cs="Calibri Light"/>
                        <w:b/>
                        <w:color w:val="000000"/>
                        <w:sz w:val="22"/>
                      </w:rPr>
                      <w:t>https://digitalguardian.com/blog/five-steps-incident-response</w:t>
                    </w:r>
                  </w:p>
                </w:tc>
                <w:tc>
                  <w:tcPr>
                    <w:tcW w:w="2665" w:type="dxa"/>
                    <w:gridSpan w:val="2"/>
                    <w:shd w:val="clear" w:color="auto" w:fill="auto"/>
                  </w:tcPr>
                  <w:p w14:paraId="77B7E4FA" w14:textId="77777777" w:rsidR="004B2AD9" w:rsidRPr="00BD1C99" w:rsidRDefault="004B2AD9" w:rsidP="0017612C">
                    <w:pPr>
                      <w:spacing w:before="60" w:after="60"/>
                      <w:rPr>
                        <w:rFonts w:cs="Arial"/>
                        <w:color w:val="000000"/>
                        <w:szCs w:val="20"/>
                      </w:rPr>
                    </w:pPr>
                    <w:r w:rsidRPr="00BD1C99">
                      <w:rPr>
                        <w:rFonts w:cs="Arial"/>
                        <w:color w:val="000000"/>
                        <w:szCs w:val="20"/>
                      </w:rPr>
                      <w:t>Comment:</w:t>
                    </w:r>
                  </w:p>
                  <w:p w14:paraId="64D850B7" w14:textId="77777777" w:rsidR="004B2AD9" w:rsidRPr="00BD1C99" w:rsidRDefault="004B2AD9" w:rsidP="0017612C">
                    <w:pPr>
                      <w:spacing w:before="60" w:after="60"/>
                      <w:rPr>
                        <w:rFonts w:cs="Arial"/>
                        <w:color w:val="000000"/>
                        <w:szCs w:val="20"/>
                      </w:rPr>
                    </w:pPr>
                  </w:p>
                </w:tc>
              </w:tr>
            </w:tbl>
            <w:p w14:paraId="076F3226" w14:textId="77777777" w:rsidR="004B2AD9" w:rsidRDefault="004B2AD9" w:rsidP="001C6A3D">
              <w:pPr>
                <w:rPr>
                  <w:rFonts w:cs="Arial"/>
                  <w:color w:val="000000" w:themeColor="text1"/>
                  <w:szCs w:val="20"/>
                </w:rPr>
              </w:pPr>
            </w:p>
            <w:p w14:paraId="4FE39C05" w14:textId="77777777" w:rsidR="004B2AD9" w:rsidRDefault="004B2AD9" w:rsidP="001C6A3D">
              <w:pPr>
                <w:rPr>
                  <w:rFonts w:cs="Arial"/>
                  <w:color w:val="000000" w:themeColor="text1"/>
                  <w:szCs w:val="20"/>
                </w:rPr>
              </w:pPr>
            </w:p>
            <w:p w14:paraId="69E538D7" w14:textId="77777777" w:rsidR="004B2AD9" w:rsidRDefault="004B2AD9" w:rsidP="001C6A3D">
              <w:pPr>
                <w:rPr>
                  <w:rFonts w:cs="Arial"/>
                  <w:color w:val="000000" w:themeColor="text1"/>
                  <w:szCs w:val="20"/>
                </w:rPr>
              </w:pPr>
            </w:p>
            <w:p w14:paraId="19C285D2" w14:textId="77777777" w:rsidR="004B2AD9" w:rsidRPr="004C7775" w:rsidRDefault="004B2AD9" w:rsidP="004C7775">
              <w:pPr>
                <w:rPr>
                  <w:rFonts w:ascii="Calibri Light" w:hAnsi="Calibri Light" w:cs="Calibri Light"/>
                  <w:color w:val="548DD4" w:themeColor="text2" w:themeTint="99"/>
                  <w:sz w:val="22"/>
                </w:rPr>
              </w:pPr>
              <w:r w:rsidRPr="004C7775">
                <w:rPr>
                  <w:rFonts w:ascii="Calibri Light" w:hAnsi="Calibri Light" w:cs="Calibri Light"/>
                  <w:color w:val="548DD4" w:themeColor="text2" w:themeTint="99"/>
                  <w:sz w:val="22"/>
                </w:rPr>
                <w:t>NB: Flow charting has the ability to take a large problem and ‘chunk’ it down into sub-tasks for easier processing.</w:t>
              </w:r>
            </w:p>
            <w:p w14:paraId="56948A7A" w14:textId="77777777" w:rsidR="004B2AD9" w:rsidRDefault="004B2AD9" w:rsidP="001C6A3D">
              <w:pPr>
                <w:rPr>
                  <w:rFonts w:cs="Arial"/>
                  <w:color w:val="000000" w:themeColor="text1"/>
                  <w:szCs w:val="20"/>
                </w:rPr>
              </w:pPr>
            </w:p>
            <w:p w14:paraId="1B914536" w14:textId="77777777" w:rsidR="004B2AD9" w:rsidRDefault="00DF2050" w:rsidP="001C6A3D">
              <w:pPr>
                <w:rPr>
                  <w:rFonts w:cs="Arial"/>
                  <w:color w:val="000000" w:themeColor="text1"/>
                  <w:szCs w:val="20"/>
                </w:rPr>
              </w:pPr>
              <w:r>
                <w:lastRenderedPageBreak/>
                <w:pict w14:anchorId="258D1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52.5pt">
                    <v:imagedata r:id="rId15" o:title=""/>
                  </v:shape>
                </w:pict>
              </w:r>
            </w:p>
            <w:p w14:paraId="2F18E8C2" w14:textId="77777777" w:rsidR="004B2AD9" w:rsidRDefault="004B2AD9" w:rsidP="001C6A3D">
              <w:pPr>
                <w:rPr>
                  <w:rFonts w:cs="Arial"/>
                  <w:color w:val="000000" w:themeColor="text1"/>
                  <w:szCs w:val="20"/>
                </w:rPr>
              </w:pPr>
            </w:p>
            <w:p w14:paraId="69A62088" w14:textId="77777777" w:rsidR="004B2AD9" w:rsidRDefault="004B2AD9" w:rsidP="001C6A3D">
              <w:pPr>
                <w:rPr>
                  <w:rFonts w:cs="Arial"/>
                  <w:color w:val="000000" w:themeColor="text1"/>
                  <w:szCs w:val="20"/>
                </w:rPr>
              </w:pPr>
            </w:p>
            <w:p w14:paraId="253AFB3E" w14:textId="77777777" w:rsidR="004B2AD9" w:rsidRDefault="00DF2050" w:rsidP="001C6A3D">
              <w:pPr>
                <w:rPr>
                  <w:rFonts w:cs="Arial"/>
                  <w:color w:val="000000" w:themeColor="text1"/>
                  <w:szCs w:val="20"/>
                </w:rPr>
              </w:pPr>
              <w:r>
                <w:lastRenderedPageBreak/>
                <w:pict w14:anchorId="30341384">
                  <v:shape id="_x0000_i1026" type="#_x0000_t75" style="width:510.75pt;height:352.5pt">
                    <v:imagedata r:id="rId16" o:title=""/>
                  </v:shape>
                </w:pict>
              </w:r>
            </w:p>
            <w:p w14:paraId="62C53A56" w14:textId="77777777" w:rsidR="004B2AD9" w:rsidRDefault="00DF2050" w:rsidP="001C6A3D">
              <w:pPr>
                <w:rPr>
                  <w:rFonts w:cs="Arial"/>
                  <w:color w:val="000000" w:themeColor="text1"/>
                  <w:szCs w:val="20"/>
                </w:rPr>
              </w:pPr>
            </w:p>
          </w:sdtContent>
        </w:sdt>
        <w:p w14:paraId="435BD3A7" w14:textId="77777777" w:rsidR="004B2AD9" w:rsidRDefault="004B2AD9" w:rsidP="001C6A3D">
          <w:pPr>
            <w:rPr>
              <w:rFonts w:ascii="Calibri Light" w:hAnsi="Calibri Light" w:cs="Calibri Light"/>
              <w:color w:val="000000" w:themeColor="text1"/>
              <w:szCs w:val="20"/>
            </w:rPr>
          </w:pPr>
        </w:p>
        <w:p w14:paraId="34D3826A" w14:textId="77777777" w:rsidR="004B2AD9" w:rsidRPr="00C42163" w:rsidRDefault="004B2AD9" w:rsidP="001C6A3D">
          <w:pPr>
            <w:contextualSpacing/>
            <w:rPr>
              <w:rFonts w:cs="Arial"/>
              <w:b/>
              <w:sz w:val="28"/>
              <w:szCs w:val="28"/>
            </w:rPr>
          </w:pPr>
          <w:r>
            <w:rPr>
              <w:rFonts w:cs="Arial"/>
              <w:b/>
              <w:sz w:val="28"/>
              <w:szCs w:val="28"/>
            </w:rPr>
            <w:t>Part 2</w:t>
          </w:r>
          <w:r w:rsidRPr="00BB054C">
            <w:rPr>
              <w:rFonts w:cs="Arial"/>
              <w:b/>
              <w:sz w:val="28"/>
              <w:szCs w:val="28"/>
            </w:rPr>
            <w:t xml:space="preserve">: </w:t>
          </w:r>
          <w:r w:rsidRPr="00BD1C99">
            <w:rPr>
              <w:rFonts w:cs="Arial"/>
              <w:b/>
              <w:sz w:val="28"/>
              <w:szCs w:val="28"/>
            </w:rPr>
            <w:t xml:space="preserve">Knowledge </w:t>
          </w:r>
          <w:r>
            <w:rPr>
              <w:rFonts w:cs="Arial"/>
              <w:b/>
              <w:sz w:val="28"/>
              <w:szCs w:val="28"/>
            </w:rPr>
            <w:t>Questions</w:t>
          </w:r>
        </w:p>
        <w:tbl>
          <w:tblPr>
            <w:tblW w:w="10632" w:type="dxa"/>
            <w:tblInd w:w="1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1418"/>
            <w:gridCol w:w="6549"/>
            <w:gridCol w:w="1378"/>
            <w:gridCol w:w="1287"/>
          </w:tblGrid>
          <w:tr w:rsidR="004B2AD9" w:rsidRPr="00BD1C99" w14:paraId="543ECB61" w14:textId="77777777" w:rsidTr="0086006A">
            <w:trPr>
              <w:trHeight w:val="340"/>
            </w:trPr>
            <w:tc>
              <w:tcPr>
                <w:tcW w:w="10632" w:type="dxa"/>
                <w:gridSpan w:val="4"/>
                <w:tcBorders>
                  <w:top w:val="nil"/>
                  <w:left w:val="nil"/>
                  <w:bottom w:val="single" w:sz="4" w:space="0" w:color="7F7F7F"/>
                  <w:right w:val="nil"/>
                </w:tcBorders>
                <w:shd w:val="clear" w:color="auto" w:fill="auto"/>
              </w:tcPr>
              <w:p w14:paraId="313EE0B2"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Provide your responses in the boxes below each question.</w:t>
                </w:r>
              </w:p>
            </w:tc>
          </w:tr>
          <w:tr w:rsidR="004B2AD9" w:rsidRPr="00BD1C99" w14:paraId="10E702F4" w14:textId="77777777" w:rsidTr="0086006A">
            <w:trPr>
              <w:trHeight w:val="357"/>
            </w:trPr>
            <w:tc>
              <w:tcPr>
                <w:tcW w:w="1418" w:type="dxa"/>
                <w:vMerge w:val="restart"/>
                <w:tcBorders>
                  <w:top w:val="single" w:sz="4" w:space="0" w:color="7F7F7F"/>
                </w:tcBorders>
                <w:shd w:val="clear" w:color="auto" w:fill="F2F2F2"/>
              </w:tcPr>
              <w:p w14:paraId="080D235B"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Question 1:</w:t>
                </w:r>
              </w:p>
            </w:tc>
            <w:tc>
              <w:tcPr>
                <w:tcW w:w="6549" w:type="dxa"/>
                <w:vMerge w:val="restart"/>
                <w:tcBorders>
                  <w:top w:val="single" w:sz="4" w:space="0" w:color="7F7F7F"/>
                </w:tcBorders>
                <w:shd w:val="clear" w:color="auto" w:fill="auto"/>
              </w:tcPr>
              <w:p w14:paraId="7B1208BC" w14:textId="77777777" w:rsidR="004B2AD9" w:rsidRPr="000F2BC8" w:rsidRDefault="004B2AD9" w:rsidP="0086006A">
                <w:pPr>
                  <w:rPr>
                    <w:rFonts w:ascii="Calibri Light" w:hAnsi="Calibri Light" w:cs="Calibri Light"/>
                    <w:szCs w:val="20"/>
                  </w:rPr>
                </w:pPr>
                <w:r w:rsidRPr="000F2BC8">
                  <w:rPr>
                    <w:rFonts w:ascii="Calibri Light" w:hAnsi="Calibri Light" w:cs="Calibri Light"/>
                    <w:szCs w:val="20"/>
                  </w:rPr>
                  <w:t>Big data concepts: Describe with 1 example each of the following:</w:t>
                </w:r>
              </w:p>
              <w:p w14:paraId="7DE61AB7" w14:textId="77777777" w:rsidR="004B2AD9" w:rsidRPr="000F2BC8" w:rsidRDefault="004B2AD9" w:rsidP="00BB054C">
                <w:pPr>
                  <w:pStyle w:val="ListParagraph"/>
                  <w:numPr>
                    <w:ilvl w:val="1"/>
                    <w:numId w:val="24"/>
                  </w:numPr>
                  <w:rPr>
                    <w:rFonts w:ascii="Calibri Light" w:hAnsi="Calibri Light" w:cs="Calibri Light"/>
                    <w:szCs w:val="20"/>
                  </w:rPr>
                </w:pPr>
                <w:r w:rsidRPr="000F2BC8">
                  <w:rPr>
                    <w:rFonts w:ascii="Calibri Light" w:hAnsi="Calibri Light" w:cs="Calibri Light"/>
                    <w:szCs w:val="20"/>
                  </w:rPr>
                  <w:t>Volume</w:t>
                </w:r>
              </w:p>
              <w:p w14:paraId="7F9BD996" w14:textId="77777777" w:rsidR="004B2AD9" w:rsidRPr="000F2BC8" w:rsidRDefault="004B2AD9" w:rsidP="00BB054C">
                <w:pPr>
                  <w:pStyle w:val="ListParagraph"/>
                  <w:numPr>
                    <w:ilvl w:val="1"/>
                    <w:numId w:val="24"/>
                  </w:numPr>
                  <w:rPr>
                    <w:rFonts w:ascii="Calibri Light" w:hAnsi="Calibri Light" w:cs="Calibri Light"/>
                    <w:szCs w:val="20"/>
                  </w:rPr>
                </w:pPr>
                <w:r w:rsidRPr="000F2BC8">
                  <w:rPr>
                    <w:rFonts w:ascii="Calibri Light" w:hAnsi="Calibri Light" w:cs="Calibri Light"/>
                    <w:szCs w:val="20"/>
                  </w:rPr>
                  <w:t>Variety</w:t>
                </w:r>
              </w:p>
              <w:p w14:paraId="18F73A1E" w14:textId="77777777" w:rsidR="004B2AD9" w:rsidRPr="000F2BC8" w:rsidRDefault="004B2AD9" w:rsidP="00BB054C">
                <w:pPr>
                  <w:pStyle w:val="ListParagraph"/>
                  <w:numPr>
                    <w:ilvl w:val="1"/>
                    <w:numId w:val="24"/>
                  </w:numPr>
                  <w:rPr>
                    <w:rFonts w:ascii="Calibri Light" w:hAnsi="Calibri Light" w:cs="Calibri Light"/>
                    <w:szCs w:val="20"/>
                  </w:rPr>
                </w:pPr>
                <w:r w:rsidRPr="000F2BC8">
                  <w:rPr>
                    <w:rFonts w:ascii="Calibri Light" w:hAnsi="Calibri Light" w:cs="Calibri Light"/>
                    <w:szCs w:val="20"/>
                  </w:rPr>
                  <w:t>Velocity</w:t>
                </w:r>
              </w:p>
              <w:p w14:paraId="5F7D56A8" w14:textId="77777777" w:rsidR="004B2AD9" w:rsidRPr="000F2BC8" w:rsidRDefault="004B2AD9" w:rsidP="00BB054C">
                <w:pPr>
                  <w:pStyle w:val="ListParagraph"/>
                  <w:numPr>
                    <w:ilvl w:val="1"/>
                    <w:numId w:val="24"/>
                  </w:numPr>
                  <w:rPr>
                    <w:rFonts w:ascii="Calibri Light" w:hAnsi="Calibri Light" w:cs="Calibri Light"/>
                    <w:szCs w:val="20"/>
                  </w:rPr>
                </w:pPr>
                <w:r w:rsidRPr="000F2BC8">
                  <w:rPr>
                    <w:rFonts w:ascii="Calibri Light" w:hAnsi="Calibri Light" w:cs="Calibri Light"/>
                    <w:szCs w:val="20"/>
                  </w:rPr>
                  <w:t>Veracity</w:t>
                </w:r>
              </w:p>
              <w:p w14:paraId="667248FD" w14:textId="77777777" w:rsidR="004B2AD9" w:rsidRPr="000F2BC8" w:rsidRDefault="004B2AD9" w:rsidP="00BB054C">
                <w:pPr>
                  <w:pStyle w:val="ListParagraph"/>
                  <w:numPr>
                    <w:ilvl w:val="1"/>
                    <w:numId w:val="24"/>
                  </w:numPr>
                  <w:rPr>
                    <w:rFonts w:ascii="Calibri Light" w:hAnsi="Calibri Light" w:cs="Calibri Light"/>
                    <w:szCs w:val="20"/>
                  </w:rPr>
                </w:pPr>
                <w:r w:rsidRPr="000F2BC8">
                  <w:rPr>
                    <w:rFonts w:ascii="Calibri Light" w:hAnsi="Calibri Light" w:cs="Calibri Light"/>
                    <w:szCs w:val="20"/>
                  </w:rPr>
                  <w:t>Variability</w:t>
                </w:r>
              </w:p>
            </w:tc>
            <w:tc>
              <w:tcPr>
                <w:tcW w:w="2665" w:type="dxa"/>
                <w:gridSpan w:val="2"/>
                <w:tcBorders>
                  <w:top w:val="single" w:sz="4" w:space="0" w:color="7F7F7F"/>
                </w:tcBorders>
                <w:shd w:val="clear" w:color="auto" w:fill="F2F2F2"/>
              </w:tcPr>
              <w:p w14:paraId="49670992"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4B6ECB78" w14:textId="77777777" w:rsidTr="0086006A">
            <w:trPr>
              <w:trHeight w:val="480"/>
            </w:trPr>
            <w:tc>
              <w:tcPr>
                <w:tcW w:w="1418" w:type="dxa"/>
                <w:vMerge/>
                <w:shd w:val="clear" w:color="auto" w:fill="F2F2F2"/>
              </w:tcPr>
              <w:p w14:paraId="0969071D" w14:textId="77777777" w:rsidR="004B2AD9" w:rsidRPr="00BD1C99" w:rsidRDefault="004B2AD9" w:rsidP="0086006A">
                <w:pPr>
                  <w:spacing w:before="60" w:after="60"/>
                  <w:rPr>
                    <w:rFonts w:cs="Arial"/>
                    <w:b/>
                    <w:bCs/>
                    <w:color w:val="000000"/>
                    <w:szCs w:val="20"/>
                  </w:rPr>
                </w:pPr>
              </w:p>
            </w:tc>
            <w:tc>
              <w:tcPr>
                <w:tcW w:w="6549" w:type="dxa"/>
                <w:vMerge/>
                <w:shd w:val="clear" w:color="auto" w:fill="auto"/>
              </w:tcPr>
              <w:p w14:paraId="1D42870E" w14:textId="77777777" w:rsidR="004B2AD9" w:rsidRPr="000F2BC8" w:rsidRDefault="004B2AD9" w:rsidP="0086006A">
                <w:pPr>
                  <w:spacing w:before="60" w:after="60"/>
                  <w:rPr>
                    <w:rFonts w:ascii="Calibri Light" w:hAnsi="Calibri Light" w:cs="Calibri Light"/>
                    <w:b/>
                    <w:color w:val="000000"/>
                    <w:szCs w:val="20"/>
                  </w:rPr>
                </w:pPr>
              </w:p>
            </w:tc>
            <w:tc>
              <w:tcPr>
                <w:tcW w:w="1378" w:type="dxa"/>
                <w:shd w:val="clear" w:color="auto" w:fill="auto"/>
              </w:tcPr>
              <w:p w14:paraId="1C43DB50"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72413A84"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F43BD85" w14:textId="77777777" w:rsidTr="0086006A">
            <w:trPr>
              <w:trHeight w:val="416"/>
            </w:trPr>
            <w:tc>
              <w:tcPr>
                <w:tcW w:w="7967" w:type="dxa"/>
                <w:gridSpan w:val="2"/>
                <w:shd w:val="clear" w:color="auto" w:fill="auto"/>
              </w:tcPr>
              <w:p w14:paraId="74809B9F" w14:textId="65350917" w:rsidR="004B2AD9" w:rsidRDefault="004B2AD9" w:rsidP="0086006A">
                <w:pPr>
                  <w:spacing w:before="60" w:after="60"/>
                  <w:rPr>
                    <w:rFonts w:ascii="Calibri Light" w:hAnsi="Calibri Light" w:cs="Calibri Light"/>
                    <w:b/>
                    <w:color w:val="000000"/>
                    <w:szCs w:val="20"/>
                  </w:rPr>
                </w:pPr>
                <w:r w:rsidRPr="000F2BC8">
                  <w:rPr>
                    <w:rFonts w:ascii="Calibri Light" w:hAnsi="Calibri Light" w:cs="Calibri Light"/>
                    <w:b/>
                    <w:color w:val="000000"/>
                    <w:szCs w:val="20"/>
                  </w:rPr>
                  <w:t>Answer:</w:t>
                </w:r>
                <w:r w:rsidR="00CC6701">
                  <w:rPr>
                    <w:rFonts w:ascii="Calibri Light" w:hAnsi="Calibri Light" w:cs="Calibri Light"/>
                    <w:b/>
                    <w:color w:val="000000"/>
                    <w:szCs w:val="20"/>
                  </w:rPr>
                  <w:t xml:space="preserve">  </w:t>
                </w:r>
              </w:p>
              <w:p w14:paraId="5C624C7B" w14:textId="6400F01A" w:rsidR="00CC6701" w:rsidRDefault="00A80879" w:rsidP="0086006A">
                <w:pPr>
                  <w:spacing w:before="60" w:after="60"/>
                  <w:rPr>
                    <w:rFonts w:ascii="Calibri Light" w:hAnsi="Calibri Light" w:cs="Calibri Light"/>
                    <w:b/>
                    <w:color w:val="000000"/>
                    <w:szCs w:val="20"/>
                  </w:rPr>
                </w:pPr>
                <w:r>
                  <w:rPr>
                    <w:rFonts w:ascii="Calibri Light" w:hAnsi="Calibri Light" w:cs="Calibri Light"/>
                    <w:b/>
                    <w:color w:val="000000"/>
                    <w:szCs w:val="20"/>
                  </w:rPr>
                  <w:t xml:space="preserve">a. Volume- </w:t>
                </w:r>
                <w:r>
                  <w:rPr>
                    <w:rFonts w:asciiTheme="minorHAnsi" w:hAnsiTheme="minorHAnsi" w:cstheme="minorHAnsi"/>
                    <w:color w:val="080E14"/>
                    <w:szCs w:val="20"/>
                    <w:shd w:val="clear" w:color="auto" w:fill="FFFFFF"/>
                  </w:rPr>
                  <w:t>It defines the</w:t>
                </w:r>
                <w:r w:rsidRPr="00A80879">
                  <w:rPr>
                    <w:rFonts w:asciiTheme="minorHAnsi" w:hAnsiTheme="minorHAnsi" w:cstheme="minorHAnsi"/>
                    <w:color w:val="080E14"/>
                    <w:szCs w:val="20"/>
                    <w:shd w:val="clear" w:color="auto" w:fill="FFFFFF"/>
                  </w:rPr>
                  <w:t xml:space="preserve"> quantities of data that reach almost incomprehensible </w:t>
                </w:r>
                <w:r w:rsidR="00E12DD7" w:rsidRPr="00A80879">
                  <w:rPr>
                    <w:rFonts w:asciiTheme="minorHAnsi" w:hAnsiTheme="minorHAnsi" w:cstheme="minorHAnsi"/>
                    <w:color w:val="080E14"/>
                    <w:szCs w:val="20"/>
                    <w:shd w:val="clear" w:color="auto" w:fill="FFFFFF"/>
                  </w:rPr>
                  <w:t>proportions</w:t>
                </w:r>
                <w:r w:rsidR="00E12DD7">
                  <w:rPr>
                    <w:rFonts w:asciiTheme="minorHAnsi" w:hAnsiTheme="minorHAnsi" w:cstheme="minorHAnsi"/>
                    <w:color w:val="080E14"/>
                    <w:szCs w:val="20"/>
                    <w:shd w:val="clear" w:color="auto" w:fill="FFFFFF"/>
                  </w:rPr>
                  <w:t xml:space="preserve"> which</w:t>
                </w:r>
                <w:r>
                  <w:rPr>
                    <w:rFonts w:asciiTheme="minorHAnsi" w:hAnsiTheme="minorHAnsi" w:cstheme="minorHAnsi"/>
                    <w:color w:val="080E14"/>
                    <w:szCs w:val="20"/>
                    <w:shd w:val="clear" w:color="auto" w:fill="FFFFFF"/>
                  </w:rPr>
                  <w:t xml:space="preserve"> requires distinct and different processing technologies. Example includes user account information                                                                                                                                                        b. Variety- </w:t>
                </w:r>
                <w:r w:rsidRPr="00A80879">
                  <w:rPr>
                    <w:rFonts w:asciiTheme="minorHAnsi" w:hAnsiTheme="minorHAnsi" w:cstheme="minorHAnsi"/>
                    <w:color w:val="202124"/>
                    <w:shd w:val="clear" w:color="auto" w:fill="FFFFFF"/>
                  </w:rPr>
                  <w:t>refers to all the structured and unstructured</w:t>
                </w:r>
                <w:r>
                  <w:rPr>
                    <w:rFonts w:asciiTheme="minorHAnsi" w:hAnsiTheme="minorHAnsi" w:cstheme="minorHAnsi"/>
                    <w:color w:val="202124"/>
                    <w:shd w:val="clear" w:color="auto" w:fill="FFFFFF"/>
                  </w:rPr>
                  <w:t xml:space="preserve"> data</w:t>
                </w:r>
                <w:r w:rsidRPr="00A80879">
                  <w:rPr>
                    <w:rFonts w:asciiTheme="minorHAnsi" w:hAnsiTheme="minorHAnsi" w:cstheme="minorHAnsi"/>
                    <w:color w:val="202124"/>
                    <w:shd w:val="clear" w:color="auto" w:fill="FFFFFF"/>
                  </w:rPr>
                  <w:t xml:space="preserve"> that </w:t>
                </w:r>
                <w:r>
                  <w:rPr>
                    <w:rFonts w:asciiTheme="minorHAnsi" w:hAnsiTheme="minorHAnsi" w:cstheme="minorHAnsi"/>
                    <w:color w:val="202124"/>
                    <w:shd w:val="clear" w:color="auto" w:fill="FFFFFF"/>
                  </w:rPr>
                  <w:t>can be</w:t>
                </w:r>
                <w:r w:rsidRPr="00A80879">
                  <w:rPr>
                    <w:rFonts w:asciiTheme="minorHAnsi" w:hAnsiTheme="minorHAnsi" w:cstheme="minorHAnsi"/>
                    <w:color w:val="202124"/>
                    <w:shd w:val="clear" w:color="auto" w:fill="FFFFFF"/>
                  </w:rPr>
                  <w:t xml:space="preserve"> generated either by humans or by machines</w:t>
                </w:r>
                <w:r>
                  <w:rPr>
                    <w:rFonts w:asciiTheme="minorHAnsi" w:hAnsiTheme="minorHAnsi" w:cstheme="minorHAnsi"/>
                    <w:color w:val="202124"/>
                    <w:shd w:val="clear" w:color="auto" w:fill="FFFFFF"/>
                  </w:rPr>
                  <w:t xml:space="preserve"> in an organisation. example includes photos.                                                      c. Velocity- It refers to the speed at which data can be created in </w:t>
                </w:r>
                <w:r w:rsidR="00E12DD7">
                  <w:rPr>
                    <w:rFonts w:asciiTheme="minorHAnsi" w:hAnsiTheme="minorHAnsi" w:cstheme="minorHAnsi"/>
                    <w:color w:val="202124"/>
                    <w:shd w:val="clear" w:color="auto" w:fill="FFFFFF"/>
                  </w:rPr>
                  <w:t xml:space="preserve">companies’ system from users and other computers. Example of high velocity data is the post that are being added to Instagram by all its users.                                                                                                                                            </w:t>
                </w:r>
              </w:p>
              <w:p w14:paraId="04DF2B96" w14:textId="155F3A8F" w:rsidR="004B2AD9" w:rsidRPr="000F2BC8" w:rsidRDefault="00E12DD7" w:rsidP="00950652">
                <w:pPr>
                  <w:shd w:val="clear" w:color="auto" w:fill="FFFFFF"/>
                  <w:jc w:val="both"/>
                  <w:rPr>
                    <w:rFonts w:ascii="Calibri Light" w:hAnsi="Calibri Light" w:cs="Calibri Light"/>
                    <w:color w:val="000000"/>
                    <w:szCs w:val="20"/>
                  </w:rPr>
                </w:pPr>
                <w:r>
                  <w:rPr>
                    <w:rFonts w:ascii="Calibri Light" w:hAnsi="Calibri Light" w:cs="Calibri Light"/>
                    <w:color w:val="000000"/>
                    <w:szCs w:val="20"/>
                  </w:rPr>
                  <w:t xml:space="preserve">d. Veracity- </w:t>
                </w:r>
                <w:r w:rsidRPr="00E12DD7">
                  <w:rPr>
                    <w:rFonts w:asciiTheme="minorHAnsi" w:hAnsiTheme="minorHAnsi" w:cstheme="minorHAnsi"/>
                    <w:szCs w:val="20"/>
                    <w:shd w:val="clear" w:color="auto" w:fill="FFFFFF"/>
                  </w:rPr>
                  <w:t>It refers to the quality and usefulness of the data that is being analysed</w:t>
                </w:r>
                <w:r>
                  <w:rPr>
                    <w:rFonts w:asciiTheme="minorHAnsi" w:hAnsiTheme="minorHAnsi" w:cstheme="minorHAnsi"/>
                    <w:szCs w:val="20"/>
                    <w:shd w:val="clear" w:color="auto" w:fill="FFFFFF"/>
                  </w:rPr>
                  <w:t xml:space="preserve">. Example of high veracity data include results from a science experiment.                                                                                    e. Variability- It defines </w:t>
                </w:r>
                <w:r w:rsidRPr="00E12DD7">
                  <w:rPr>
                    <w:rFonts w:asciiTheme="minorHAnsi" w:hAnsiTheme="minorHAnsi" w:cstheme="minorHAnsi"/>
                    <w:szCs w:val="20"/>
                    <w:shd w:val="clear" w:color="auto" w:fill="FFFFFF"/>
                  </w:rPr>
                  <w:t>the quality of the data that is being analysed</w:t>
                </w:r>
                <w:r>
                  <w:rPr>
                    <w:rFonts w:asciiTheme="minorHAnsi" w:hAnsiTheme="minorHAnsi" w:cstheme="minorHAnsi"/>
                    <w:szCs w:val="20"/>
                    <w:shd w:val="clear" w:color="auto" w:fill="FFFFFF"/>
                  </w:rPr>
                  <w:t xml:space="preserve">. Example include </w:t>
                </w:r>
                <w:r w:rsidR="0085549A">
                  <w:rPr>
                    <w:rFonts w:asciiTheme="minorHAnsi" w:hAnsiTheme="minorHAnsi" w:cstheme="minorHAnsi"/>
                    <w:szCs w:val="20"/>
                    <w:shd w:val="clear" w:color="auto" w:fill="FFFFFF"/>
                  </w:rPr>
                  <w:t>incorrect</w:t>
                </w:r>
                <w:r>
                  <w:rPr>
                    <w:rFonts w:asciiTheme="minorHAnsi" w:hAnsiTheme="minorHAnsi" w:cstheme="minorHAnsi"/>
                    <w:szCs w:val="20"/>
                    <w:shd w:val="clear" w:color="auto" w:fill="FFFFFF"/>
                  </w:rPr>
                  <w:t xml:space="preserve"> user account details in the database    </w:t>
                </w:r>
              </w:p>
            </w:tc>
            <w:tc>
              <w:tcPr>
                <w:tcW w:w="2665" w:type="dxa"/>
                <w:gridSpan w:val="2"/>
                <w:shd w:val="clear" w:color="auto" w:fill="auto"/>
              </w:tcPr>
              <w:p w14:paraId="0097C0AF" w14:textId="77777777" w:rsidR="004B2AD9" w:rsidRPr="00BD1C99" w:rsidRDefault="004B2AD9" w:rsidP="0086006A">
                <w:pPr>
                  <w:spacing w:before="60" w:after="60"/>
                  <w:rPr>
                    <w:rFonts w:cs="Arial"/>
                    <w:color w:val="000000"/>
                    <w:szCs w:val="20"/>
                  </w:rPr>
                </w:pPr>
                <w:r w:rsidRPr="00BD1C99">
                  <w:rPr>
                    <w:rFonts w:cs="Arial"/>
                    <w:color w:val="000000"/>
                    <w:szCs w:val="20"/>
                  </w:rPr>
                  <w:t>Comment:</w:t>
                </w:r>
              </w:p>
              <w:p w14:paraId="58C7ACF9" w14:textId="77777777" w:rsidR="004B2AD9" w:rsidRPr="00BD1C99" w:rsidRDefault="004B2AD9" w:rsidP="0086006A">
                <w:pPr>
                  <w:rPr>
                    <w:rFonts w:cs="Arial"/>
                    <w:color w:val="000000"/>
                    <w:szCs w:val="20"/>
                  </w:rPr>
                </w:pPr>
              </w:p>
            </w:tc>
          </w:tr>
          <w:tr w:rsidR="004B2AD9" w:rsidRPr="00BD1C99" w14:paraId="3B9ECC0C" w14:textId="77777777" w:rsidTr="0086006A">
            <w:trPr>
              <w:trHeight w:val="175"/>
            </w:trPr>
            <w:tc>
              <w:tcPr>
                <w:tcW w:w="1418" w:type="dxa"/>
                <w:vMerge w:val="restart"/>
                <w:shd w:val="clear" w:color="auto" w:fill="F2F2F2"/>
              </w:tcPr>
              <w:p w14:paraId="64CAA6A7"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Question 2:</w:t>
                </w:r>
              </w:p>
            </w:tc>
            <w:tc>
              <w:tcPr>
                <w:tcW w:w="6549" w:type="dxa"/>
                <w:vMerge w:val="restart"/>
                <w:shd w:val="clear" w:color="auto" w:fill="auto"/>
              </w:tcPr>
              <w:p w14:paraId="4D6840F0" w14:textId="77777777" w:rsidR="004B2AD9" w:rsidRPr="000F2BC8" w:rsidRDefault="004B2AD9" w:rsidP="0086006A">
                <w:pPr>
                  <w:spacing w:before="60" w:after="60"/>
                  <w:rPr>
                    <w:rFonts w:ascii="Calibri Light" w:hAnsi="Calibri Light" w:cs="Calibri Light"/>
                    <w:b/>
                    <w:color w:val="000000"/>
                    <w:szCs w:val="20"/>
                  </w:rPr>
                </w:pPr>
                <w:r w:rsidRPr="000F2BC8">
                  <w:rPr>
                    <w:rFonts w:ascii="Calibri Light" w:hAnsi="Calibri Light" w:cs="Calibri Light"/>
                    <w:szCs w:val="20"/>
                  </w:rPr>
                  <w:t>Describe the 3 main types of databases and their typical use. Include in your answer the types of data that would be found in each database</w:t>
                </w:r>
              </w:p>
            </w:tc>
            <w:tc>
              <w:tcPr>
                <w:tcW w:w="2665" w:type="dxa"/>
                <w:gridSpan w:val="2"/>
                <w:shd w:val="clear" w:color="auto" w:fill="F2F2F2"/>
              </w:tcPr>
              <w:p w14:paraId="33902316"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0DE64728" w14:textId="77777777" w:rsidTr="0086006A">
            <w:trPr>
              <w:trHeight w:val="175"/>
            </w:trPr>
            <w:tc>
              <w:tcPr>
                <w:tcW w:w="1418" w:type="dxa"/>
                <w:vMerge/>
                <w:shd w:val="clear" w:color="auto" w:fill="F2F2F2"/>
              </w:tcPr>
              <w:p w14:paraId="5606C605" w14:textId="77777777" w:rsidR="004B2AD9" w:rsidRPr="00BD1C99" w:rsidRDefault="004B2AD9" w:rsidP="0086006A">
                <w:pPr>
                  <w:spacing w:before="60" w:after="60"/>
                  <w:rPr>
                    <w:rFonts w:cs="Arial"/>
                    <w:b/>
                    <w:bCs/>
                    <w:color w:val="000000"/>
                    <w:szCs w:val="20"/>
                  </w:rPr>
                </w:pPr>
              </w:p>
            </w:tc>
            <w:tc>
              <w:tcPr>
                <w:tcW w:w="6549" w:type="dxa"/>
                <w:vMerge/>
                <w:shd w:val="clear" w:color="auto" w:fill="auto"/>
              </w:tcPr>
              <w:p w14:paraId="5CE7899A" w14:textId="77777777" w:rsidR="004B2AD9" w:rsidRPr="000F2BC8" w:rsidRDefault="004B2AD9" w:rsidP="0086006A">
                <w:pPr>
                  <w:spacing w:before="60" w:after="60"/>
                  <w:rPr>
                    <w:rFonts w:ascii="Calibri Light" w:hAnsi="Calibri Light" w:cs="Calibri Light"/>
                    <w:b/>
                    <w:color w:val="000000"/>
                    <w:szCs w:val="20"/>
                  </w:rPr>
                </w:pPr>
              </w:p>
            </w:tc>
            <w:tc>
              <w:tcPr>
                <w:tcW w:w="1378" w:type="dxa"/>
                <w:shd w:val="clear" w:color="auto" w:fill="auto"/>
              </w:tcPr>
              <w:p w14:paraId="3996C657"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843D8EF"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30F42BD3" w14:textId="77777777" w:rsidTr="0086006A">
            <w:trPr>
              <w:trHeight w:val="416"/>
            </w:trPr>
            <w:tc>
              <w:tcPr>
                <w:tcW w:w="7967" w:type="dxa"/>
                <w:gridSpan w:val="2"/>
                <w:shd w:val="clear" w:color="auto" w:fill="auto"/>
              </w:tcPr>
              <w:p w14:paraId="56448672" w14:textId="11761A81" w:rsidR="004B2AD9" w:rsidRDefault="004B2AD9" w:rsidP="0086006A">
                <w:pPr>
                  <w:spacing w:before="60" w:after="60"/>
                  <w:rPr>
                    <w:rFonts w:ascii="Calibri Light" w:hAnsi="Calibri Light" w:cs="Calibri Light"/>
                    <w:b/>
                    <w:color w:val="000000"/>
                    <w:szCs w:val="20"/>
                  </w:rPr>
                </w:pPr>
                <w:r w:rsidRPr="000F2BC8">
                  <w:rPr>
                    <w:rFonts w:ascii="Calibri Light" w:hAnsi="Calibri Light" w:cs="Calibri Light"/>
                    <w:b/>
                    <w:color w:val="000000"/>
                    <w:szCs w:val="20"/>
                  </w:rPr>
                  <w:t>Answer:</w:t>
                </w:r>
                <w:r w:rsidR="000A57A2">
                  <w:rPr>
                    <w:rFonts w:ascii="Calibri Light" w:hAnsi="Calibri Light" w:cs="Calibri Light"/>
                    <w:b/>
                    <w:color w:val="000000"/>
                    <w:szCs w:val="20"/>
                  </w:rPr>
                  <w:t xml:space="preserve"> </w:t>
                </w:r>
              </w:p>
              <w:p w14:paraId="0FDE80C3" w14:textId="0B7BB875" w:rsidR="000A57A2" w:rsidRDefault="00C101F8" w:rsidP="0086006A">
                <w:pPr>
                  <w:spacing w:before="60" w:after="60"/>
                  <w:rPr>
                    <w:rFonts w:ascii="Calibri Light" w:hAnsi="Calibri Light" w:cs="Calibri Light"/>
                    <w:b/>
                    <w:color w:val="000000"/>
                    <w:szCs w:val="20"/>
                  </w:rPr>
                </w:pPr>
                <w:r>
                  <w:rPr>
                    <w:rFonts w:ascii="Helvetica" w:hAnsi="Helvetica"/>
                    <w:b/>
                    <w:bCs/>
                    <w:color w:val="555555"/>
                    <w:sz w:val="21"/>
                    <w:szCs w:val="21"/>
                    <w:shd w:val="clear" w:color="auto" w:fill="FFFFFF"/>
                  </w:rPr>
                  <w:lastRenderedPageBreak/>
                  <w:t xml:space="preserve">Text database- </w:t>
                </w:r>
                <w:r>
                  <w:rPr>
                    <w:rFonts w:ascii="Calibri Light" w:hAnsi="Calibri Light" w:cs="Calibri Light"/>
                    <w:szCs w:val="20"/>
                  </w:rPr>
                  <w:t>Data is organized and stored in text file that contains rows and columns with each row representing an entry in the database. Exampl</w:t>
                </w:r>
                <w:r w:rsidR="00907111">
                  <w:rPr>
                    <w:rFonts w:ascii="Calibri Light" w:hAnsi="Calibri Light" w:cs="Calibri Light"/>
                    <w:szCs w:val="20"/>
                  </w:rPr>
                  <w:t xml:space="preserve">es includes bibliography data available in books                                                                                                                                                                         </w:t>
                </w:r>
              </w:p>
              <w:p w14:paraId="19D01442" w14:textId="146E0614" w:rsidR="00B47D13" w:rsidRPr="00907111" w:rsidRDefault="00907111" w:rsidP="00907111">
                <w:pPr>
                  <w:pStyle w:val="plag"/>
                  <w:spacing w:before="0" w:beforeAutospacing="0" w:after="0" w:afterAutospacing="0"/>
                  <w:rPr>
                    <w:rFonts w:ascii="cera_proregular" w:hAnsi="cera_proregular"/>
                    <w:color w:val="000000"/>
                    <w:sz w:val="23"/>
                    <w:szCs w:val="23"/>
                  </w:rPr>
                </w:pPr>
                <w:r>
                  <w:rPr>
                    <w:rFonts w:ascii="Helvetica" w:hAnsi="Helvetica"/>
                    <w:b/>
                    <w:bCs/>
                    <w:color w:val="555555"/>
                    <w:sz w:val="21"/>
                    <w:szCs w:val="21"/>
                    <w:shd w:val="clear" w:color="auto" w:fill="FFFFFF"/>
                  </w:rPr>
                  <w:t xml:space="preserve">Relational database- </w:t>
                </w:r>
                <w:r w:rsidRPr="00907111">
                  <w:rPr>
                    <w:rFonts w:ascii="cera_proregular" w:hAnsi="cera_proregular"/>
                    <w:color w:val="000000"/>
                    <w:sz w:val="23"/>
                    <w:szCs w:val="23"/>
                    <w:shd w:val="clear" w:color="auto" w:fill="B2FFCE"/>
                  </w:rPr>
                  <w:t xml:space="preserve">It </w:t>
                </w:r>
                <w:r>
                  <w:rPr>
                    <w:rFonts w:ascii="cera_proregular" w:hAnsi="cera_proregular"/>
                    <w:color w:val="000000"/>
                    <w:sz w:val="23"/>
                    <w:szCs w:val="23"/>
                    <w:shd w:val="clear" w:color="auto" w:fill="B2FFCE"/>
                  </w:rPr>
                  <w:t xml:space="preserve">is </w:t>
                </w:r>
                <w:r w:rsidRPr="00907111">
                  <w:rPr>
                    <w:rFonts w:ascii="cera_proregular" w:hAnsi="cera_proregular"/>
                    <w:color w:val="000000"/>
                    <w:sz w:val="23"/>
                    <w:szCs w:val="23"/>
                    <w:shd w:val="clear" w:color="auto" w:fill="B2FFCE"/>
                  </w:rPr>
                  <w:t>structure</w:t>
                </w:r>
                <w:r>
                  <w:rPr>
                    <w:rFonts w:ascii="cera_proregular" w:hAnsi="cera_proregular"/>
                    <w:color w:val="000000"/>
                    <w:sz w:val="23"/>
                    <w:szCs w:val="23"/>
                    <w:shd w:val="clear" w:color="auto" w:fill="B2FFCE"/>
                  </w:rPr>
                  <w:t xml:space="preserve">d such that </w:t>
                </w:r>
                <w:proofErr w:type="gramStart"/>
                <w:r>
                  <w:rPr>
                    <w:rFonts w:ascii="cera_proregular" w:hAnsi="cera_proregular"/>
                    <w:color w:val="000000"/>
                    <w:sz w:val="23"/>
                    <w:szCs w:val="23"/>
                    <w:shd w:val="clear" w:color="auto" w:fill="B2FFCE"/>
                  </w:rPr>
                  <w:t xml:space="preserve">it </w:t>
                </w:r>
                <w:r w:rsidRPr="00907111">
                  <w:rPr>
                    <w:rFonts w:ascii="cera_proregular" w:hAnsi="cera_proregular"/>
                    <w:color w:val="000000"/>
                    <w:sz w:val="23"/>
                    <w:szCs w:val="23"/>
                    <w:shd w:val="clear" w:color="auto" w:fill="B2FFCE"/>
                  </w:rPr>
                  <w:t xml:space="preserve"> </w:t>
                </w:r>
                <w:r>
                  <w:rPr>
                    <w:rFonts w:ascii="cera_proregular" w:hAnsi="cera_proregular"/>
                    <w:color w:val="000000"/>
                    <w:sz w:val="23"/>
                    <w:szCs w:val="23"/>
                    <w:shd w:val="clear" w:color="auto" w:fill="B2FFCE"/>
                  </w:rPr>
                  <w:t>stores</w:t>
                </w:r>
                <w:proofErr w:type="gramEnd"/>
                <w:r w:rsidRPr="00907111">
                  <w:rPr>
                    <w:rFonts w:ascii="cera_proregular" w:hAnsi="cera_proregular"/>
                    <w:color w:val="000000"/>
                    <w:sz w:val="23"/>
                    <w:szCs w:val="23"/>
                    <w:shd w:val="clear" w:color="auto" w:fill="B2FFCE"/>
                  </w:rPr>
                  <w:t xml:space="preserve"> data in relation to another piece of data in the database</w:t>
                </w:r>
                <w:r>
                  <w:rPr>
                    <w:rFonts w:ascii="cera_proregular" w:hAnsi="cera_proregular"/>
                    <w:color w:val="000000"/>
                    <w:sz w:val="23"/>
                    <w:szCs w:val="23"/>
                    <w:shd w:val="clear" w:color="auto" w:fill="B2FFCE"/>
                  </w:rPr>
                  <w:t xml:space="preserve"> and the </w:t>
                </w:r>
                <w:r w:rsidRPr="00907111">
                  <w:rPr>
                    <w:rFonts w:ascii="cera_proregular" w:hAnsi="cera_proregular"/>
                    <w:color w:val="000000"/>
                    <w:sz w:val="23"/>
                    <w:szCs w:val="23"/>
                  </w:rPr>
                  <w:t>data i</w:t>
                </w:r>
                <w:r>
                  <w:rPr>
                    <w:rFonts w:ascii="cera_proregular" w:hAnsi="cera_proregular"/>
                    <w:color w:val="000000"/>
                    <w:sz w:val="23"/>
                    <w:szCs w:val="23"/>
                  </w:rPr>
                  <w:t>s</w:t>
                </w:r>
                <w:r w:rsidRPr="00907111">
                  <w:rPr>
                    <w:rFonts w:ascii="cera_proregular" w:hAnsi="cera_proregular"/>
                    <w:color w:val="000000"/>
                    <w:sz w:val="23"/>
                    <w:szCs w:val="23"/>
                  </w:rPr>
                  <w:t xml:space="preserve"> organized into tables.</w:t>
                </w:r>
                <w:r>
                  <w:rPr>
                    <w:rFonts w:ascii="cera_proregular" w:hAnsi="cera_proregular"/>
                    <w:color w:val="000000"/>
                    <w:sz w:val="23"/>
                    <w:szCs w:val="23"/>
                  </w:rPr>
                  <w:t xml:space="preserve"> Examples include SQL, Oracle </w:t>
                </w:r>
              </w:p>
              <w:p w14:paraId="012DFADC" w14:textId="41F28807" w:rsidR="00575410" w:rsidRPr="00575410" w:rsidRDefault="00907111" w:rsidP="00575410">
                <w:pPr>
                  <w:rPr>
                    <w:rFonts w:ascii="Times New Roman" w:eastAsia="Times New Roman" w:hAnsi="Times New Roman"/>
                    <w:sz w:val="24"/>
                    <w:szCs w:val="24"/>
                    <w:lang w:val="en-US"/>
                  </w:rPr>
                </w:pPr>
                <w:r>
                  <w:rPr>
                    <w:rFonts w:ascii="Helvetica" w:hAnsi="Helvetica"/>
                    <w:b/>
                    <w:bCs/>
                    <w:color w:val="555555"/>
                    <w:sz w:val="21"/>
                    <w:szCs w:val="21"/>
                    <w:shd w:val="clear" w:color="auto" w:fill="FFFFFF"/>
                  </w:rPr>
                  <w:t>Object-oriented databases</w:t>
                </w:r>
                <w:r w:rsidR="00575410">
                  <w:rPr>
                    <w:rFonts w:ascii="Helvetica" w:hAnsi="Helvetica"/>
                    <w:b/>
                    <w:bCs/>
                    <w:color w:val="555555"/>
                    <w:sz w:val="21"/>
                    <w:szCs w:val="21"/>
                    <w:shd w:val="clear" w:color="auto" w:fill="FFFFFF"/>
                  </w:rPr>
                  <w:t xml:space="preserve">- </w:t>
                </w:r>
                <w:r w:rsidR="00575410">
                  <w:rPr>
                    <w:rFonts w:ascii="cera_proregular" w:eastAsia="Times New Roman" w:hAnsi="cera_proregular"/>
                    <w:color w:val="000000"/>
                    <w:sz w:val="23"/>
                    <w:szCs w:val="23"/>
                    <w:lang w:val="en-US"/>
                  </w:rPr>
                  <w:t>It is a d</w:t>
                </w:r>
                <w:r w:rsidR="00575410" w:rsidRPr="00575410">
                  <w:rPr>
                    <w:rFonts w:ascii="cera_proregular" w:eastAsia="Times New Roman" w:hAnsi="cera_proregular"/>
                    <w:color w:val="000000"/>
                    <w:sz w:val="23"/>
                    <w:szCs w:val="23"/>
                    <w:lang w:val="en-US"/>
                  </w:rPr>
                  <w:t xml:space="preserve">atabase that's </w:t>
                </w:r>
                <w:r w:rsidR="00575410">
                  <w:rPr>
                    <w:rFonts w:ascii="cera_proregular" w:eastAsia="Times New Roman" w:hAnsi="cera_proregular"/>
                    <w:color w:val="000000"/>
                    <w:sz w:val="23"/>
                    <w:szCs w:val="23"/>
                    <w:lang w:val="en-US"/>
                  </w:rPr>
                  <w:t>grounded</w:t>
                </w:r>
                <w:r w:rsidR="00575410" w:rsidRPr="00575410">
                  <w:rPr>
                    <w:rFonts w:ascii="cera_proregular" w:eastAsia="Times New Roman" w:hAnsi="cera_proregular"/>
                    <w:color w:val="000000"/>
                    <w:sz w:val="23"/>
                    <w:szCs w:val="23"/>
                    <w:lang w:val="en-US"/>
                  </w:rPr>
                  <w:t xml:space="preserve"> on object - </w:t>
                </w:r>
                <w:r w:rsidR="00575410">
                  <w:rPr>
                    <w:rFonts w:ascii="cera_proregular" w:eastAsia="Times New Roman" w:hAnsi="cera_proregular"/>
                    <w:color w:val="000000"/>
                    <w:sz w:val="23"/>
                    <w:szCs w:val="23"/>
                    <w:lang w:val="en-US"/>
                  </w:rPr>
                  <w:t>oriented</w:t>
                </w:r>
                <w:r w:rsidR="00575410" w:rsidRPr="00575410">
                  <w:rPr>
                    <w:rFonts w:ascii="cera_proregular" w:eastAsia="Times New Roman" w:hAnsi="cera_proregular"/>
                    <w:color w:val="000000"/>
                    <w:sz w:val="23"/>
                    <w:szCs w:val="23"/>
                    <w:lang w:val="en-US"/>
                  </w:rPr>
                  <w:t xml:space="preserve"> programming </w:t>
                </w:r>
                <w:r w:rsidR="00575410">
                  <w:rPr>
                    <w:rFonts w:ascii="cera_proregular" w:eastAsia="Times New Roman" w:hAnsi="cera_proregular"/>
                    <w:color w:val="000000"/>
                    <w:sz w:val="23"/>
                    <w:szCs w:val="23"/>
                    <w:lang w:val="en-US"/>
                  </w:rPr>
                  <w:t>and the data</w:t>
                </w:r>
                <w:r w:rsidR="00575410" w:rsidRPr="00575410">
                  <w:rPr>
                    <w:rFonts w:ascii="cera_proregular" w:eastAsia="Times New Roman" w:hAnsi="cera_proregular"/>
                    <w:color w:val="000000"/>
                    <w:sz w:val="23"/>
                    <w:szCs w:val="23"/>
                    <w:shd w:val="clear" w:color="auto" w:fill="B2FFCE"/>
                    <w:lang w:val="en-US"/>
                  </w:rPr>
                  <w:t xml:space="preserve"> is represented and stored in the form of objects</w:t>
                </w:r>
                <w:r w:rsidR="00575410">
                  <w:rPr>
                    <w:rFonts w:ascii="cera_proregular" w:eastAsia="Times New Roman" w:hAnsi="cera_proregular"/>
                    <w:color w:val="000000"/>
                    <w:sz w:val="23"/>
                    <w:szCs w:val="23"/>
                    <w:shd w:val="clear" w:color="auto" w:fill="B2FFCE"/>
                    <w:lang w:val="en-US"/>
                  </w:rPr>
                  <w:t xml:space="preserve">. Examples include </w:t>
                </w:r>
                <w:r w:rsidR="00575410">
                  <w:rPr>
                    <w:rFonts w:cs="Arial"/>
                    <w:color w:val="202124"/>
                    <w:shd w:val="clear" w:color="auto" w:fill="FFFFFF"/>
                  </w:rPr>
                  <w:t xml:space="preserve">Smalltalk is used in </w:t>
                </w:r>
                <w:proofErr w:type="spellStart"/>
                <w:r w:rsidR="00575410">
                  <w:rPr>
                    <w:rFonts w:cs="Arial"/>
                    <w:color w:val="202124"/>
                    <w:shd w:val="clear" w:color="auto" w:fill="FFFFFF"/>
                  </w:rPr>
                  <w:t>GemStone</w:t>
                </w:r>
                <w:proofErr w:type="spellEnd"/>
                <w:r w:rsidR="00575410">
                  <w:rPr>
                    <w:rFonts w:cs="Arial"/>
                    <w:color w:val="202124"/>
                    <w:shd w:val="clear" w:color="auto" w:fill="FFFFFF"/>
                  </w:rPr>
                  <w:t xml:space="preserve">, LISP is used in </w:t>
                </w:r>
                <w:proofErr w:type="spellStart"/>
                <w:r w:rsidR="00575410">
                  <w:rPr>
                    <w:rFonts w:cs="Arial"/>
                    <w:color w:val="202124"/>
                    <w:shd w:val="clear" w:color="auto" w:fill="FFFFFF"/>
                  </w:rPr>
                  <w:t>Gbase</w:t>
                </w:r>
                <w:proofErr w:type="spellEnd"/>
                <w:r w:rsidR="00575410">
                  <w:rPr>
                    <w:rFonts w:cs="Arial"/>
                    <w:color w:val="202124"/>
                    <w:shd w:val="clear" w:color="auto" w:fill="FFFFFF"/>
                  </w:rPr>
                  <w:t xml:space="preserve">, and COP is used in </w:t>
                </w:r>
                <w:proofErr w:type="spellStart"/>
                <w:r w:rsidR="00575410">
                  <w:rPr>
                    <w:rFonts w:cs="Arial"/>
                    <w:color w:val="202124"/>
                    <w:shd w:val="clear" w:color="auto" w:fill="FFFFFF"/>
                  </w:rPr>
                  <w:t>Vbase</w:t>
                </w:r>
                <w:proofErr w:type="spellEnd"/>
              </w:p>
              <w:p w14:paraId="1DE6B71B" w14:textId="5BFD6917" w:rsidR="004B2AD9" w:rsidRPr="000F2BC8" w:rsidRDefault="004B2AD9" w:rsidP="00950652">
                <w:pPr>
                  <w:spacing w:before="60" w:after="60"/>
                  <w:jc w:val="both"/>
                  <w:rPr>
                    <w:rFonts w:ascii="Calibri Light" w:hAnsi="Calibri Light" w:cs="Calibri Light"/>
                    <w:color w:val="000000"/>
                    <w:szCs w:val="20"/>
                  </w:rPr>
                </w:pPr>
              </w:p>
            </w:tc>
            <w:tc>
              <w:tcPr>
                <w:tcW w:w="2665" w:type="dxa"/>
                <w:gridSpan w:val="2"/>
                <w:shd w:val="clear" w:color="auto" w:fill="auto"/>
              </w:tcPr>
              <w:p w14:paraId="370B4BAB" w14:textId="77777777" w:rsidR="004B2AD9" w:rsidRPr="00BD1C99" w:rsidRDefault="004B2AD9" w:rsidP="0086006A">
                <w:pPr>
                  <w:spacing w:before="60" w:after="60"/>
                  <w:rPr>
                    <w:rFonts w:cs="Arial"/>
                    <w:color w:val="000000"/>
                    <w:szCs w:val="20"/>
                  </w:rPr>
                </w:pPr>
                <w:r w:rsidRPr="00BD1C99">
                  <w:rPr>
                    <w:rFonts w:cs="Arial"/>
                    <w:color w:val="000000"/>
                    <w:szCs w:val="20"/>
                  </w:rPr>
                  <w:lastRenderedPageBreak/>
                  <w:t>Comment:</w:t>
                </w:r>
              </w:p>
              <w:p w14:paraId="4762B630" w14:textId="77777777" w:rsidR="004B2AD9" w:rsidRPr="00BD1C99" w:rsidRDefault="004B2AD9" w:rsidP="0086006A">
                <w:pPr>
                  <w:spacing w:before="60" w:after="60"/>
                  <w:rPr>
                    <w:rFonts w:cs="Arial"/>
                    <w:color w:val="000000"/>
                    <w:szCs w:val="20"/>
                  </w:rPr>
                </w:pPr>
              </w:p>
            </w:tc>
          </w:tr>
          <w:tr w:rsidR="004B2AD9" w:rsidRPr="00BD1C99" w14:paraId="645197B9" w14:textId="77777777" w:rsidTr="0086006A">
            <w:trPr>
              <w:trHeight w:val="175"/>
            </w:trPr>
            <w:tc>
              <w:tcPr>
                <w:tcW w:w="1418" w:type="dxa"/>
                <w:vMerge w:val="restart"/>
                <w:shd w:val="clear" w:color="auto" w:fill="F2F2F2"/>
              </w:tcPr>
              <w:p w14:paraId="22421612"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Question 3:</w:t>
                </w:r>
              </w:p>
            </w:tc>
            <w:tc>
              <w:tcPr>
                <w:tcW w:w="6549" w:type="dxa"/>
                <w:vMerge w:val="restart"/>
                <w:shd w:val="clear" w:color="auto" w:fill="auto"/>
              </w:tcPr>
              <w:p w14:paraId="5C5570E7" w14:textId="77777777" w:rsidR="004B2AD9" w:rsidRPr="000F2BC8" w:rsidRDefault="004B2AD9" w:rsidP="0086006A">
                <w:pPr>
                  <w:pStyle w:val="Answers"/>
                  <w:rPr>
                    <w:rFonts w:cs="Calibri Light"/>
                    <w:color w:val="auto"/>
                    <w:szCs w:val="20"/>
                  </w:rPr>
                </w:pPr>
                <w:r w:rsidRPr="000F2BC8">
                  <w:rPr>
                    <w:rFonts w:cs="Calibri Light"/>
                    <w:color w:val="auto"/>
                    <w:szCs w:val="20"/>
                  </w:rPr>
                  <w:t>Read the following scenario and then answer the accompanying questions.</w:t>
                </w:r>
              </w:p>
              <w:p w14:paraId="54D928E1" w14:textId="77777777" w:rsidR="004B2AD9" w:rsidRPr="000F2BC8" w:rsidRDefault="004B2AD9" w:rsidP="0086006A">
                <w:pPr>
                  <w:pStyle w:val="Answers"/>
                  <w:ind w:left="360"/>
                  <w:rPr>
                    <w:rFonts w:cs="Calibri Light"/>
                    <w:color w:val="auto"/>
                    <w:szCs w:val="20"/>
                  </w:rPr>
                </w:pPr>
              </w:p>
              <w:p w14:paraId="2A022D36" w14:textId="77777777" w:rsidR="004B2AD9" w:rsidRPr="000F2BC8" w:rsidRDefault="004B2AD9" w:rsidP="0086006A">
                <w:pPr>
                  <w:pStyle w:val="Answers"/>
                  <w:rPr>
                    <w:rFonts w:cs="Calibri Light"/>
                    <w:b/>
                    <w:color w:val="auto"/>
                    <w:szCs w:val="20"/>
                  </w:rPr>
                </w:pPr>
                <w:r w:rsidRPr="000F2BC8">
                  <w:rPr>
                    <w:rFonts w:cs="Calibri Light"/>
                    <w:color w:val="auto"/>
                    <w:szCs w:val="20"/>
                  </w:rPr>
                  <w:t xml:space="preserve">You work in a </w:t>
                </w:r>
                <w:proofErr w:type="spellStart"/>
                <w:r w:rsidRPr="000F2BC8">
                  <w:rPr>
                    <w:rFonts w:cs="Calibri Light"/>
                    <w:color w:val="auto"/>
                    <w:szCs w:val="20"/>
                  </w:rPr>
                  <w:t>db</w:t>
                </w:r>
                <w:proofErr w:type="spellEnd"/>
                <w:r w:rsidRPr="000F2BC8">
                  <w:rPr>
                    <w:rFonts w:cs="Calibri Light"/>
                    <w:color w:val="auto"/>
                    <w:szCs w:val="20"/>
                  </w:rPr>
                  <w:t xml:space="preserve"> admin team Jo is your team leader. You work in a team of 4 others. </w:t>
                </w:r>
              </w:p>
              <w:p w14:paraId="308D328E" w14:textId="77777777" w:rsidR="004B2AD9" w:rsidRPr="000F2BC8" w:rsidRDefault="004B2AD9" w:rsidP="0086006A">
                <w:pPr>
                  <w:pStyle w:val="Answers"/>
                  <w:rPr>
                    <w:rFonts w:cs="Calibri Light"/>
                    <w:b/>
                    <w:color w:val="auto"/>
                    <w:szCs w:val="20"/>
                  </w:rPr>
                </w:pPr>
              </w:p>
              <w:p w14:paraId="33D9456F" w14:textId="77777777" w:rsidR="004B2AD9" w:rsidRPr="000F2BC8" w:rsidRDefault="004B2AD9" w:rsidP="0086006A">
                <w:pPr>
                  <w:pStyle w:val="Answers"/>
                  <w:rPr>
                    <w:rFonts w:cs="Calibri Light"/>
                    <w:b/>
                    <w:color w:val="auto"/>
                    <w:szCs w:val="20"/>
                    <w:lang w:val="en"/>
                  </w:rPr>
                </w:pPr>
                <w:r w:rsidRPr="000F2BC8">
                  <w:rPr>
                    <w:rFonts w:cs="Calibri Light"/>
                    <w:color w:val="auto"/>
                    <w:szCs w:val="20"/>
                  </w:rPr>
                  <w:t>During a routine system test of an A</w:t>
                </w:r>
                <w:r>
                  <w:rPr>
                    <w:rFonts w:cs="Calibri Light"/>
                    <w:color w:val="auto"/>
                    <w:szCs w:val="20"/>
                  </w:rPr>
                  <w:t>C</w:t>
                </w:r>
                <w:r w:rsidRPr="000F2BC8">
                  <w:rPr>
                    <w:rFonts w:cs="Calibri Light"/>
                    <w:color w:val="auto"/>
                    <w:szCs w:val="20"/>
                  </w:rPr>
                  <w:t xml:space="preserve">ME Database, typical tests undertaken were </w:t>
                </w:r>
                <w:r w:rsidRPr="000F2BC8">
                  <w:rPr>
                    <w:rFonts w:cs="Calibri Light"/>
                    <w:color w:val="auto"/>
                    <w:szCs w:val="20"/>
                    <w:lang w:val="en"/>
                  </w:rPr>
                  <w:t xml:space="preserve">domain name research, operating system fingerprinting and port scans. The results of the initial testing revealed no serious issues for the database. The next phase involved application-based testing which resulted in the confirmation of SSL – encrypted forms of authentication. </w:t>
                </w:r>
              </w:p>
              <w:p w14:paraId="3149709E" w14:textId="77777777" w:rsidR="004B2AD9" w:rsidRPr="000F2BC8" w:rsidRDefault="004B2AD9" w:rsidP="0086006A">
                <w:pPr>
                  <w:pStyle w:val="Answers"/>
                  <w:rPr>
                    <w:rFonts w:cs="Calibri Light"/>
                    <w:b/>
                    <w:color w:val="auto"/>
                    <w:szCs w:val="20"/>
                    <w:lang w:val="en"/>
                  </w:rPr>
                </w:pPr>
              </w:p>
              <w:p w14:paraId="69722733" w14:textId="77777777" w:rsidR="004B2AD9" w:rsidRPr="000F2BC8" w:rsidRDefault="004B2AD9" w:rsidP="0086006A">
                <w:pPr>
                  <w:pStyle w:val="Answers"/>
                  <w:rPr>
                    <w:rFonts w:cs="Calibri Light"/>
                    <w:b/>
                    <w:color w:val="auto"/>
                    <w:szCs w:val="20"/>
                    <w:lang w:val="en"/>
                  </w:rPr>
                </w:pPr>
                <w:r w:rsidRPr="000F2BC8">
                  <w:rPr>
                    <w:rFonts w:cs="Calibri Light"/>
                    <w:color w:val="auto"/>
                    <w:szCs w:val="20"/>
                    <w:lang w:val="en"/>
                  </w:rPr>
                  <w:t xml:space="preserve">Whilst testing for injection attacks, the following command was inserted into the login credentials area of the web page – </w:t>
                </w:r>
                <w:r w:rsidRPr="004B116C">
                  <w:rPr>
                    <w:rFonts w:cs="Calibri Light"/>
                    <w:color w:val="auto"/>
                    <w:szCs w:val="20"/>
                    <w:highlight w:val="yellow"/>
                    <w:lang w:val="en"/>
                  </w:rPr>
                  <w:t>‘*’</w:t>
                </w:r>
                <w:r w:rsidRPr="000F2BC8">
                  <w:rPr>
                    <w:rFonts w:cs="Calibri Light"/>
                    <w:color w:val="auto"/>
                    <w:szCs w:val="20"/>
                    <w:lang w:val="en"/>
                  </w:rPr>
                  <w:t xml:space="preserve">, and a list of user information was returned. </w:t>
                </w:r>
              </w:p>
              <w:p w14:paraId="5B56CC82" w14:textId="77777777" w:rsidR="004B2AD9" w:rsidRPr="000F2BC8" w:rsidRDefault="004B2AD9" w:rsidP="0086006A">
                <w:pPr>
                  <w:pStyle w:val="Answers"/>
                  <w:rPr>
                    <w:rFonts w:cs="Calibri Light"/>
                    <w:b/>
                    <w:color w:val="auto"/>
                    <w:szCs w:val="20"/>
                    <w:lang w:val="en"/>
                  </w:rPr>
                </w:pPr>
              </w:p>
              <w:p w14:paraId="2BF0702B" w14:textId="77777777" w:rsidR="004B2AD9" w:rsidRPr="000F2BC8" w:rsidRDefault="004B2AD9" w:rsidP="0086006A">
                <w:pPr>
                  <w:pStyle w:val="Answers"/>
                  <w:rPr>
                    <w:rFonts w:cs="Calibri Light"/>
                    <w:b/>
                    <w:color w:val="auto"/>
                    <w:szCs w:val="20"/>
                    <w:lang w:val="en"/>
                  </w:rPr>
                </w:pPr>
                <w:r w:rsidRPr="000F2BC8">
                  <w:rPr>
                    <w:rFonts w:cs="Calibri Light"/>
                    <w:color w:val="auto"/>
                    <w:szCs w:val="20"/>
                    <w:lang w:val="en"/>
                  </w:rPr>
                  <w:t>It has also been discovered that Jo, the .</w:t>
                </w:r>
                <w:proofErr w:type="spellStart"/>
                <w:r w:rsidRPr="000F2BC8">
                  <w:rPr>
                    <w:rFonts w:cs="Calibri Light"/>
                    <w:color w:val="auto"/>
                    <w:szCs w:val="20"/>
                    <w:lang w:val="en"/>
                  </w:rPr>
                  <w:t>db</w:t>
                </w:r>
                <w:proofErr w:type="spellEnd"/>
                <w:r w:rsidRPr="000F2BC8">
                  <w:rPr>
                    <w:rFonts w:cs="Calibri Light"/>
                    <w:color w:val="auto"/>
                    <w:szCs w:val="20"/>
                    <w:lang w:val="en"/>
                  </w:rPr>
                  <w:t xml:space="preserve"> administrator, has sole and full control of access roles on the database. Jo claims that his expertise is sufficient enough to retain this job function and that therefore there should not be any trust issues over having sole control.</w:t>
                </w:r>
              </w:p>
              <w:p w14:paraId="420BEC66" w14:textId="77777777" w:rsidR="004B2AD9" w:rsidRPr="000F2BC8" w:rsidRDefault="004B2AD9" w:rsidP="0086006A">
                <w:pPr>
                  <w:pStyle w:val="Answers"/>
                  <w:rPr>
                    <w:rFonts w:cs="Calibri Light"/>
                    <w:b/>
                    <w:color w:val="auto"/>
                    <w:szCs w:val="20"/>
                    <w:lang w:val="en"/>
                  </w:rPr>
                </w:pPr>
              </w:p>
              <w:p w14:paraId="5E78E988" w14:textId="77777777" w:rsidR="004B2AD9" w:rsidRPr="000F2BC8" w:rsidRDefault="004B2AD9" w:rsidP="0086006A">
                <w:pPr>
                  <w:pStyle w:val="Answers"/>
                  <w:rPr>
                    <w:rFonts w:cs="Calibri Light"/>
                    <w:b/>
                    <w:color w:val="auto"/>
                    <w:szCs w:val="20"/>
                    <w:lang w:val="en"/>
                  </w:rPr>
                </w:pPr>
                <w:r w:rsidRPr="000F2BC8">
                  <w:rPr>
                    <w:rFonts w:cs="Calibri Light"/>
                    <w:color w:val="auto"/>
                    <w:szCs w:val="20"/>
                    <w:lang w:val="en"/>
                  </w:rPr>
                  <w:t>It has been established that A</w:t>
                </w:r>
                <w:r>
                  <w:rPr>
                    <w:rFonts w:cs="Calibri Light"/>
                    <w:color w:val="auto"/>
                    <w:szCs w:val="20"/>
                    <w:lang w:val="en"/>
                  </w:rPr>
                  <w:t>C</w:t>
                </w:r>
                <w:r w:rsidRPr="000F2BC8">
                  <w:rPr>
                    <w:rFonts w:cs="Calibri Light"/>
                    <w:color w:val="auto"/>
                    <w:szCs w:val="20"/>
                    <w:lang w:val="en"/>
                  </w:rPr>
                  <w:t>ME has appropriate .</w:t>
                </w:r>
                <w:proofErr w:type="spellStart"/>
                <w:r w:rsidRPr="000F2BC8">
                  <w:rPr>
                    <w:rFonts w:cs="Calibri Light"/>
                    <w:color w:val="auto"/>
                    <w:szCs w:val="20"/>
                    <w:lang w:val="en"/>
                  </w:rPr>
                  <w:t>db</w:t>
                </w:r>
                <w:proofErr w:type="spellEnd"/>
                <w:r w:rsidRPr="000F2BC8">
                  <w:rPr>
                    <w:rFonts w:cs="Calibri Light"/>
                    <w:color w:val="auto"/>
                    <w:szCs w:val="20"/>
                    <w:lang w:val="en"/>
                  </w:rPr>
                  <w:t xml:space="preserve"> backups that are stored online within the physical location of the organization and the same network. There is no evidence of any offline facility.</w:t>
                </w:r>
              </w:p>
              <w:p w14:paraId="5FA3F67F" w14:textId="77777777" w:rsidR="004B2AD9" w:rsidRPr="000F2BC8" w:rsidRDefault="004B2AD9" w:rsidP="0086006A">
                <w:pPr>
                  <w:pStyle w:val="Answers"/>
                  <w:rPr>
                    <w:rFonts w:cs="Calibri Light"/>
                    <w:color w:val="auto"/>
                    <w:szCs w:val="20"/>
                    <w:lang w:val="en"/>
                  </w:rPr>
                </w:pPr>
              </w:p>
              <w:p w14:paraId="30345C26" w14:textId="77777777" w:rsidR="004B2AD9" w:rsidRPr="004B116C" w:rsidRDefault="004B2AD9" w:rsidP="0086006A">
                <w:pPr>
                  <w:pStyle w:val="Answers"/>
                  <w:rPr>
                    <w:rFonts w:cs="Calibri Light"/>
                    <w:i/>
                    <w:color w:val="auto"/>
                    <w:szCs w:val="20"/>
                    <w:lang w:val="en"/>
                  </w:rPr>
                </w:pPr>
                <w:r w:rsidRPr="004B116C">
                  <w:rPr>
                    <w:rFonts w:cs="Calibri Light"/>
                    <w:i/>
                    <w:color w:val="auto"/>
                    <w:szCs w:val="20"/>
                    <w:highlight w:val="yellow"/>
                    <w:lang w:val="en"/>
                  </w:rPr>
                  <w:t>Use your knowledge of SQL .</w:t>
                </w:r>
                <w:proofErr w:type="spellStart"/>
                <w:r w:rsidRPr="004B116C">
                  <w:rPr>
                    <w:rFonts w:cs="Calibri Light"/>
                    <w:i/>
                    <w:color w:val="auto"/>
                    <w:szCs w:val="20"/>
                    <w:highlight w:val="yellow"/>
                    <w:lang w:val="en"/>
                  </w:rPr>
                  <w:t>db</w:t>
                </w:r>
                <w:proofErr w:type="spellEnd"/>
                <w:r w:rsidRPr="004B116C">
                  <w:rPr>
                    <w:rFonts w:cs="Calibri Light"/>
                    <w:i/>
                    <w:color w:val="auto"/>
                    <w:szCs w:val="20"/>
                    <w:highlight w:val="yellow"/>
                    <w:lang w:val="en"/>
                  </w:rPr>
                  <w:t xml:space="preserve"> and identify any vulnerabilities.</w:t>
                </w:r>
              </w:p>
              <w:p w14:paraId="63BFFADD" w14:textId="77777777" w:rsidR="004B2AD9" w:rsidRPr="000F2BC8" w:rsidRDefault="004B2AD9" w:rsidP="0086006A">
                <w:pPr>
                  <w:pStyle w:val="Answers"/>
                  <w:rPr>
                    <w:rFonts w:cs="Calibri Light"/>
                    <w:color w:val="auto"/>
                    <w:szCs w:val="20"/>
                    <w:lang w:val="en"/>
                  </w:rPr>
                </w:pPr>
              </w:p>
            </w:tc>
            <w:tc>
              <w:tcPr>
                <w:tcW w:w="2665" w:type="dxa"/>
                <w:gridSpan w:val="2"/>
                <w:shd w:val="clear" w:color="auto" w:fill="F2F2F2"/>
              </w:tcPr>
              <w:p w14:paraId="5707E10D"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213D74A3" w14:textId="77777777" w:rsidTr="0086006A">
            <w:trPr>
              <w:trHeight w:val="175"/>
            </w:trPr>
            <w:tc>
              <w:tcPr>
                <w:tcW w:w="1418" w:type="dxa"/>
                <w:vMerge/>
                <w:shd w:val="clear" w:color="auto" w:fill="F2F2F2"/>
              </w:tcPr>
              <w:p w14:paraId="2936728B" w14:textId="77777777" w:rsidR="004B2AD9" w:rsidRPr="00BD1C99" w:rsidRDefault="004B2AD9" w:rsidP="0086006A">
                <w:pPr>
                  <w:spacing w:before="60" w:after="60"/>
                  <w:rPr>
                    <w:rFonts w:cs="Arial"/>
                    <w:b/>
                    <w:bCs/>
                    <w:color w:val="000000"/>
                    <w:szCs w:val="20"/>
                  </w:rPr>
                </w:pPr>
              </w:p>
            </w:tc>
            <w:tc>
              <w:tcPr>
                <w:tcW w:w="6549" w:type="dxa"/>
                <w:vMerge/>
                <w:shd w:val="clear" w:color="auto" w:fill="auto"/>
              </w:tcPr>
              <w:p w14:paraId="28D50C46" w14:textId="77777777" w:rsidR="004B2AD9" w:rsidRPr="000F2BC8" w:rsidRDefault="004B2AD9" w:rsidP="0086006A">
                <w:pPr>
                  <w:spacing w:before="60" w:after="60"/>
                  <w:rPr>
                    <w:rFonts w:ascii="Calibri Light" w:hAnsi="Calibri Light" w:cs="Calibri Light"/>
                    <w:b/>
                    <w:color w:val="000000"/>
                    <w:szCs w:val="20"/>
                  </w:rPr>
                </w:pPr>
              </w:p>
            </w:tc>
            <w:tc>
              <w:tcPr>
                <w:tcW w:w="1378" w:type="dxa"/>
                <w:shd w:val="clear" w:color="auto" w:fill="auto"/>
              </w:tcPr>
              <w:p w14:paraId="1044A1BD"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3FD8E00"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611288F" w14:textId="77777777" w:rsidTr="0086006A">
            <w:trPr>
              <w:trHeight w:val="416"/>
            </w:trPr>
            <w:tc>
              <w:tcPr>
                <w:tcW w:w="7967" w:type="dxa"/>
                <w:gridSpan w:val="2"/>
                <w:shd w:val="clear" w:color="auto" w:fill="auto"/>
              </w:tcPr>
              <w:p w14:paraId="4DB05480" w14:textId="77777777" w:rsidR="004B2AD9" w:rsidRPr="000F2BC8" w:rsidRDefault="004B2AD9" w:rsidP="0086006A">
                <w:pPr>
                  <w:spacing w:before="60" w:after="60"/>
                  <w:rPr>
                    <w:rFonts w:ascii="Calibri Light" w:hAnsi="Calibri Light" w:cs="Calibri Light"/>
                    <w:b/>
                    <w:color w:val="000000"/>
                    <w:szCs w:val="20"/>
                  </w:rPr>
                </w:pPr>
                <w:r w:rsidRPr="000F2BC8">
                  <w:rPr>
                    <w:rFonts w:ascii="Calibri Light" w:hAnsi="Calibri Light" w:cs="Calibri Light"/>
                    <w:b/>
                    <w:color w:val="000000"/>
                    <w:szCs w:val="20"/>
                  </w:rPr>
                  <w:t>Answer:</w:t>
                </w:r>
              </w:p>
              <w:p w14:paraId="00A690B0" w14:textId="77777777" w:rsidR="004B2AD9" w:rsidRPr="000F2BC8" w:rsidRDefault="004B2AD9" w:rsidP="0086006A">
                <w:pPr>
                  <w:spacing w:before="60" w:after="60"/>
                  <w:rPr>
                    <w:rFonts w:ascii="Calibri Light" w:hAnsi="Calibri Light" w:cs="Calibri Light"/>
                    <w:color w:val="000000"/>
                    <w:szCs w:val="20"/>
                  </w:rPr>
                </w:pPr>
              </w:p>
            </w:tc>
            <w:tc>
              <w:tcPr>
                <w:tcW w:w="2665" w:type="dxa"/>
                <w:gridSpan w:val="2"/>
                <w:shd w:val="clear" w:color="auto" w:fill="auto"/>
              </w:tcPr>
              <w:p w14:paraId="11096FC8" w14:textId="77777777" w:rsidR="004B2AD9" w:rsidRPr="00BD1C99" w:rsidRDefault="004B2AD9" w:rsidP="0086006A">
                <w:pPr>
                  <w:spacing w:before="60" w:after="60"/>
                  <w:rPr>
                    <w:rFonts w:cs="Arial"/>
                    <w:color w:val="000000"/>
                    <w:szCs w:val="20"/>
                  </w:rPr>
                </w:pPr>
                <w:r w:rsidRPr="00BD1C99">
                  <w:rPr>
                    <w:rFonts w:cs="Arial"/>
                    <w:color w:val="000000"/>
                    <w:szCs w:val="20"/>
                  </w:rPr>
                  <w:t>Comment:</w:t>
                </w:r>
              </w:p>
              <w:p w14:paraId="3211F5D8" w14:textId="77777777" w:rsidR="004B2AD9" w:rsidRPr="00BD1C99" w:rsidRDefault="004B2AD9" w:rsidP="0086006A">
                <w:pPr>
                  <w:spacing w:before="60" w:after="60"/>
                  <w:rPr>
                    <w:rFonts w:cs="Arial"/>
                    <w:color w:val="000000"/>
                    <w:szCs w:val="20"/>
                  </w:rPr>
                </w:pPr>
              </w:p>
            </w:tc>
          </w:tr>
          <w:tr w:rsidR="004B2AD9" w:rsidRPr="00BD1C99" w14:paraId="63C115DB" w14:textId="77777777" w:rsidTr="0086006A">
            <w:trPr>
              <w:trHeight w:val="175"/>
            </w:trPr>
            <w:tc>
              <w:tcPr>
                <w:tcW w:w="1418" w:type="dxa"/>
                <w:vMerge w:val="restart"/>
                <w:shd w:val="clear" w:color="auto" w:fill="F2F2F2"/>
              </w:tcPr>
              <w:p w14:paraId="0B4DEA47"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Quest</w:t>
                </w:r>
                <w:r w:rsidRPr="00BD1C99">
                  <w:rPr>
                    <w:rFonts w:cs="Arial"/>
                    <w:b/>
                    <w:bCs/>
                    <w:color w:val="000000"/>
                    <w:szCs w:val="20"/>
                    <w:shd w:val="clear" w:color="auto" w:fill="D9D9D9"/>
                  </w:rPr>
                  <w:t>i</w:t>
                </w:r>
                <w:r w:rsidRPr="00BD1C99">
                  <w:rPr>
                    <w:rFonts w:cs="Arial"/>
                    <w:b/>
                    <w:bCs/>
                    <w:color w:val="000000"/>
                    <w:szCs w:val="20"/>
                  </w:rPr>
                  <w:t>on 4:</w:t>
                </w:r>
              </w:p>
            </w:tc>
            <w:tc>
              <w:tcPr>
                <w:tcW w:w="6549" w:type="dxa"/>
                <w:vMerge w:val="restart"/>
                <w:shd w:val="clear" w:color="auto" w:fill="auto"/>
              </w:tcPr>
              <w:p w14:paraId="47216C73" w14:textId="77777777" w:rsidR="004B2AD9" w:rsidRPr="000F2BC8" w:rsidRDefault="004B2AD9" w:rsidP="0086006A">
                <w:pPr>
                  <w:pStyle w:val="Answers"/>
                  <w:rPr>
                    <w:rFonts w:cs="Calibri Light"/>
                    <w:color w:val="000000"/>
                    <w:szCs w:val="20"/>
                    <w:lang w:val="en"/>
                  </w:rPr>
                </w:pPr>
                <w:r w:rsidRPr="000F2BC8">
                  <w:rPr>
                    <w:rFonts w:cs="Calibri Light"/>
                    <w:color w:val="auto"/>
                    <w:szCs w:val="20"/>
                  </w:rPr>
                  <w:t>There has been an incident reported of a .</w:t>
                </w:r>
                <w:proofErr w:type="spellStart"/>
                <w:r w:rsidRPr="000F2BC8">
                  <w:rPr>
                    <w:rFonts w:cs="Calibri Light"/>
                    <w:color w:val="auto"/>
                    <w:szCs w:val="20"/>
                  </w:rPr>
                  <w:t>db</w:t>
                </w:r>
                <w:proofErr w:type="spellEnd"/>
                <w:r w:rsidRPr="000F2BC8">
                  <w:rPr>
                    <w:rFonts w:cs="Calibri Light"/>
                    <w:color w:val="auto"/>
                    <w:szCs w:val="20"/>
                  </w:rPr>
                  <w:t xml:space="preserve"> breach and Jo is unavailable to take control. You are now tasked with identifying the threats and should note down the steps involved to rectify the incident. </w:t>
                </w:r>
              </w:p>
              <w:p w14:paraId="684A5CA1" w14:textId="77777777" w:rsidR="004B2AD9" w:rsidRPr="000F2BC8" w:rsidRDefault="004B2AD9" w:rsidP="0086006A">
                <w:pPr>
                  <w:pStyle w:val="Answers"/>
                  <w:rPr>
                    <w:rFonts w:cs="Calibri Light"/>
                    <w:b/>
                    <w:szCs w:val="20"/>
                  </w:rPr>
                </w:pPr>
              </w:p>
            </w:tc>
            <w:tc>
              <w:tcPr>
                <w:tcW w:w="2665" w:type="dxa"/>
                <w:gridSpan w:val="2"/>
                <w:shd w:val="clear" w:color="auto" w:fill="F2F2F2"/>
              </w:tcPr>
              <w:p w14:paraId="07D07910"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0FF0B948" w14:textId="77777777" w:rsidTr="0086006A">
            <w:trPr>
              <w:trHeight w:val="175"/>
            </w:trPr>
            <w:tc>
              <w:tcPr>
                <w:tcW w:w="1418" w:type="dxa"/>
                <w:vMerge/>
                <w:shd w:val="clear" w:color="auto" w:fill="F2F2F2"/>
              </w:tcPr>
              <w:p w14:paraId="0170517F" w14:textId="77777777" w:rsidR="004B2AD9" w:rsidRPr="00BD1C99" w:rsidRDefault="004B2AD9" w:rsidP="0086006A">
                <w:pPr>
                  <w:spacing w:before="60" w:after="60"/>
                  <w:rPr>
                    <w:rFonts w:cs="Arial"/>
                    <w:b/>
                    <w:bCs/>
                    <w:color w:val="000000"/>
                    <w:szCs w:val="20"/>
                  </w:rPr>
                </w:pPr>
              </w:p>
            </w:tc>
            <w:tc>
              <w:tcPr>
                <w:tcW w:w="6549" w:type="dxa"/>
                <w:vMerge/>
                <w:shd w:val="clear" w:color="auto" w:fill="auto"/>
              </w:tcPr>
              <w:p w14:paraId="4CF32DEF" w14:textId="77777777" w:rsidR="004B2AD9" w:rsidRPr="000F2BC8" w:rsidRDefault="004B2AD9" w:rsidP="0086006A">
                <w:pPr>
                  <w:spacing w:before="60" w:after="60"/>
                  <w:rPr>
                    <w:rFonts w:ascii="Calibri Light" w:hAnsi="Calibri Light" w:cs="Calibri Light"/>
                    <w:b/>
                    <w:color w:val="000000"/>
                    <w:szCs w:val="20"/>
                  </w:rPr>
                </w:pPr>
              </w:p>
            </w:tc>
            <w:tc>
              <w:tcPr>
                <w:tcW w:w="1378" w:type="dxa"/>
                <w:shd w:val="clear" w:color="auto" w:fill="auto"/>
              </w:tcPr>
              <w:p w14:paraId="2835F787"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965C2D8"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6FFB5A70" w14:textId="77777777" w:rsidTr="0086006A">
            <w:trPr>
              <w:trHeight w:val="416"/>
            </w:trPr>
            <w:tc>
              <w:tcPr>
                <w:tcW w:w="7967" w:type="dxa"/>
                <w:gridSpan w:val="2"/>
                <w:shd w:val="clear" w:color="auto" w:fill="auto"/>
              </w:tcPr>
              <w:p w14:paraId="2100A659" w14:textId="77777777" w:rsidR="004B2AD9" w:rsidRPr="000F2BC8" w:rsidRDefault="004B2AD9" w:rsidP="0086006A">
                <w:pPr>
                  <w:spacing w:before="60" w:after="60"/>
                  <w:rPr>
                    <w:rFonts w:ascii="Calibri Light" w:hAnsi="Calibri Light" w:cs="Calibri Light"/>
                    <w:b/>
                    <w:color w:val="000000"/>
                    <w:szCs w:val="20"/>
                  </w:rPr>
                </w:pPr>
                <w:r w:rsidRPr="000F2BC8">
                  <w:rPr>
                    <w:rFonts w:ascii="Calibri Light" w:hAnsi="Calibri Light" w:cs="Calibri Light"/>
                    <w:b/>
                    <w:color w:val="000000"/>
                    <w:szCs w:val="20"/>
                  </w:rPr>
                  <w:t>Answer:</w:t>
                </w:r>
              </w:p>
              <w:p w14:paraId="30FA57BC" w14:textId="6F67C160" w:rsidR="004B2AD9" w:rsidRPr="00BA777D" w:rsidRDefault="00BA777D" w:rsidP="00BA777D">
                <w:pPr>
                  <w:pStyle w:val="Heading2"/>
                  <w:shd w:val="clear" w:color="auto" w:fill="FFFFFF"/>
                  <w:spacing w:before="300" w:after="150"/>
                  <w:ind w:left="0"/>
                  <w:rPr>
                    <w:rFonts w:asciiTheme="minorHAnsi" w:hAnsiTheme="minorHAnsi" w:cstheme="minorHAnsi"/>
                    <w:b w:val="0"/>
                    <w:bCs w:val="0"/>
                    <w:color w:val="000000"/>
                    <w:szCs w:val="20"/>
                  </w:rPr>
                </w:pPr>
                <w:r w:rsidRPr="00BA777D">
                  <w:rPr>
                    <w:rFonts w:asciiTheme="minorHAnsi" w:hAnsiTheme="minorHAnsi" w:cstheme="minorHAnsi"/>
                    <w:b w:val="0"/>
                    <w:bCs w:val="0"/>
                    <w:color w:val="000000"/>
                    <w:szCs w:val="20"/>
                  </w:rPr>
                  <w:lastRenderedPageBreak/>
                  <w:t xml:space="preserve">Take affected </w:t>
                </w:r>
                <w:r>
                  <w:rPr>
                    <w:rFonts w:asciiTheme="minorHAnsi" w:hAnsiTheme="minorHAnsi" w:cstheme="minorHAnsi"/>
                    <w:b w:val="0"/>
                    <w:bCs w:val="0"/>
                    <w:color w:val="000000"/>
                    <w:szCs w:val="20"/>
                  </w:rPr>
                  <w:t>database</w:t>
                </w:r>
                <w:r w:rsidRPr="00BA777D">
                  <w:rPr>
                    <w:rFonts w:asciiTheme="minorHAnsi" w:hAnsiTheme="minorHAnsi" w:cstheme="minorHAnsi"/>
                    <w:b w:val="0"/>
                    <w:bCs w:val="0"/>
                    <w:color w:val="000000"/>
                    <w:szCs w:val="20"/>
                  </w:rPr>
                  <w:t xml:space="preserve"> offline </w:t>
                </w:r>
                <w:r>
                  <w:rPr>
                    <w:rFonts w:asciiTheme="minorHAnsi" w:hAnsiTheme="minorHAnsi" w:cstheme="minorHAnsi"/>
                    <w:b w:val="0"/>
                    <w:bCs w:val="0"/>
                    <w:color w:val="000000"/>
                    <w:szCs w:val="20"/>
                  </w:rPr>
                  <w:t>with the goal of</w:t>
                </w:r>
                <w:r w:rsidRPr="00BA777D">
                  <w:rPr>
                    <w:rFonts w:asciiTheme="minorHAnsi" w:hAnsiTheme="minorHAnsi" w:cstheme="minorHAnsi"/>
                    <w:b w:val="0"/>
                    <w:bCs w:val="0"/>
                    <w:color w:val="000000"/>
                    <w:szCs w:val="20"/>
                  </w:rPr>
                  <w:t xml:space="preserve"> stop</w:t>
                </w:r>
                <w:r>
                  <w:rPr>
                    <w:rFonts w:asciiTheme="minorHAnsi" w:hAnsiTheme="minorHAnsi" w:cstheme="minorHAnsi"/>
                    <w:b w:val="0"/>
                    <w:bCs w:val="0"/>
                    <w:color w:val="000000"/>
                    <w:szCs w:val="20"/>
                  </w:rPr>
                  <w:t>ping</w:t>
                </w:r>
                <w:r w:rsidRPr="00BA777D">
                  <w:rPr>
                    <w:rFonts w:asciiTheme="minorHAnsi" w:hAnsiTheme="minorHAnsi" w:cstheme="minorHAnsi"/>
                    <w:b w:val="0"/>
                    <w:bCs w:val="0"/>
                    <w:color w:val="000000"/>
                    <w:szCs w:val="20"/>
                  </w:rPr>
                  <w:t xml:space="preserve"> any ongoing conditioning by limiting communication to and from the impacted </w:t>
                </w:r>
                <w:r>
                  <w:rPr>
                    <w:rFonts w:asciiTheme="minorHAnsi" w:hAnsiTheme="minorHAnsi" w:cstheme="minorHAnsi"/>
                    <w:b w:val="0"/>
                    <w:bCs w:val="0"/>
                    <w:color w:val="000000"/>
                    <w:szCs w:val="20"/>
                  </w:rPr>
                  <w:t>database</w:t>
                </w:r>
                <w:r w:rsidRPr="00BA777D">
                  <w:rPr>
                    <w:rFonts w:asciiTheme="minorHAnsi" w:hAnsiTheme="minorHAnsi" w:cstheme="minorHAnsi"/>
                    <w:b w:val="0"/>
                    <w:bCs w:val="0"/>
                    <w:color w:val="000000"/>
                    <w:szCs w:val="20"/>
                  </w:rPr>
                  <w:t xml:space="preserve"> but not commit any action which might abolish cues, befoul attestation or otherwise inadvertently prop the assaulter.</w:t>
                </w:r>
                <w:r>
                  <w:rPr>
                    <w:rFonts w:asciiTheme="minorHAnsi" w:hAnsiTheme="minorHAnsi" w:cstheme="minorHAnsi"/>
                    <w:b w:val="0"/>
                    <w:bCs w:val="0"/>
                    <w:color w:val="000000"/>
                    <w:szCs w:val="20"/>
                  </w:rPr>
                  <w:t xml:space="preserve">                               </w:t>
                </w:r>
                <w:r w:rsidR="00F704B1">
                  <w:rPr>
                    <w:rFonts w:asciiTheme="minorHAnsi" w:hAnsiTheme="minorHAnsi" w:cstheme="minorHAnsi"/>
                    <w:b w:val="0"/>
                    <w:bCs w:val="0"/>
                    <w:color w:val="000000"/>
                    <w:szCs w:val="20"/>
                  </w:rPr>
                  <w:t xml:space="preserve">   Make sure </w:t>
                </w:r>
                <w:r w:rsidR="00F704B1" w:rsidRPr="00F704B1">
                  <w:rPr>
                    <w:rFonts w:asciiTheme="minorHAnsi" w:hAnsiTheme="minorHAnsi" w:cstheme="minorHAnsi"/>
                    <w:b w:val="0"/>
                    <w:bCs w:val="0"/>
                    <w:color w:val="000000"/>
                    <w:szCs w:val="20"/>
                  </w:rPr>
                  <w:t>that</w:t>
                </w:r>
                <w:r w:rsidR="00F704B1">
                  <w:rPr>
                    <w:rFonts w:asciiTheme="minorHAnsi" w:hAnsiTheme="minorHAnsi" w:cstheme="minorHAnsi"/>
                    <w:b w:val="0"/>
                    <w:bCs w:val="0"/>
                    <w:color w:val="000000"/>
                    <w:szCs w:val="20"/>
                  </w:rPr>
                  <w:t xml:space="preserve"> the </w:t>
                </w:r>
                <w:proofErr w:type="spellStart"/>
                <w:r w:rsidR="00F704B1">
                  <w:rPr>
                    <w:rFonts w:asciiTheme="minorHAnsi" w:hAnsiTheme="minorHAnsi" w:cstheme="minorHAnsi"/>
                    <w:b w:val="0"/>
                    <w:bCs w:val="0"/>
                    <w:color w:val="000000"/>
                    <w:szCs w:val="20"/>
                  </w:rPr>
                  <w:t>db</w:t>
                </w:r>
                <w:proofErr w:type="spellEnd"/>
                <w:r w:rsidR="00F704B1" w:rsidRPr="00F704B1">
                  <w:rPr>
                    <w:rFonts w:asciiTheme="minorHAnsi" w:hAnsiTheme="minorHAnsi" w:cstheme="minorHAnsi"/>
                    <w:b w:val="0"/>
                    <w:bCs w:val="0"/>
                    <w:color w:val="000000"/>
                    <w:szCs w:val="20"/>
                  </w:rPr>
                  <w:t xml:space="preserve"> </w:t>
                </w:r>
                <w:r w:rsidR="00F704B1">
                  <w:rPr>
                    <w:rFonts w:asciiTheme="minorHAnsi" w:hAnsiTheme="minorHAnsi" w:cstheme="minorHAnsi"/>
                    <w:b w:val="0"/>
                    <w:bCs w:val="0"/>
                    <w:color w:val="000000"/>
                    <w:szCs w:val="20"/>
                  </w:rPr>
                  <w:t>monitoring</w:t>
                </w:r>
                <w:r w:rsidR="00F704B1" w:rsidRPr="00F704B1">
                  <w:rPr>
                    <w:rFonts w:asciiTheme="minorHAnsi" w:hAnsiTheme="minorHAnsi" w:cstheme="minorHAnsi"/>
                    <w:b w:val="0"/>
                    <w:bCs w:val="0"/>
                    <w:color w:val="000000"/>
                    <w:szCs w:val="20"/>
                  </w:rPr>
                  <w:t xml:space="preserve"> has been going</w:t>
                </w:r>
                <w:r w:rsidR="00F704B1">
                  <w:rPr>
                    <w:rFonts w:asciiTheme="minorHAnsi" w:hAnsiTheme="minorHAnsi" w:cstheme="minorHAnsi"/>
                    <w:b w:val="0"/>
                    <w:bCs w:val="0"/>
                    <w:color w:val="000000"/>
                    <w:szCs w:val="20"/>
                  </w:rPr>
                  <w:t xml:space="preserve"> on and is intact</w:t>
                </w:r>
                <w:r w:rsidR="00F704B1" w:rsidRPr="00F704B1">
                  <w:rPr>
                    <w:rFonts w:asciiTheme="minorHAnsi" w:hAnsiTheme="minorHAnsi" w:cstheme="minorHAnsi"/>
                    <w:b w:val="0"/>
                    <w:bCs w:val="0"/>
                    <w:color w:val="000000"/>
                    <w:szCs w:val="20"/>
                  </w:rPr>
                  <w:t>.</w:t>
                </w:r>
                <w:r w:rsidR="00F704B1">
                  <w:rPr>
                    <w:rFonts w:asciiTheme="minorHAnsi" w:hAnsiTheme="minorHAnsi" w:cstheme="minorHAnsi"/>
                    <w:b w:val="0"/>
                    <w:bCs w:val="0"/>
                    <w:color w:val="000000"/>
                    <w:szCs w:val="20"/>
                  </w:rPr>
                  <w:t xml:space="preserve"> </w:t>
                </w:r>
                <w:r w:rsidR="00F704B1" w:rsidRPr="00F704B1">
                  <w:rPr>
                    <w:rFonts w:asciiTheme="minorHAnsi" w:hAnsiTheme="minorHAnsi" w:cstheme="minorHAnsi"/>
                    <w:b w:val="0"/>
                    <w:bCs w:val="0"/>
                    <w:color w:val="000000"/>
                    <w:szCs w:val="20"/>
                  </w:rPr>
                  <w:t>However,</w:t>
                </w:r>
                <w:r w:rsidR="00F704B1">
                  <w:rPr>
                    <w:rFonts w:asciiTheme="minorHAnsi" w:hAnsiTheme="minorHAnsi" w:cstheme="minorHAnsi"/>
                    <w:b w:val="0"/>
                    <w:bCs w:val="0"/>
                    <w:color w:val="000000"/>
                    <w:szCs w:val="20"/>
                  </w:rPr>
                  <w:t xml:space="preserve"> if the </w:t>
                </w:r>
                <w:proofErr w:type="spellStart"/>
                <w:r w:rsidR="00F704B1">
                  <w:rPr>
                    <w:rFonts w:asciiTheme="minorHAnsi" w:hAnsiTheme="minorHAnsi" w:cstheme="minorHAnsi"/>
                    <w:b w:val="0"/>
                    <w:bCs w:val="0"/>
                    <w:color w:val="000000"/>
                    <w:szCs w:val="20"/>
                  </w:rPr>
                  <w:t>db</w:t>
                </w:r>
                <w:proofErr w:type="spellEnd"/>
                <w:r w:rsidR="00F704B1">
                  <w:rPr>
                    <w:rFonts w:asciiTheme="minorHAnsi" w:hAnsiTheme="minorHAnsi" w:cstheme="minorHAnsi"/>
                    <w:b w:val="0"/>
                    <w:bCs w:val="0"/>
                    <w:color w:val="000000"/>
                    <w:szCs w:val="20"/>
                  </w:rPr>
                  <w:t xml:space="preserve"> monitoring is switched off, switch it back on and</w:t>
                </w:r>
                <w:r w:rsidR="00F704B1" w:rsidRPr="00F704B1">
                  <w:rPr>
                    <w:rFonts w:asciiTheme="minorHAnsi" w:hAnsiTheme="minorHAnsi" w:cstheme="minorHAnsi"/>
                    <w:b w:val="0"/>
                    <w:bCs w:val="0"/>
                    <w:color w:val="000000"/>
                    <w:szCs w:val="20"/>
                  </w:rPr>
                  <w:t xml:space="preserve"> restore it before </w:t>
                </w:r>
                <w:r w:rsidR="00F704B1">
                  <w:rPr>
                    <w:rFonts w:asciiTheme="minorHAnsi" w:hAnsiTheme="minorHAnsi" w:cstheme="minorHAnsi"/>
                    <w:b w:val="0"/>
                    <w:bCs w:val="0"/>
                    <w:color w:val="000000"/>
                    <w:szCs w:val="20"/>
                  </w:rPr>
                  <w:t xml:space="preserve">doing anything else.            </w:t>
                </w:r>
                <w:r w:rsidR="00F704B1" w:rsidRPr="00F704B1">
                  <w:rPr>
                    <w:rFonts w:asciiTheme="minorHAnsi" w:hAnsiTheme="minorHAnsi" w:cstheme="minorHAnsi"/>
                    <w:b w:val="0"/>
                    <w:bCs w:val="0"/>
                    <w:color w:val="000000"/>
                    <w:szCs w:val="20"/>
                  </w:rPr>
                  <w:t xml:space="preserve"> </w:t>
                </w:r>
                <w:r w:rsidR="00F704B1">
                  <w:rPr>
                    <w:rFonts w:asciiTheme="minorHAnsi" w:hAnsiTheme="minorHAnsi" w:cstheme="minorHAnsi"/>
                    <w:b w:val="0"/>
                    <w:bCs w:val="0"/>
                    <w:color w:val="000000"/>
                    <w:szCs w:val="20"/>
                  </w:rPr>
                  <w:t xml:space="preserve">      L</w:t>
                </w:r>
                <w:r w:rsidR="00F704B1" w:rsidRPr="00F704B1">
                  <w:rPr>
                    <w:rFonts w:asciiTheme="minorHAnsi" w:hAnsiTheme="minorHAnsi" w:cstheme="minorHAnsi"/>
                    <w:b w:val="0"/>
                    <w:bCs w:val="0"/>
                    <w:color w:val="000000"/>
                    <w:szCs w:val="20"/>
                  </w:rPr>
                  <w:t xml:space="preserve">ock credentials </w:t>
                </w:r>
                <w:r w:rsidR="00DB473A">
                  <w:rPr>
                    <w:rFonts w:asciiTheme="minorHAnsi" w:hAnsiTheme="minorHAnsi" w:cstheme="minorHAnsi"/>
                    <w:b w:val="0"/>
                    <w:bCs w:val="0"/>
                    <w:color w:val="000000"/>
                    <w:szCs w:val="20"/>
                  </w:rPr>
                  <w:t>to</w:t>
                </w:r>
                <w:r w:rsidR="00F704B1" w:rsidRPr="00F704B1">
                  <w:rPr>
                    <w:rFonts w:asciiTheme="minorHAnsi" w:hAnsiTheme="minorHAnsi" w:cstheme="minorHAnsi"/>
                    <w:b w:val="0"/>
                    <w:bCs w:val="0"/>
                    <w:color w:val="000000"/>
                    <w:szCs w:val="20"/>
                  </w:rPr>
                  <w:t xml:space="preserve"> assure the arrest of said breach if it's ongoing</w:t>
                </w:r>
                <w:r w:rsidR="00DB473A">
                  <w:rPr>
                    <w:rFonts w:asciiTheme="minorHAnsi" w:hAnsiTheme="minorHAnsi" w:cstheme="minorHAnsi"/>
                    <w:b w:val="0"/>
                    <w:bCs w:val="0"/>
                    <w:color w:val="000000"/>
                    <w:szCs w:val="20"/>
                  </w:rPr>
                  <w:t xml:space="preserve">.                                                             </w:t>
                </w:r>
                <w:r w:rsidR="00DB473A" w:rsidRPr="00DB473A">
                  <w:rPr>
                    <w:rFonts w:asciiTheme="minorHAnsi" w:hAnsiTheme="minorHAnsi" w:cstheme="minorHAnsi"/>
                    <w:b w:val="0"/>
                    <w:bCs w:val="0"/>
                    <w:color w:val="0E0618"/>
                    <w:szCs w:val="20"/>
                    <w:shd w:val="clear" w:color="auto" w:fill="FFFFFF"/>
                  </w:rPr>
                  <w:t>Figure out what happened here; what information was accessed, what systems were compromised, and which accounts may have been utilized</w:t>
                </w:r>
                <w:r w:rsidR="00DB473A">
                  <w:rPr>
                    <w:rFonts w:asciiTheme="minorHAnsi" w:hAnsiTheme="minorHAnsi" w:cstheme="minorHAnsi"/>
                    <w:b w:val="0"/>
                    <w:bCs w:val="0"/>
                    <w:color w:val="000000"/>
                    <w:szCs w:val="20"/>
                  </w:rPr>
                  <w:t xml:space="preserve">.                                                                        Determine the root cause of the breach weather </w:t>
                </w:r>
                <w:proofErr w:type="gramStart"/>
                <w:r w:rsidR="00DB473A">
                  <w:rPr>
                    <w:rFonts w:asciiTheme="minorHAnsi" w:hAnsiTheme="minorHAnsi" w:cstheme="minorHAnsi"/>
                    <w:b w:val="0"/>
                    <w:bCs w:val="0"/>
                    <w:color w:val="000000"/>
                    <w:szCs w:val="20"/>
                  </w:rPr>
                  <w:t>it</w:t>
                </w:r>
                <w:proofErr w:type="gramEnd"/>
                <w:r w:rsidR="00DB473A">
                  <w:rPr>
                    <w:rFonts w:asciiTheme="minorHAnsi" w:hAnsiTheme="minorHAnsi" w:cstheme="minorHAnsi"/>
                    <w:b w:val="0"/>
                    <w:bCs w:val="0"/>
                    <w:color w:val="000000"/>
                    <w:szCs w:val="20"/>
                  </w:rPr>
                  <w:t xml:space="preserve"> weak security </w:t>
                </w:r>
                <w:r w:rsidR="00365C31">
                  <w:rPr>
                    <w:rFonts w:asciiTheme="minorHAnsi" w:hAnsiTheme="minorHAnsi" w:cstheme="minorHAnsi"/>
                    <w:b w:val="0"/>
                    <w:bCs w:val="0"/>
                    <w:color w:val="000000"/>
                    <w:szCs w:val="20"/>
                  </w:rPr>
                  <w:t xml:space="preserve">policies human error that aided the breach.                                                                                                                                                    </w:t>
                </w:r>
                <w:r w:rsidR="00365C31">
                  <w:rPr>
                    <w:rFonts w:cs="Arial"/>
                    <w:color w:val="0E0618"/>
                    <w:sz w:val="27"/>
                    <w:szCs w:val="27"/>
                    <w:shd w:val="clear" w:color="auto" w:fill="FFFFFF"/>
                  </w:rPr>
                  <w:t xml:space="preserve">    </w:t>
                </w:r>
                <w:r w:rsidR="00365C31" w:rsidRPr="00365C31">
                  <w:rPr>
                    <w:rFonts w:asciiTheme="minorHAnsi" w:hAnsiTheme="minorHAnsi" w:cstheme="minorHAnsi"/>
                    <w:b w:val="0"/>
                    <w:bCs w:val="0"/>
                    <w:color w:val="0E0618"/>
                    <w:szCs w:val="20"/>
                    <w:shd w:val="clear" w:color="auto" w:fill="FFFFFF"/>
                  </w:rPr>
                  <w:t xml:space="preserve"> </w:t>
                </w:r>
                <w:r w:rsidR="00365C31">
                  <w:rPr>
                    <w:rFonts w:asciiTheme="minorHAnsi" w:hAnsiTheme="minorHAnsi" w:cstheme="minorHAnsi"/>
                    <w:b w:val="0"/>
                    <w:bCs w:val="0"/>
                    <w:color w:val="0E0618"/>
                    <w:szCs w:val="20"/>
                    <w:shd w:val="clear" w:color="auto" w:fill="FFFFFF"/>
                  </w:rPr>
                  <w:t xml:space="preserve"> Determine the corrective measures that should be carried out to remedy the effects of the data breach and t</w:t>
                </w:r>
                <w:r w:rsidR="00365C31" w:rsidRPr="00365C31">
                  <w:rPr>
                    <w:rFonts w:asciiTheme="minorHAnsi" w:hAnsiTheme="minorHAnsi" w:cstheme="minorHAnsi"/>
                    <w:b w:val="0"/>
                    <w:bCs w:val="0"/>
                    <w:color w:val="0E0618"/>
                    <w:szCs w:val="20"/>
                    <w:shd w:val="clear" w:color="auto" w:fill="FFFFFF"/>
                  </w:rPr>
                  <w:t>hen enact</w:t>
                </w:r>
                <w:r w:rsidR="00365C31">
                  <w:rPr>
                    <w:rFonts w:asciiTheme="minorHAnsi" w:hAnsiTheme="minorHAnsi" w:cstheme="minorHAnsi"/>
                    <w:b w:val="0"/>
                    <w:bCs w:val="0"/>
                    <w:color w:val="0E0618"/>
                    <w:szCs w:val="20"/>
                    <w:shd w:val="clear" w:color="auto" w:fill="FFFFFF"/>
                  </w:rPr>
                  <w:t xml:space="preserve"> the solutions that you come up with.                                                         Inform all the internal personnel</w:t>
                </w:r>
                <w:r w:rsidR="00365C31" w:rsidRPr="00365C31">
                  <w:rPr>
                    <w:rFonts w:asciiTheme="minorHAnsi" w:hAnsiTheme="minorHAnsi" w:cstheme="minorHAnsi"/>
                    <w:b w:val="0"/>
                    <w:bCs w:val="0"/>
                    <w:color w:val="0E0618"/>
                    <w:szCs w:val="20"/>
                    <w:shd w:val="clear" w:color="auto" w:fill="FFFFFF"/>
                  </w:rPr>
                  <w:t xml:space="preserve"> </w:t>
                </w:r>
                <w:r w:rsidR="00365C31">
                  <w:rPr>
                    <w:rFonts w:asciiTheme="minorHAnsi" w:hAnsiTheme="minorHAnsi" w:cstheme="minorHAnsi"/>
                    <w:b w:val="0"/>
                    <w:bCs w:val="0"/>
                    <w:color w:val="0E0618"/>
                    <w:szCs w:val="20"/>
                    <w:shd w:val="clear" w:color="auto" w:fill="FFFFFF"/>
                  </w:rPr>
                  <w:t>about the</w:t>
                </w:r>
                <w:r w:rsidR="00365C31" w:rsidRPr="00365C31">
                  <w:rPr>
                    <w:rFonts w:asciiTheme="minorHAnsi" w:hAnsiTheme="minorHAnsi" w:cstheme="minorHAnsi"/>
                    <w:b w:val="0"/>
                    <w:bCs w:val="0"/>
                    <w:color w:val="0E0618"/>
                    <w:szCs w:val="20"/>
                    <w:shd w:val="clear" w:color="auto" w:fill="FFFFFF"/>
                  </w:rPr>
                  <w:t xml:space="preserve"> breach, how it occurred, what details were involved, and what has to be done</w:t>
                </w:r>
                <w:r w:rsidR="00365C31">
                  <w:rPr>
                    <w:rFonts w:asciiTheme="minorHAnsi" w:hAnsiTheme="minorHAnsi" w:cstheme="minorHAnsi"/>
                    <w:b w:val="0"/>
                    <w:bCs w:val="0"/>
                    <w:color w:val="0E0618"/>
                    <w:szCs w:val="20"/>
                    <w:shd w:val="clear" w:color="auto" w:fill="FFFFFF"/>
                  </w:rPr>
                  <w:t xml:space="preserve">. The public should also be </w:t>
                </w:r>
                <w:proofErr w:type="gramStart"/>
                <w:r w:rsidR="00365C31">
                  <w:rPr>
                    <w:rFonts w:asciiTheme="minorHAnsi" w:hAnsiTheme="minorHAnsi" w:cstheme="minorHAnsi"/>
                    <w:b w:val="0"/>
                    <w:bCs w:val="0"/>
                    <w:color w:val="0E0618"/>
                    <w:szCs w:val="20"/>
                    <w:shd w:val="clear" w:color="auto" w:fill="FFFFFF"/>
                  </w:rPr>
                  <w:t>notified  and</w:t>
                </w:r>
                <w:proofErr w:type="gramEnd"/>
                <w:r w:rsidR="00365C31">
                  <w:rPr>
                    <w:rFonts w:asciiTheme="minorHAnsi" w:hAnsiTheme="minorHAnsi" w:cstheme="minorHAnsi"/>
                    <w:b w:val="0"/>
                    <w:bCs w:val="0"/>
                    <w:color w:val="0E0618"/>
                    <w:szCs w:val="20"/>
                    <w:shd w:val="clear" w:color="auto" w:fill="FFFFFF"/>
                  </w:rPr>
                  <w:t xml:space="preserve"> what has been done to get control of the situation.</w:t>
                </w:r>
                <w:r w:rsidR="00365C31" w:rsidRPr="00365C31">
                  <w:rPr>
                    <w:rFonts w:asciiTheme="minorHAnsi" w:hAnsiTheme="minorHAnsi" w:cstheme="minorHAnsi"/>
                    <w:b w:val="0"/>
                    <w:bCs w:val="0"/>
                    <w:color w:val="0E0618"/>
                    <w:szCs w:val="20"/>
                    <w:shd w:val="clear" w:color="auto" w:fill="FFFFFF"/>
                  </w:rPr>
                  <w:t xml:space="preserve">  </w:t>
                </w:r>
                <w:r w:rsidR="00365C31">
                  <w:rPr>
                    <w:rFonts w:asciiTheme="minorHAnsi" w:hAnsiTheme="minorHAnsi" w:cstheme="minorHAnsi"/>
                    <w:b w:val="0"/>
                    <w:bCs w:val="0"/>
                    <w:color w:val="0E0618"/>
                    <w:szCs w:val="20"/>
                    <w:shd w:val="clear" w:color="auto" w:fill="FFFFFF"/>
                  </w:rPr>
                  <w:t xml:space="preserve">   </w:t>
                </w:r>
              </w:p>
            </w:tc>
            <w:tc>
              <w:tcPr>
                <w:tcW w:w="2665" w:type="dxa"/>
                <w:gridSpan w:val="2"/>
                <w:shd w:val="clear" w:color="auto" w:fill="auto"/>
              </w:tcPr>
              <w:p w14:paraId="0F049201" w14:textId="77777777" w:rsidR="004B2AD9" w:rsidRPr="00BD1C99" w:rsidRDefault="004B2AD9" w:rsidP="0086006A">
                <w:pPr>
                  <w:spacing w:before="60" w:after="60"/>
                  <w:rPr>
                    <w:rFonts w:cs="Arial"/>
                    <w:color w:val="000000"/>
                    <w:szCs w:val="20"/>
                  </w:rPr>
                </w:pPr>
                <w:r w:rsidRPr="00BD1C99">
                  <w:rPr>
                    <w:rFonts w:cs="Arial"/>
                    <w:color w:val="000000"/>
                    <w:szCs w:val="20"/>
                  </w:rPr>
                  <w:lastRenderedPageBreak/>
                  <w:t>Comment:</w:t>
                </w:r>
              </w:p>
              <w:p w14:paraId="3D61E783" w14:textId="77777777" w:rsidR="004B2AD9" w:rsidRPr="00BD1C99" w:rsidRDefault="004B2AD9" w:rsidP="0086006A">
                <w:pPr>
                  <w:spacing w:before="60" w:after="60"/>
                  <w:rPr>
                    <w:rFonts w:cs="Arial"/>
                    <w:color w:val="000000"/>
                    <w:szCs w:val="20"/>
                  </w:rPr>
                </w:pPr>
              </w:p>
            </w:tc>
          </w:tr>
          <w:tr w:rsidR="004B2AD9" w:rsidRPr="00BD1C99" w14:paraId="3F8F693F" w14:textId="77777777" w:rsidTr="0086006A">
            <w:trPr>
              <w:trHeight w:val="175"/>
            </w:trPr>
            <w:tc>
              <w:tcPr>
                <w:tcW w:w="1418" w:type="dxa"/>
                <w:vMerge w:val="restart"/>
                <w:shd w:val="clear" w:color="auto" w:fill="F2F2F2"/>
              </w:tcPr>
              <w:p w14:paraId="18C97054" w14:textId="77777777" w:rsidR="004B2AD9" w:rsidRPr="00C2707D" w:rsidRDefault="004B2AD9" w:rsidP="0086006A">
                <w:pPr>
                  <w:spacing w:before="60" w:after="60"/>
                  <w:rPr>
                    <w:rFonts w:cs="Arial"/>
                    <w:b/>
                    <w:bCs/>
                    <w:color w:val="000000"/>
                    <w:szCs w:val="20"/>
                  </w:rPr>
                </w:pPr>
                <w:r w:rsidRPr="00C2707D">
                  <w:rPr>
                    <w:rFonts w:cs="Arial"/>
                    <w:b/>
                    <w:bCs/>
                    <w:color w:val="000000"/>
                    <w:szCs w:val="20"/>
                  </w:rPr>
                  <w:t>Question 5:</w:t>
                </w:r>
              </w:p>
            </w:tc>
            <w:tc>
              <w:tcPr>
                <w:tcW w:w="6549" w:type="dxa"/>
                <w:vMerge w:val="restart"/>
                <w:shd w:val="clear" w:color="auto" w:fill="auto"/>
              </w:tcPr>
              <w:p w14:paraId="02E700E4" w14:textId="77777777" w:rsidR="004B2AD9" w:rsidRPr="000F2BC8" w:rsidRDefault="004B2AD9" w:rsidP="0086006A">
                <w:pPr>
                  <w:pStyle w:val="Answers"/>
                  <w:rPr>
                    <w:rFonts w:cs="Calibri Light"/>
                    <w:color w:val="auto"/>
                    <w:szCs w:val="20"/>
                  </w:rPr>
                </w:pPr>
                <w:r w:rsidRPr="000F2BC8">
                  <w:rPr>
                    <w:rFonts w:cs="Calibri Light"/>
                    <w:color w:val="auto"/>
                    <w:szCs w:val="20"/>
                  </w:rPr>
                  <w:t>The use of automation for data collection is an ever-growing feature in recent technology. Explain a technique that has used automation for collecting data, and give a brief explanation of how this information gathered can be analyzed.</w:t>
                </w:r>
              </w:p>
            </w:tc>
            <w:tc>
              <w:tcPr>
                <w:tcW w:w="2665" w:type="dxa"/>
                <w:gridSpan w:val="2"/>
                <w:shd w:val="clear" w:color="auto" w:fill="F2F2F2"/>
              </w:tcPr>
              <w:p w14:paraId="7319CB0B"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5419503B" w14:textId="77777777" w:rsidTr="0086006A">
            <w:trPr>
              <w:trHeight w:val="175"/>
            </w:trPr>
            <w:tc>
              <w:tcPr>
                <w:tcW w:w="1418" w:type="dxa"/>
                <w:vMerge/>
                <w:tcBorders>
                  <w:bottom w:val="single" w:sz="4" w:space="0" w:color="7F7F7F" w:themeColor="text1" w:themeTint="80"/>
                </w:tcBorders>
                <w:shd w:val="clear" w:color="auto" w:fill="F2F2F2"/>
              </w:tcPr>
              <w:p w14:paraId="7BC57737" w14:textId="77777777" w:rsidR="004B2AD9" w:rsidRPr="00BD1C99" w:rsidRDefault="004B2AD9" w:rsidP="0086006A">
                <w:pPr>
                  <w:spacing w:before="60" w:after="60"/>
                  <w:rPr>
                    <w:rFonts w:cs="Arial"/>
                    <w:b/>
                    <w:bCs/>
                    <w:color w:val="000000"/>
                    <w:szCs w:val="20"/>
                  </w:rPr>
                </w:pPr>
              </w:p>
            </w:tc>
            <w:tc>
              <w:tcPr>
                <w:tcW w:w="6549" w:type="dxa"/>
                <w:vMerge/>
                <w:tcBorders>
                  <w:bottom w:val="single" w:sz="4" w:space="0" w:color="7F7F7F" w:themeColor="text1" w:themeTint="80"/>
                </w:tcBorders>
                <w:shd w:val="clear" w:color="auto" w:fill="auto"/>
              </w:tcPr>
              <w:p w14:paraId="617B774F" w14:textId="77777777" w:rsidR="004B2AD9" w:rsidRPr="000F2BC8" w:rsidRDefault="004B2AD9" w:rsidP="0086006A">
                <w:pPr>
                  <w:spacing w:before="60" w:after="60"/>
                  <w:rPr>
                    <w:rFonts w:ascii="Calibri Light" w:hAnsi="Calibri Light" w:cs="Calibri Light"/>
                    <w:b/>
                    <w:color w:val="000000"/>
                    <w:szCs w:val="20"/>
                  </w:rPr>
                </w:pPr>
              </w:p>
            </w:tc>
            <w:tc>
              <w:tcPr>
                <w:tcW w:w="1378" w:type="dxa"/>
                <w:tcBorders>
                  <w:bottom w:val="single" w:sz="4" w:space="0" w:color="7F7F7F" w:themeColor="text1" w:themeTint="80"/>
                </w:tcBorders>
                <w:shd w:val="clear" w:color="auto" w:fill="auto"/>
              </w:tcPr>
              <w:p w14:paraId="589CF521"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tcBorders>
                  <w:bottom w:val="single" w:sz="4" w:space="0" w:color="7F7F7F" w:themeColor="text1" w:themeTint="80"/>
                </w:tcBorders>
                <w:shd w:val="clear" w:color="auto" w:fill="auto"/>
              </w:tcPr>
              <w:p w14:paraId="1874CE41"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2558BF5" w14:textId="77777777" w:rsidTr="0086006A">
            <w:trPr>
              <w:trHeight w:val="416"/>
            </w:trPr>
            <w:tc>
              <w:tcPr>
                <w:tcW w:w="796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A27BF3F" w14:textId="77777777" w:rsidR="004B2AD9" w:rsidRPr="000F2BC8" w:rsidRDefault="004B2AD9" w:rsidP="0086006A">
                <w:pPr>
                  <w:spacing w:before="60" w:after="60"/>
                  <w:rPr>
                    <w:rFonts w:ascii="Calibri Light" w:hAnsi="Calibri Light" w:cs="Calibri Light"/>
                    <w:b/>
                    <w:color w:val="000000"/>
                    <w:szCs w:val="20"/>
                  </w:rPr>
                </w:pPr>
                <w:r w:rsidRPr="000F2BC8">
                  <w:rPr>
                    <w:rFonts w:ascii="Calibri Light" w:hAnsi="Calibri Light" w:cs="Calibri Light"/>
                    <w:b/>
                    <w:color w:val="000000"/>
                    <w:szCs w:val="20"/>
                  </w:rPr>
                  <w:t>Answer:</w:t>
                </w:r>
              </w:p>
              <w:p w14:paraId="790E8BA0" w14:textId="77777777" w:rsidR="00A3329D" w:rsidRPr="00A3329D" w:rsidRDefault="00A411EB" w:rsidP="00A3329D">
                <w:pPr>
                  <w:rPr>
                    <w:rFonts w:asciiTheme="minorHAnsi" w:hAnsiTheme="minorHAnsi" w:cstheme="minorHAnsi"/>
                    <w:szCs w:val="20"/>
                  </w:rPr>
                </w:pPr>
                <w:r>
                  <w:rPr>
                    <w:rFonts w:cs="Arial"/>
                    <w:color w:val="414042"/>
                  </w:rPr>
                  <w:t xml:space="preserve">Optical Character Recognition- </w:t>
                </w:r>
                <w:r w:rsidR="00A3329D" w:rsidRPr="00A3329D">
                  <w:rPr>
                    <w:rFonts w:asciiTheme="minorHAnsi" w:hAnsiTheme="minorHAnsi" w:cstheme="minorHAnsi"/>
                    <w:color w:val="000000"/>
                    <w:szCs w:val="20"/>
                  </w:rPr>
                  <w:t>is the use of technology to distinguish issued or handwritten handbook characters inside digital images of physical documents, analogous as a checked paper document.</w:t>
                </w:r>
              </w:p>
              <w:p w14:paraId="3E0F8371" w14:textId="75978CFE" w:rsidR="00A3329D" w:rsidRPr="00A3329D" w:rsidRDefault="00A3329D" w:rsidP="00A3329D">
                <w:pPr>
                  <w:pStyle w:val="plag"/>
                  <w:spacing w:before="0" w:beforeAutospacing="0" w:after="0" w:afterAutospacing="0"/>
                  <w:rPr>
                    <w:rFonts w:asciiTheme="minorHAnsi" w:hAnsiTheme="minorHAnsi" w:cstheme="minorHAnsi"/>
                    <w:color w:val="000000"/>
                    <w:sz w:val="20"/>
                    <w:szCs w:val="20"/>
                  </w:rPr>
                </w:pPr>
                <w:r w:rsidRPr="00A3329D">
                  <w:rPr>
                    <w:rFonts w:asciiTheme="minorHAnsi" w:hAnsiTheme="minorHAnsi" w:cstheme="minorHAnsi"/>
                    <w:color w:val="000000"/>
                    <w:sz w:val="20"/>
                    <w:szCs w:val="20"/>
                    <w:shd w:val="clear" w:color="auto" w:fill="B2FFCE"/>
                  </w:rPr>
                  <w:t xml:space="preserve">The </w:t>
                </w:r>
                <w:r>
                  <w:rPr>
                    <w:rFonts w:asciiTheme="minorHAnsi" w:hAnsiTheme="minorHAnsi" w:cstheme="minorHAnsi"/>
                    <w:color w:val="000000"/>
                    <w:sz w:val="20"/>
                    <w:szCs w:val="20"/>
                    <w:shd w:val="clear" w:color="auto" w:fill="B2FFCE"/>
                  </w:rPr>
                  <w:t>core</w:t>
                </w:r>
                <w:r w:rsidRPr="00A3329D">
                  <w:rPr>
                    <w:rFonts w:asciiTheme="minorHAnsi" w:hAnsiTheme="minorHAnsi" w:cstheme="minorHAnsi"/>
                    <w:color w:val="000000"/>
                    <w:sz w:val="20"/>
                    <w:szCs w:val="20"/>
                    <w:shd w:val="clear" w:color="auto" w:fill="B2FFCE"/>
                  </w:rPr>
                  <w:t xml:space="preserve"> process of OCR involves examining the </w:t>
                </w:r>
                <w:r>
                  <w:rPr>
                    <w:rFonts w:asciiTheme="minorHAnsi" w:hAnsiTheme="minorHAnsi" w:cstheme="minorHAnsi"/>
                    <w:color w:val="000000"/>
                    <w:sz w:val="20"/>
                    <w:szCs w:val="20"/>
                    <w:shd w:val="clear" w:color="auto" w:fill="B2FFCE"/>
                  </w:rPr>
                  <w:t>source text</w:t>
                </w:r>
                <w:r w:rsidRPr="00A3329D">
                  <w:rPr>
                    <w:rFonts w:asciiTheme="minorHAnsi" w:hAnsiTheme="minorHAnsi" w:cstheme="minorHAnsi"/>
                    <w:color w:val="000000"/>
                    <w:sz w:val="20"/>
                    <w:szCs w:val="20"/>
                    <w:shd w:val="clear" w:color="auto" w:fill="B2FFCE"/>
                  </w:rPr>
                  <w:t xml:space="preserve"> and paraphrasing the characters into canon that can be used for data processing.</w:t>
                </w:r>
              </w:p>
              <w:p w14:paraId="74326BE0" w14:textId="42B3124E" w:rsidR="00A3329D" w:rsidRPr="00A3329D" w:rsidRDefault="00A3329D" w:rsidP="00A3329D">
                <w:pPr>
                  <w:rPr>
                    <w:rFonts w:asciiTheme="minorHAnsi" w:hAnsiTheme="minorHAnsi" w:cstheme="minorHAnsi"/>
                    <w:szCs w:val="20"/>
                  </w:rPr>
                </w:pPr>
                <w:r w:rsidRPr="00A3329D">
                  <w:rPr>
                    <w:rFonts w:asciiTheme="minorHAnsi" w:hAnsiTheme="minorHAnsi" w:cstheme="minorHAnsi"/>
                    <w:color w:val="000000"/>
                    <w:szCs w:val="20"/>
                  </w:rPr>
                  <w:t xml:space="preserve">OCR is sometimes also appertained to as handbook recognition. OCR systems are made up of a combination of accoutrements and software that's used to convert physical documents into machine - readable </w:t>
                </w:r>
                <w:r>
                  <w:rPr>
                    <w:rFonts w:asciiTheme="minorHAnsi" w:hAnsiTheme="minorHAnsi" w:cstheme="minorHAnsi"/>
                    <w:color w:val="000000"/>
                    <w:szCs w:val="20"/>
                  </w:rPr>
                  <w:t>text</w:t>
                </w:r>
              </w:p>
              <w:p w14:paraId="57CCA79C" w14:textId="2D4B598C" w:rsidR="00A411EB" w:rsidRPr="00A3329D" w:rsidRDefault="00A3329D" w:rsidP="00A3329D">
                <w:pPr>
                  <w:pStyle w:val="Heading3"/>
                  <w:spacing w:after="0"/>
                  <w:ind w:left="0"/>
                  <w:textAlignment w:val="baseline"/>
                  <w:rPr>
                    <w:rFonts w:asciiTheme="minorHAnsi" w:hAnsiTheme="minorHAnsi" w:cstheme="minorHAnsi"/>
                    <w:b w:val="0"/>
                    <w:bCs w:val="0"/>
                    <w:color w:val="414042"/>
                    <w:szCs w:val="20"/>
                  </w:rPr>
                </w:pPr>
                <w:r w:rsidRPr="00A3329D">
                  <w:rPr>
                    <w:rFonts w:asciiTheme="minorHAnsi" w:hAnsiTheme="minorHAnsi" w:cstheme="minorHAnsi"/>
                    <w:b w:val="0"/>
                    <w:bCs w:val="0"/>
                    <w:color w:val="000000"/>
                    <w:szCs w:val="20"/>
                  </w:rPr>
                  <w:t>Software can also take advantage of artificial intelligence (AI) to administer more advanced forms of intelligent character recognition (ICR), like associating languages or styles of handwriting.</w:t>
                </w:r>
              </w:p>
              <w:p w14:paraId="11E0CF99" w14:textId="77777777" w:rsidR="004B2AD9" w:rsidRPr="000F2BC8" w:rsidRDefault="004B2AD9" w:rsidP="0086006A">
                <w:pPr>
                  <w:spacing w:before="60" w:after="60"/>
                  <w:rPr>
                    <w:rFonts w:ascii="Calibri Light" w:hAnsi="Calibri Light" w:cs="Calibri Light"/>
                    <w:color w:val="000000"/>
                    <w:szCs w:val="20"/>
                  </w:rPr>
                </w:pPr>
              </w:p>
            </w:tc>
            <w:tc>
              <w:tcPr>
                <w:tcW w:w="266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888CFC9" w14:textId="77777777" w:rsidR="004B2AD9" w:rsidRPr="00BD1C99" w:rsidRDefault="004B2AD9" w:rsidP="0086006A">
                <w:pPr>
                  <w:spacing w:before="60" w:after="60"/>
                  <w:rPr>
                    <w:rFonts w:cs="Arial"/>
                    <w:color w:val="000000"/>
                    <w:szCs w:val="20"/>
                  </w:rPr>
                </w:pPr>
                <w:r w:rsidRPr="00BD1C99">
                  <w:rPr>
                    <w:rFonts w:cs="Arial"/>
                    <w:color w:val="000000"/>
                    <w:szCs w:val="20"/>
                  </w:rPr>
                  <w:t>Comment:</w:t>
                </w:r>
              </w:p>
              <w:p w14:paraId="33983C7E" w14:textId="77777777" w:rsidR="004B2AD9" w:rsidRPr="00BD1C99" w:rsidRDefault="004B2AD9" w:rsidP="0086006A">
                <w:pPr>
                  <w:spacing w:before="60" w:after="60"/>
                  <w:rPr>
                    <w:rFonts w:cs="Arial"/>
                    <w:color w:val="000000"/>
                    <w:szCs w:val="20"/>
                  </w:rPr>
                </w:pPr>
              </w:p>
            </w:tc>
          </w:tr>
          <w:tr w:rsidR="004B2AD9" w:rsidRPr="00BD1C99" w14:paraId="3B27250C" w14:textId="77777777" w:rsidTr="0086006A">
            <w:trPr>
              <w:trHeight w:val="357"/>
            </w:trPr>
            <w:tc>
              <w:tcPr>
                <w:tcW w:w="1418" w:type="dxa"/>
                <w:vMerge w:val="restart"/>
                <w:tcBorders>
                  <w:top w:val="single" w:sz="4" w:space="0" w:color="7F7F7F"/>
                </w:tcBorders>
                <w:shd w:val="clear" w:color="auto" w:fill="F2F2F2"/>
              </w:tcPr>
              <w:p w14:paraId="56E71C34" w14:textId="77777777" w:rsidR="004B2AD9" w:rsidRPr="00BD1C99" w:rsidRDefault="004B2AD9" w:rsidP="0086006A">
                <w:pPr>
                  <w:spacing w:before="60" w:after="60"/>
                  <w:rPr>
                    <w:rFonts w:cs="Arial"/>
                    <w:b/>
                    <w:bCs/>
                    <w:color w:val="000000"/>
                    <w:szCs w:val="20"/>
                  </w:rPr>
                </w:pPr>
                <w:r w:rsidRPr="00BD1C99">
                  <w:rPr>
                    <w:rFonts w:cs="Arial"/>
                    <w:b/>
                    <w:bCs/>
                    <w:color w:val="000000"/>
                    <w:szCs w:val="20"/>
                  </w:rPr>
                  <w:t>Q</w:t>
                </w:r>
                <w:r>
                  <w:rPr>
                    <w:rFonts w:cs="Arial"/>
                    <w:b/>
                    <w:bCs/>
                    <w:color w:val="000000"/>
                    <w:szCs w:val="20"/>
                  </w:rPr>
                  <w:t>uestion 6</w:t>
                </w:r>
                <w:r w:rsidRPr="00BD1C99">
                  <w:rPr>
                    <w:rFonts w:cs="Arial"/>
                    <w:b/>
                    <w:bCs/>
                    <w:color w:val="000000"/>
                    <w:szCs w:val="20"/>
                  </w:rPr>
                  <w:t>:</w:t>
                </w:r>
              </w:p>
            </w:tc>
            <w:tc>
              <w:tcPr>
                <w:tcW w:w="6549" w:type="dxa"/>
                <w:vMerge w:val="restart"/>
                <w:tcBorders>
                  <w:top w:val="single" w:sz="4" w:space="0" w:color="7F7F7F"/>
                </w:tcBorders>
                <w:shd w:val="clear" w:color="auto" w:fill="auto"/>
              </w:tcPr>
              <w:p w14:paraId="7B31EDCC" w14:textId="77777777" w:rsidR="004B2AD9" w:rsidRPr="000F2BC8" w:rsidRDefault="004B2AD9" w:rsidP="0086006A">
                <w:pPr>
                  <w:pStyle w:val="Answers"/>
                  <w:rPr>
                    <w:rFonts w:cs="Calibri Light"/>
                    <w:color w:val="auto"/>
                    <w:szCs w:val="20"/>
                  </w:rPr>
                </w:pPr>
                <w:r w:rsidRPr="000F2BC8">
                  <w:rPr>
                    <w:rFonts w:cs="Calibri Light"/>
                    <w:color w:val="auto"/>
                    <w:szCs w:val="20"/>
                  </w:rPr>
                  <w:t>Describe the following data sources, making reference to the type of data collected.</w:t>
                </w:r>
              </w:p>
              <w:p w14:paraId="457CB56D" w14:textId="77777777" w:rsidR="004B2AD9" w:rsidRPr="000F2BC8" w:rsidRDefault="004B2AD9" w:rsidP="00BB054C">
                <w:pPr>
                  <w:pStyle w:val="Answers"/>
                  <w:numPr>
                    <w:ilvl w:val="0"/>
                    <w:numId w:val="25"/>
                  </w:numPr>
                  <w:rPr>
                    <w:rFonts w:cs="Calibri Light"/>
                    <w:color w:val="auto"/>
                    <w:szCs w:val="20"/>
                  </w:rPr>
                </w:pPr>
                <w:r w:rsidRPr="000F2BC8">
                  <w:rPr>
                    <w:rFonts w:cs="Calibri Light"/>
                    <w:color w:val="auto"/>
                    <w:szCs w:val="20"/>
                  </w:rPr>
                  <w:t>Firewalls</w:t>
                </w:r>
              </w:p>
              <w:p w14:paraId="5C48FC6C" w14:textId="77777777" w:rsidR="004B2AD9" w:rsidRPr="000F2BC8" w:rsidRDefault="004B2AD9" w:rsidP="00BB054C">
                <w:pPr>
                  <w:pStyle w:val="Answers"/>
                  <w:numPr>
                    <w:ilvl w:val="0"/>
                    <w:numId w:val="25"/>
                  </w:numPr>
                  <w:rPr>
                    <w:rFonts w:cs="Calibri Light"/>
                    <w:color w:val="auto"/>
                    <w:szCs w:val="20"/>
                  </w:rPr>
                </w:pPr>
                <w:r w:rsidRPr="000F2BC8">
                  <w:rPr>
                    <w:rFonts w:cs="Calibri Light"/>
                    <w:color w:val="auto"/>
                    <w:szCs w:val="20"/>
                  </w:rPr>
                  <w:t>Intrusion Detection System</w:t>
                </w:r>
              </w:p>
              <w:p w14:paraId="7708B5AA" w14:textId="77777777" w:rsidR="004B2AD9" w:rsidRPr="000F2BC8" w:rsidRDefault="004B2AD9" w:rsidP="00BB054C">
                <w:pPr>
                  <w:pStyle w:val="Answers"/>
                  <w:numPr>
                    <w:ilvl w:val="0"/>
                    <w:numId w:val="25"/>
                  </w:numPr>
                  <w:rPr>
                    <w:rFonts w:cs="Calibri Light"/>
                    <w:color w:val="auto"/>
                    <w:szCs w:val="20"/>
                  </w:rPr>
                </w:pPr>
                <w:r w:rsidRPr="000F2BC8">
                  <w:rPr>
                    <w:rFonts w:cs="Calibri Light"/>
                    <w:color w:val="auto"/>
                    <w:szCs w:val="20"/>
                  </w:rPr>
                  <w:t>Access Control Systems</w:t>
                </w:r>
              </w:p>
              <w:p w14:paraId="242E3352" w14:textId="77777777" w:rsidR="004B2AD9" w:rsidRPr="000F2BC8" w:rsidRDefault="004B2AD9" w:rsidP="00BB054C">
                <w:pPr>
                  <w:pStyle w:val="Answers"/>
                  <w:numPr>
                    <w:ilvl w:val="0"/>
                    <w:numId w:val="25"/>
                  </w:numPr>
                  <w:rPr>
                    <w:rFonts w:cs="Calibri Light"/>
                    <w:color w:val="auto"/>
                    <w:szCs w:val="20"/>
                  </w:rPr>
                </w:pPr>
                <w:r w:rsidRPr="000F2BC8">
                  <w:rPr>
                    <w:rFonts w:cs="Calibri Light"/>
                    <w:color w:val="auto"/>
                    <w:szCs w:val="20"/>
                  </w:rPr>
                  <w:t xml:space="preserve">Security &amp; Event Management Systems </w:t>
                </w:r>
              </w:p>
            </w:tc>
            <w:tc>
              <w:tcPr>
                <w:tcW w:w="2665" w:type="dxa"/>
                <w:gridSpan w:val="2"/>
                <w:tcBorders>
                  <w:top w:val="single" w:sz="4" w:space="0" w:color="7F7F7F"/>
                </w:tcBorders>
                <w:shd w:val="clear" w:color="auto" w:fill="F2F2F2"/>
              </w:tcPr>
              <w:p w14:paraId="1B738E4F" w14:textId="77777777" w:rsidR="004B2AD9" w:rsidRPr="00BD1C99" w:rsidRDefault="004B2AD9" w:rsidP="0086006A">
                <w:pPr>
                  <w:spacing w:before="60" w:after="60"/>
                  <w:rPr>
                    <w:rFonts w:cs="Arial"/>
                    <w:b/>
                    <w:color w:val="000000"/>
                    <w:szCs w:val="20"/>
                  </w:rPr>
                </w:pPr>
                <w:r w:rsidRPr="00BD1C99">
                  <w:rPr>
                    <w:rFonts w:cs="Arial"/>
                    <w:b/>
                    <w:color w:val="000000"/>
                    <w:szCs w:val="20"/>
                  </w:rPr>
                  <w:t>Satisfactory response</w:t>
                </w:r>
              </w:p>
            </w:tc>
          </w:tr>
          <w:tr w:rsidR="004B2AD9" w:rsidRPr="00BD1C99" w14:paraId="09C2C796" w14:textId="77777777" w:rsidTr="0086006A">
            <w:trPr>
              <w:trHeight w:val="480"/>
            </w:trPr>
            <w:tc>
              <w:tcPr>
                <w:tcW w:w="1418" w:type="dxa"/>
                <w:vMerge/>
                <w:shd w:val="clear" w:color="auto" w:fill="F2F2F2"/>
              </w:tcPr>
              <w:p w14:paraId="67C5079C" w14:textId="77777777" w:rsidR="004B2AD9" w:rsidRPr="00BD1C99" w:rsidRDefault="004B2AD9" w:rsidP="0086006A">
                <w:pPr>
                  <w:spacing w:before="60" w:after="60"/>
                  <w:rPr>
                    <w:rFonts w:cs="Arial"/>
                    <w:b/>
                    <w:bCs/>
                    <w:color w:val="000000"/>
                    <w:szCs w:val="20"/>
                  </w:rPr>
                </w:pPr>
              </w:p>
            </w:tc>
            <w:tc>
              <w:tcPr>
                <w:tcW w:w="6549" w:type="dxa"/>
                <w:vMerge/>
                <w:shd w:val="clear" w:color="auto" w:fill="auto"/>
              </w:tcPr>
              <w:p w14:paraId="0CC1EC1A" w14:textId="77777777" w:rsidR="004B2AD9" w:rsidRPr="00BD1C99" w:rsidRDefault="004B2AD9" w:rsidP="0086006A">
                <w:pPr>
                  <w:spacing w:before="60" w:after="60"/>
                  <w:rPr>
                    <w:rFonts w:cs="Arial"/>
                    <w:b/>
                    <w:color w:val="000000"/>
                    <w:szCs w:val="20"/>
                  </w:rPr>
                </w:pPr>
              </w:p>
            </w:tc>
            <w:tc>
              <w:tcPr>
                <w:tcW w:w="1378" w:type="dxa"/>
                <w:shd w:val="clear" w:color="auto" w:fill="auto"/>
              </w:tcPr>
              <w:p w14:paraId="068B61AA"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C2E5D6C" w14:textId="77777777" w:rsidR="004B2AD9" w:rsidRPr="00BD1C99" w:rsidRDefault="004B2AD9" w:rsidP="0086006A">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CFBCDC4" w14:textId="77777777" w:rsidTr="0086006A">
            <w:trPr>
              <w:trHeight w:val="416"/>
            </w:trPr>
            <w:tc>
              <w:tcPr>
                <w:tcW w:w="7967" w:type="dxa"/>
                <w:gridSpan w:val="2"/>
                <w:shd w:val="clear" w:color="auto" w:fill="auto"/>
              </w:tcPr>
              <w:p w14:paraId="106F86AF" w14:textId="77777777" w:rsidR="004B2AD9" w:rsidRPr="00BD1C99" w:rsidRDefault="004B2AD9" w:rsidP="0086006A">
                <w:pPr>
                  <w:spacing w:before="60" w:after="60"/>
                  <w:rPr>
                    <w:rFonts w:cs="Arial"/>
                    <w:b/>
                    <w:color w:val="000000"/>
                    <w:szCs w:val="20"/>
                  </w:rPr>
                </w:pPr>
                <w:r w:rsidRPr="00BD1C99">
                  <w:rPr>
                    <w:rFonts w:cs="Arial"/>
                    <w:b/>
                    <w:color w:val="000000"/>
                    <w:szCs w:val="20"/>
                  </w:rPr>
                  <w:t>Answer:</w:t>
                </w:r>
              </w:p>
              <w:p w14:paraId="218E9C1A" w14:textId="69CDB701" w:rsidR="004B2AD9" w:rsidRPr="00BD1C99" w:rsidRDefault="00A3329D" w:rsidP="00C8079A">
                <w:pPr>
                  <w:pStyle w:val="NormalWeb"/>
                  <w:spacing w:before="0" w:beforeAutospacing="0" w:after="0" w:afterAutospacing="0"/>
                  <w:rPr>
                    <w:rFonts w:cs="Arial"/>
                    <w:color w:val="000000"/>
                    <w:szCs w:val="20"/>
                  </w:rPr>
                </w:pPr>
                <w:r>
                  <w:rPr>
                    <w:rFonts w:cs="Arial"/>
                    <w:color w:val="000000"/>
                    <w:szCs w:val="20"/>
                  </w:rPr>
                  <w:t xml:space="preserve">1.Firewalls- </w:t>
                </w:r>
                <w:r>
                  <w:rPr>
                    <w:rFonts w:asciiTheme="minorHAnsi" w:hAnsiTheme="minorHAnsi" w:cstheme="minorHAnsi"/>
                    <w:color w:val="000000"/>
                    <w:szCs w:val="20"/>
                  </w:rPr>
                  <w:t>It captures</w:t>
                </w:r>
                <w:r w:rsidRPr="00A3329D">
                  <w:rPr>
                    <w:rFonts w:asciiTheme="minorHAnsi" w:hAnsiTheme="minorHAnsi" w:cstheme="minorHAnsi"/>
                    <w:color w:val="000000"/>
                    <w:sz w:val="20"/>
                    <w:szCs w:val="20"/>
                  </w:rPr>
                  <w:t xml:space="preserve"> network </w:t>
                </w:r>
                <w:r>
                  <w:rPr>
                    <w:rFonts w:asciiTheme="minorHAnsi" w:hAnsiTheme="minorHAnsi" w:cstheme="minorHAnsi"/>
                    <w:color w:val="000000"/>
                    <w:szCs w:val="20"/>
                  </w:rPr>
                  <w:t>traffic</w:t>
                </w:r>
                <w:r w:rsidRPr="00A3329D">
                  <w:rPr>
                    <w:rFonts w:asciiTheme="minorHAnsi" w:hAnsiTheme="minorHAnsi" w:cstheme="minorHAnsi"/>
                    <w:color w:val="000000"/>
                    <w:sz w:val="20"/>
                    <w:szCs w:val="20"/>
                  </w:rPr>
                  <w:t xml:space="preserve"> data that's captured from the firewalls on a network. </w:t>
                </w:r>
                <w:r>
                  <w:rPr>
                    <w:rFonts w:asciiTheme="minorHAnsi" w:hAnsiTheme="minorHAnsi" w:cstheme="minorHAnsi"/>
                    <w:color w:val="000000"/>
                    <w:szCs w:val="20"/>
                  </w:rPr>
                  <w:t>F</w:t>
                </w:r>
                <w:r w:rsidRPr="00A3329D">
                  <w:rPr>
                    <w:rFonts w:asciiTheme="minorHAnsi" w:hAnsiTheme="minorHAnsi" w:cstheme="minorHAnsi"/>
                    <w:color w:val="000000"/>
                    <w:sz w:val="20"/>
                    <w:szCs w:val="20"/>
                  </w:rPr>
                  <w:t xml:space="preserve">irewalls can combine with other device functions and produce added data, </w:t>
                </w:r>
                <w:r>
                  <w:rPr>
                    <w:rFonts w:asciiTheme="minorHAnsi" w:hAnsiTheme="minorHAnsi" w:cstheme="minorHAnsi"/>
                    <w:color w:val="000000"/>
                    <w:szCs w:val="20"/>
                  </w:rPr>
                  <w:t>for example</w:t>
                </w:r>
                <w:r w:rsidRPr="00A3329D">
                  <w:rPr>
                    <w:rFonts w:asciiTheme="minorHAnsi" w:hAnsiTheme="minorHAnsi" w:cstheme="minorHAnsi"/>
                    <w:color w:val="000000"/>
                    <w:sz w:val="20"/>
                    <w:szCs w:val="20"/>
                  </w:rPr>
                  <w:t xml:space="preserve"> </w:t>
                </w:r>
                <w:r>
                  <w:rPr>
                    <w:rFonts w:asciiTheme="minorHAnsi" w:hAnsiTheme="minorHAnsi" w:cstheme="minorHAnsi"/>
                    <w:color w:val="000000"/>
                    <w:szCs w:val="20"/>
                  </w:rPr>
                  <w:t>proxies</w:t>
                </w:r>
                <w:r w:rsidRPr="00A3329D">
                  <w:rPr>
                    <w:rFonts w:asciiTheme="minorHAnsi" w:hAnsiTheme="minorHAnsi" w:cstheme="minorHAnsi"/>
                    <w:color w:val="000000"/>
                    <w:sz w:val="20"/>
                    <w:szCs w:val="20"/>
                  </w:rPr>
                  <w:t xml:space="preserve"> and network intrusion discovery data.</w:t>
                </w:r>
                <w:r>
                  <w:rPr>
                    <w:rFonts w:asciiTheme="minorHAnsi" w:hAnsiTheme="minorHAnsi" w:cstheme="minorHAnsi"/>
                    <w:color w:val="000000"/>
                    <w:szCs w:val="20"/>
                  </w:rPr>
                  <w:t xml:space="preserve">                                                                                               2. </w:t>
                </w:r>
                <w:proofErr w:type="gramStart"/>
                <w:r w:rsidR="00461613">
                  <w:rPr>
                    <w:rFonts w:asciiTheme="minorHAnsi" w:hAnsiTheme="minorHAnsi" w:cstheme="minorHAnsi"/>
                    <w:color w:val="000000"/>
                    <w:szCs w:val="20"/>
                  </w:rPr>
                  <w:t>Intrusion</w:t>
                </w:r>
                <w:r>
                  <w:rPr>
                    <w:rFonts w:asciiTheme="minorHAnsi" w:hAnsiTheme="minorHAnsi" w:cstheme="minorHAnsi"/>
                    <w:color w:val="000000"/>
                    <w:szCs w:val="20"/>
                  </w:rPr>
                  <w:t xml:space="preserve">  Detection</w:t>
                </w:r>
                <w:proofErr w:type="gramEnd"/>
                <w:r>
                  <w:rPr>
                    <w:rFonts w:asciiTheme="minorHAnsi" w:hAnsiTheme="minorHAnsi" w:cstheme="minorHAnsi"/>
                    <w:color w:val="000000"/>
                    <w:szCs w:val="20"/>
                  </w:rPr>
                  <w:t xml:space="preserve"> System</w:t>
                </w:r>
                <w:r w:rsidR="00461613">
                  <w:rPr>
                    <w:rFonts w:asciiTheme="minorHAnsi" w:hAnsiTheme="minorHAnsi" w:cstheme="minorHAnsi"/>
                    <w:color w:val="000000"/>
                    <w:szCs w:val="20"/>
                  </w:rPr>
                  <w:t>-</w:t>
                </w:r>
                <w:r w:rsidR="00461613">
                  <w:rPr>
                    <w:rFonts w:ascii="cera_proregular" w:hAnsi="cera_proregular"/>
                    <w:color w:val="000000"/>
                    <w:sz w:val="23"/>
                    <w:szCs w:val="23"/>
                  </w:rPr>
                  <w:t xml:space="preserve"> It </w:t>
                </w:r>
                <w:r w:rsidR="00461613" w:rsidRPr="00461613">
                  <w:rPr>
                    <w:rFonts w:asciiTheme="minorHAnsi" w:hAnsiTheme="minorHAnsi" w:cstheme="minorHAnsi"/>
                    <w:color w:val="000000"/>
                    <w:sz w:val="20"/>
                    <w:szCs w:val="20"/>
                  </w:rPr>
                  <w:t>monitors a network's</w:t>
                </w:r>
                <w:r w:rsidR="00461613">
                  <w:rPr>
                    <w:rFonts w:asciiTheme="minorHAnsi" w:hAnsiTheme="minorHAnsi" w:cstheme="minorHAnsi"/>
                    <w:color w:val="000000"/>
                    <w:szCs w:val="20"/>
                  </w:rPr>
                  <w:t xml:space="preserve"> traffic</w:t>
                </w:r>
                <w:r w:rsidR="00461613" w:rsidRPr="00461613">
                  <w:rPr>
                    <w:rFonts w:asciiTheme="minorHAnsi" w:hAnsiTheme="minorHAnsi" w:cstheme="minorHAnsi"/>
                    <w:color w:val="000000"/>
                    <w:sz w:val="20"/>
                    <w:szCs w:val="20"/>
                  </w:rPr>
                  <w:t xml:space="preserve"> for conditioning that appear to be imminences and - or attempts at </w:t>
                </w:r>
                <w:r w:rsidR="00461613" w:rsidRPr="00461613">
                  <w:rPr>
                    <w:rFonts w:asciiTheme="minorHAnsi" w:hAnsiTheme="minorHAnsi" w:cstheme="minorHAnsi"/>
                    <w:color w:val="000000"/>
                    <w:sz w:val="20"/>
                    <w:szCs w:val="20"/>
                    <w:shd w:val="clear" w:color="auto" w:fill="A1C6FF"/>
                  </w:rPr>
                  <w:t>infiltrating</w:t>
                </w:r>
                <w:r w:rsidR="00461613">
                  <w:rPr>
                    <w:rFonts w:ascii="cera_proregular" w:hAnsi="cera_proregular"/>
                    <w:color w:val="000000"/>
                    <w:sz w:val="23"/>
                    <w:szCs w:val="23"/>
                    <w:shd w:val="clear" w:color="auto" w:fill="A1C6FF"/>
                  </w:rPr>
                  <w:t> </w:t>
                </w:r>
                <w:r w:rsidR="00461613" w:rsidRPr="00461613">
                  <w:rPr>
                    <w:rFonts w:asciiTheme="minorHAnsi" w:hAnsiTheme="minorHAnsi" w:cstheme="minorHAnsi"/>
                    <w:color w:val="000000"/>
                    <w:sz w:val="20"/>
                    <w:szCs w:val="20"/>
                  </w:rPr>
                  <w:t xml:space="preserve"> a network or system. When a </w:t>
                </w:r>
                <w:r w:rsidR="00461613">
                  <w:rPr>
                    <w:rFonts w:asciiTheme="minorHAnsi" w:hAnsiTheme="minorHAnsi" w:cstheme="minorHAnsi"/>
                    <w:color w:val="000000"/>
                    <w:szCs w:val="20"/>
                  </w:rPr>
                  <w:t>threat</w:t>
                </w:r>
                <w:r w:rsidR="00461613" w:rsidRPr="00461613">
                  <w:rPr>
                    <w:rFonts w:asciiTheme="minorHAnsi" w:hAnsiTheme="minorHAnsi" w:cstheme="minorHAnsi"/>
                    <w:color w:val="000000"/>
                    <w:sz w:val="20"/>
                    <w:szCs w:val="20"/>
                  </w:rPr>
                  <w:t xml:space="preserve"> is detected the IDS sends alarms to directors who can besides take action</w:t>
                </w:r>
                <w:r w:rsidR="00461613">
                  <w:rPr>
                    <w:rFonts w:asciiTheme="minorHAnsi" w:hAnsiTheme="minorHAnsi" w:cstheme="minorHAnsi"/>
                    <w:color w:val="000000"/>
                    <w:szCs w:val="20"/>
                  </w:rPr>
                  <w:t>. Types of information collected includes</w:t>
                </w:r>
                <w:r w:rsidR="00461613" w:rsidRPr="00461613">
                  <w:rPr>
                    <w:rFonts w:asciiTheme="minorHAnsi" w:hAnsiTheme="minorHAnsi" w:cstheme="minorHAnsi"/>
                    <w:color w:val="727888"/>
                    <w:shd w:val="clear" w:color="auto" w:fill="FFFFFF"/>
                  </w:rPr>
                  <w:t xml:space="preserve"> </w:t>
                </w:r>
                <w:r w:rsidR="00461613" w:rsidRPr="00461613">
                  <w:rPr>
                    <w:rFonts w:asciiTheme="minorHAnsi" w:hAnsiTheme="minorHAnsi" w:cstheme="minorHAnsi"/>
                    <w:shd w:val="clear" w:color="auto" w:fill="FFFFFF"/>
                  </w:rPr>
                  <w:t>internal system files such as operating systems</w:t>
                </w:r>
                <w:r w:rsidR="0037665A">
                  <w:rPr>
                    <w:rFonts w:asciiTheme="minorHAnsi" w:hAnsiTheme="minorHAnsi" w:cstheme="minorHAnsi"/>
                    <w:shd w:val="clear" w:color="auto" w:fill="FFFFFF"/>
                  </w:rPr>
                  <w:t xml:space="preserve"> an</w:t>
                </w:r>
                <w:r w:rsidR="00461613" w:rsidRPr="00461613">
                  <w:rPr>
                    <w:rFonts w:asciiTheme="minorHAnsi" w:hAnsiTheme="minorHAnsi" w:cstheme="minorHAnsi"/>
                    <w:shd w:val="clear" w:color="auto" w:fill="FFFFFF"/>
                  </w:rPr>
                  <w:t xml:space="preserve">d network traffic </w:t>
                </w:r>
                <w:r w:rsidR="0037665A">
                  <w:rPr>
                    <w:rFonts w:asciiTheme="minorHAnsi" w:hAnsiTheme="minorHAnsi" w:cstheme="minorHAnsi"/>
                    <w:shd w:val="clear" w:color="auto" w:fill="FFFFFF"/>
                  </w:rPr>
                  <w:t xml:space="preserve">logs.           </w:t>
                </w:r>
                <w:r w:rsidR="00C8079A">
                  <w:rPr>
                    <w:rFonts w:asciiTheme="minorHAnsi" w:hAnsiTheme="minorHAnsi" w:cstheme="minorHAnsi"/>
                    <w:shd w:val="clear" w:color="auto" w:fill="FFFFFF"/>
                  </w:rPr>
                  <w:t xml:space="preserve">                                                                                     </w:t>
                </w:r>
                <w:r w:rsidR="0037665A">
                  <w:rPr>
                    <w:rFonts w:asciiTheme="minorHAnsi" w:hAnsiTheme="minorHAnsi" w:cstheme="minorHAnsi"/>
                    <w:shd w:val="clear" w:color="auto" w:fill="FFFFFF"/>
                  </w:rPr>
                  <w:t xml:space="preserve"> 3 Access Control System -</w:t>
                </w:r>
                <w:r w:rsidR="0037665A">
                  <w:rPr>
                    <w:rFonts w:ascii="Helvetica" w:hAnsi="Helvetica"/>
                    <w:color w:val="16161D"/>
                    <w:spacing w:val="4"/>
                    <w:sz w:val="27"/>
                    <w:szCs w:val="27"/>
                    <w:shd w:val="clear" w:color="auto" w:fill="FFFFFF"/>
                  </w:rPr>
                  <w:t xml:space="preserve"> </w:t>
                </w:r>
                <w:r w:rsidR="0037665A" w:rsidRPr="0037665A">
                  <w:rPr>
                    <w:rFonts w:asciiTheme="minorHAnsi" w:hAnsiTheme="minorHAnsi" w:cstheme="minorHAnsi"/>
                    <w:color w:val="16161D"/>
                    <w:spacing w:val="4"/>
                    <w:sz w:val="20"/>
                    <w:szCs w:val="20"/>
                    <w:shd w:val="clear" w:color="auto" w:fill="FFFFFF"/>
                  </w:rPr>
                  <w:t xml:space="preserve">Access control is a method of </w:t>
                </w:r>
                <w:r w:rsidR="0037665A">
                  <w:rPr>
                    <w:rFonts w:asciiTheme="minorHAnsi" w:hAnsiTheme="minorHAnsi" w:cstheme="minorHAnsi"/>
                    <w:color w:val="16161D"/>
                    <w:spacing w:val="4"/>
                    <w:szCs w:val="20"/>
                    <w:shd w:val="clear" w:color="auto" w:fill="FFFFFF"/>
                  </w:rPr>
                  <w:t>validating and making sure</w:t>
                </w:r>
                <w:r w:rsidR="0037665A" w:rsidRPr="0037665A">
                  <w:rPr>
                    <w:rFonts w:asciiTheme="minorHAnsi" w:hAnsiTheme="minorHAnsi" w:cstheme="minorHAnsi"/>
                    <w:color w:val="16161D"/>
                    <w:spacing w:val="4"/>
                    <w:sz w:val="20"/>
                    <w:szCs w:val="20"/>
                    <w:shd w:val="clear" w:color="auto" w:fill="FFFFFF"/>
                  </w:rPr>
                  <w:t xml:space="preserve"> that users are who they say they are and that they have the appropriate access to company data</w:t>
                </w:r>
                <w:r w:rsidR="0037665A">
                  <w:rPr>
                    <w:rFonts w:asciiTheme="minorHAnsi" w:hAnsiTheme="minorHAnsi" w:cstheme="minorHAnsi"/>
                    <w:szCs w:val="20"/>
                    <w:shd w:val="clear" w:color="auto" w:fill="FFFFFF"/>
                  </w:rPr>
                  <w:t xml:space="preserve">. Information collected include user credentials like username and password.                                </w:t>
                </w:r>
                <w:r w:rsidR="00C8079A">
                  <w:rPr>
                    <w:rFonts w:asciiTheme="minorHAnsi" w:hAnsiTheme="minorHAnsi" w:cstheme="minorHAnsi"/>
                    <w:szCs w:val="20"/>
                    <w:shd w:val="clear" w:color="auto" w:fill="FFFFFF"/>
                  </w:rPr>
                  <w:t xml:space="preserve">                                                                                            4. Security and event management systems</w:t>
                </w:r>
                <w:proofErr w:type="gramStart"/>
                <w:r w:rsidR="00C8079A">
                  <w:rPr>
                    <w:rFonts w:asciiTheme="minorHAnsi" w:hAnsiTheme="minorHAnsi" w:cstheme="minorHAnsi"/>
                    <w:szCs w:val="20"/>
                    <w:shd w:val="clear" w:color="auto" w:fill="FFFFFF"/>
                  </w:rPr>
                  <w:t xml:space="preserve">-  </w:t>
                </w:r>
                <w:r w:rsidR="00C8079A" w:rsidRPr="00C8079A">
                  <w:rPr>
                    <w:rFonts w:asciiTheme="minorHAnsi" w:hAnsiTheme="minorHAnsi" w:cstheme="minorHAnsi"/>
                    <w:color w:val="000000"/>
                    <w:sz w:val="20"/>
                    <w:szCs w:val="20"/>
                  </w:rPr>
                  <w:t>It's</w:t>
                </w:r>
                <w:proofErr w:type="gramEnd"/>
                <w:r w:rsidR="00C8079A" w:rsidRPr="00C8079A">
                  <w:rPr>
                    <w:rFonts w:asciiTheme="minorHAnsi" w:hAnsiTheme="minorHAnsi" w:cstheme="minorHAnsi"/>
                    <w:color w:val="000000"/>
                    <w:sz w:val="20"/>
                    <w:szCs w:val="20"/>
                  </w:rPr>
                  <w:t xml:space="preserve"> a software </w:t>
                </w:r>
                <w:r w:rsidR="00C8079A">
                  <w:rPr>
                    <w:rStyle w:val="singlesyn"/>
                    <w:rFonts w:asciiTheme="minorHAnsi" w:hAnsiTheme="minorHAnsi" w:cstheme="minorHAnsi"/>
                    <w:color w:val="000000"/>
                    <w:sz w:val="20"/>
                    <w:szCs w:val="20"/>
                    <w:shd w:val="clear" w:color="auto" w:fill="FFFF00"/>
                  </w:rPr>
                  <w:t>solution</w:t>
                </w:r>
                <w:r w:rsidR="00C8079A" w:rsidRPr="00C8079A">
                  <w:rPr>
                    <w:rFonts w:asciiTheme="minorHAnsi" w:hAnsiTheme="minorHAnsi" w:cstheme="minorHAnsi"/>
                    <w:color w:val="000000"/>
                    <w:sz w:val="20"/>
                    <w:szCs w:val="20"/>
                  </w:rPr>
                  <w:t xml:space="preserve"> that combines </w:t>
                </w:r>
                <w:r w:rsidR="00C8079A" w:rsidRPr="00C8079A">
                  <w:rPr>
                    <w:rFonts w:asciiTheme="minorHAnsi" w:hAnsiTheme="minorHAnsi" w:cstheme="minorHAnsi"/>
                    <w:color w:val="000000"/>
                    <w:sz w:val="20"/>
                    <w:szCs w:val="20"/>
                  </w:rPr>
                  <w:lastRenderedPageBreak/>
                  <w:t>and </w:t>
                </w:r>
                <w:r w:rsidR="00C8079A" w:rsidRPr="00C8079A">
                  <w:rPr>
                    <w:rStyle w:val="multisyn"/>
                    <w:rFonts w:asciiTheme="minorHAnsi" w:hAnsiTheme="minorHAnsi" w:cstheme="minorHAnsi"/>
                    <w:color w:val="000000"/>
                    <w:sz w:val="20"/>
                    <w:szCs w:val="20"/>
                  </w:rPr>
                  <w:t>analyses</w:t>
                </w:r>
                <w:r w:rsidR="00C8079A" w:rsidRPr="00C8079A">
                  <w:rPr>
                    <w:rFonts w:asciiTheme="minorHAnsi" w:hAnsiTheme="minorHAnsi" w:cstheme="minorHAnsi"/>
                    <w:color w:val="000000"/>
                    <w:sz w:val="20"/>
                    <w:szCs w:val="20"/>
                  </w:rPr>
                  <w:t> </w:t>
                </w:r>
                <w:r w:rsidR="00C8079A" w:rsidRPr="00C8079A">
                  <w:rPr>
                    <w:rStyle w:val="singlesyn"/>
                    <w:rFonts w:asciiTheme="minorHAnsi" w:hAnsiTheme="minorHAnsi" w:cstheme="minorHAnsi"/>
                    <w:color w:val="000000"/>
                    <w:sz w:val="20"/>
                    <w:szCs w:val="20"/>
                    <w:shd w:val="clear" w:color="auto" w:fill="FFFF00"/>
                  </w:rPr>
                  <w:t>conditioning</w:t>
                </w:r>
                <w:r w:rsidR="00C8079A" w:rsidRPr="00C8079A">
                  <w:rPr>
                    <w:rFonts w:asciiTheme="minorHAnsi" w:hAnsiTheme="minorHAnsi" w:cstheme="minorHAnsi"/>
                    <w:color w:val="000000"/>
                    <w:sz w:val="20"/>
                    <w:szCs w:val="20"/>
                  </w:rPr>
                  <w:t> from </w:t>
                </w:r>
                <w:r w:rsidR="00C8079A" w:rsidRPr="00C8079A">
                  <w:rPr>
                    <w:rStyle w:val="singlesyn"/>
                    <w:rFonts w:asciiTheme="minorHAnsi" w:hAnsiTheme="minorHAnsi" w:cstheme="minorHAnsi"/>
                    <w:color w:val="000000"/>
                    <w:sz w:val="20"/>
                    <w:szCs w:val="20"/>
                    <w:shd w:val="clear" w:color="auto" w:fill="87CEFA"/>
                  </w:rPr>
                  <w:t>multiple</w:t>
                </w:r>
                <w:r w:rsidR="00C8079A" w:rsidRPr="00C8079A">
                  <w:rPr>
                    <w:rFonts w:asciiTheme="minorHAnsi" w:hAnsiTheme="minorHAnsi" w:cstheme="minorHAnsi"/>
                    <w:color w:val="000000"/>
                    <w:sz w:val="20"/>
                    <w:szCs w:val="20"/>
                  </w:rPr>
                  <w:t> </w:t>
                </w:r>
                <w:r w:rsidR="00C8079A" w:rsidRPr="00C8079A">
                  <w:rPr>
                    <w:rStyle w:val="multisyn"/>
                    <w:rFonts w:asciiTheme="minorHAnsi" w:hAnsiTheme="minorHAnsi" w:cstheme="minorHAnsi"/>
                    <w:color w:val="000000"/>
                    <w:sz w:val="20"/>
                    <w:szCs w:val="20"/>
                  </w:rPr>
                  <w:t>differen</w:t>
                </w:r>
                <w:r w:rsidR="005F0D09">
                  <w:rPr>
                    <w:rStyle w:val="multisyn"/>
                    <w:rFonts w:asciiTheme="minorHAnsi" w:hAnsiTheme="minorHAnsi" w:cstheme="minorHAnsi"/>
                    <w:color w:val="000000"/>
                    <w:sz w:val="20"/>
                    <w:szCs w:val="20"/>
                  </w:rPr>
                  <w:t>t devices</w:t>
                </w:r>
                <w:r w:rsidR="00C8079A" w:rsidRPr="00C8079A">
                  <w:rPr>
                    <w:rFonts w:asciiTheme="minorHAnsi" w:hAnsiTheme="minorHAnsi" w:cstheme="minorHAnsi"/>
                    <w:color w:val="000000"/>
                    <w:sz w:val="20"/>
                    <w:szCs w:val="20"/>
                  </w:rPr>
                  <w:t xml:space="preserve"> across </w:t>
                </w:r>
                <w:r w:rsidR="005F0D09">
                  <w:rPr>
                    <w:rFonts w:asciiTheme="minorHAnsi" w:hAnsiTheme="minorHAnsi" w:cstheme="minorHAnsi"/>
                    <w:color w:val="000000"/>
                    <w:sz w:val="20"/>
                    <w:szCs w:val="20"/>
                  </w:rPr>
                  <w:t>the</w:t>
                </w:r>
                <w:r w:rsidR="00C8079A" w:rsidRPr="00C8079A">
                  <w:rPr>
                    <w:rFonts w:asciiTheme="minorHAnsi" w:hAnsiTheme="minorHAnsi" w:cstheme="minorHAnsi"/>
                    <w:color w:val="000000"/>
                    <w:sz w:val="20"/>
                    <w:szCs w:val="20"/>
                  </w:rPr>
                  <w:t> </w:t>
                </w:r>
                <w:r w:rsidR="00C8079A" w:rsidRPr="00C8079A">
                  <w:rPr>
                    <w:rStyle w:val="multisyn"/>
                    <w:rFonts w:asciiTheme="minorHAnsi" w:hAnsiTheme="minorHAnsi" w:cstheme="minorHAnsi"/>
                    <w:color w:val="000000"/>
                    <w:sz w:val="20"/>
                    <w:szCs w:val="20"/>
                  </w:rPr>
                  <w:t>entire</w:t>
                </w:r>
                <w:r w:rsidR="00C8079A" w:rsidRPr="00C8079A">
                  <w:rPr>
                    <w:rFonts w:asciiTheme="minorHAnsi" w:hAnsiTheme="minorHAnsi" w:cstheme="minorHAnsi"/>
                    <w:color w:val="000000"/>
                    <w:sz w:val="20"/>
                    <w:szCs w:val="20"/>
                  </w:rPr>
                  <w:t> IT</w:t>
                </w:r>
                <w:r w:rsidR="005F0D09">
                  <w:rPr>
                    <w:rFonts w:asciiTheme="minorHAnsi" w:hAnsiTheme="minorHAnsi" w:cstheme="minorHAnsi"/>
                    <w:color w:val="000000"/>
                    <w:sz w:val="20"/>
                    <w:szCs w:val="20"/>
                  </w:rPr>
                  <w:t xml:space="preserve"> Infrastructure of a company</w:t>
                </w:r>
                <w:r w:rsidR="00C8079A" w:rsidRPr="00C8079A">
                  <w:rPr>
                    <w:rFonts w:asciiTheme="minorHAnsi" w:hAnsiTheme="minorHAnsi" w:cstheme="minorHAnsi"/>
                    <w:color w:val="000000"/>
                    <w:sz w:val="20"/>
                    <w:szCs w:val="20"/>
                  </w:rPr>
                  <w:t>.</w:t>
                </w:r>
                <w:r w:rsidR="00C8079A" w:rsidRPr="00C8079A">
                  <w:rPr>
                    <w:rFonts w:asciiTheme="minorHAnsi" w:hAnsiTheme="minorHAnsi" w:cstheme="minorHAnsi"/>
                    <w:color w:val="000000"/>
                    <w:sz w:val="20"/>
                    <w:szCs w:val="20"/>
                  </w:rPr>
                  <w:br/>
                  <w:t>SIEM collects </w:t>
                </w:r>
                <w:r w:rsidR="00C8079A" w:rsidRPr="00C8079A">
                  <w:rPr>
                    <w:rStyle w:val="multisyn"/>
                    <w:rFonts w:asciiTheme="minorHAnsi" w:hAnsiTheme="minorHAnsi" w:cstheme="minorHAnsi"/>
                    <w:color w:val="000000"/>
                    <w:sz w:val="20"/>
                    <w:szCs w:val="20"/>
                  </w:rPr>
                  <w:t>security</w:t>
                </w:r>
                <w:r w:rsidR="00C8079A" w:rsidRPr="00C8079A">
                  <w:rPr>
                    <w:rFonts w:asciiTheme="minorHAnsi" w:hAnsiTheme="minorHAnsi" w:cstheme="minorHAnsi"/>
                    <w:color w:val="000000"/>
                    <w:sz w:val="20"/>
                    <w:szCs w:val="20"/>
                  </w:rPr>
                  <w:t> data from </w:t>
                </w:r>
                <w:r w:rsidR="00C8079A" w:rsidRPr="00C8079A">
                  <w:rPr>
                    <w:rStyle w:val="multisyn"/>
                    <w:rFonts w:asciiTheme="minorHAnsi" w:hAnsiTheme="minorHAnsi" w:cstheme="minorHAnsi"/>
                    <w:color w:val="000000"/>
                    <w:sz w:val="20"/>
                    <w:szCs w:val="20"/>
                  </w:rPr>
                  <w:t>network</w:t>
                </w:r>
                <w:r w:rsidR="00C8079A" w:rsidRPr="00C8079A">
                  <w:rPr>
                    <w:rFonts w:asciiTheme="minorHAnsi" w:hAnsiTheme="minorHAnsi" w:cstheme="minorHAnsi"/>
                    <w:color w:val="000000"/>
                    <w:sz w:val="20"/>
                    <w:szCs w:val="20"/>
                  </w:rPr>
                  <w:t> </w:t>
                </w:r>
                <w:r w:rsidR="00C8079A" w:rsidRPr="00C8079A">
                  <w:rPr>
                    <w:rStyle w:val="singlesyn"/>
                    <w:rFonts w:asciiTheme="minorHAnsi" w:hAnsiTheme="minorHAnsi" w:cstheme="minorHAnsi"/>
                    <w:color w:val="000000"/>
                    <w:sz w:val="20"/>
                    <w:szCs w:val="20"/>
                    <w:shd w:val="clear" w:color="auto" w:fill="FFFF00"/>
                  </w:rPr>
                  <w:t>leaning</w:t>
                </w:r>
                <w:r w:rsidR="00C8079A" w:rsidRPr="00C8079A">
                  <w:rPr>
                    <w:rFonts w:asciiTheme="minorHAnsi" w:hAnsiTheme="minorHAnsi" w:cstheme="minorHAnsi"/>
                    <w:color w:val="000000"/>
                    <w:sz w:val="20"/>
                    <w:szCs w:val="20"/>
                  </w:rPr>
                  <w:t>, </w:t>
                </w:r>
                <w:r w:rsidR="00C8079A" w:rsidRPr="00C8079A">
                  <w:rPr>
                    <w:rStyle w:val="singlesyn"/>
                    <w:rFonts w:asciiTheme="minorHAnsi" w:hAnsiTheme="minorHAnsi" w:cstheme="minorHAnsi"/>
                    <w:color w:val="000000"/>
                    <w:sz w:val="20"/>
                    <w:szCs w:val="20"/>
                    <w:shd w:val="clear" w:color="auto" w:fill="FFFF00"/>
                  </w:rPr>
                  <w:t>garçons</w:t>
                </w:r>
                <w:r w:rsidR="00C8079A" w:rsidRPr="00C8079A">
                  <w:rPr>
                    <w:rFonts w:asciiTheme="minorHAnsi" w:hAnsiTheme="minorHAnsi" w:cstheme="minorHAnsi"/>
                    <w:color w:val="000000"/>
                    <w:sz w:val="20"/>
                    <w:szCs w:val="20"/>
                  </w:rPr>
                  <w:t>, </w:t>
                </w:r>
                <w:r w:rsidR="00C8079A" w:rsidRPr="00C8079A">
                  <w:rPr>
                    <w:rStyle w:val="singlesyn"/>
                    <w:rFonts w:asciiTheme="minorHAnsi" w:hAnsiTheme="minorHAnsi" w:cstheme="minorHAnsi"/>
                    <w:color w:val="000000"/>
                    <w:sz w:val="20"/>
                    <w:szCs w:val="20"/>
                    <w:shd w:val="clear" w:color="auto" w:fill="FFFF00"/>
                  </w:rPr>
                  <w:t>front</w:t>
                </w:r>
                <w:r w:rsidR="00C8079A" w:rsidRPr="00C8079A">
                  <w:rPr>
                    <w:rFonts w:asciiTheme="minorHAnsi" w:hAnsiTheme="minorHAnsi" w:cstheme="minorHAnsi"/>
                    <w:color w:val="000000"/>
                    <w:sz w:val="20"/>
                    <w:szCs w:val="20"/>
                  </w:rPr>
                  <w:t> </w:t>
                </w:r>
                <w:r w:rsidR="00C8079A" w:rsidRPr="00C8079A">
                  <w:rPr>
                    <w:rStyle w:val="singlesyn"/>
                    <w:rFonts w:asciiTheme="minorHAnsi" w:hAnsiTheme="minorHAnsi" w:cstheme="minorHAnsi"/>
                    <w:color w:val="000000"/>
                    <w:sz w:val="20"/>
                    <w:szCs w:val="20"/>
                    <w:shd w:val="clear" w:color="auto" w:fill="FFFF00"/>
                  </w:rPr>
                  <w:t>controls</w:t>
                </w:r>
                <w:r w:rsidR="005F0D09">
                  <w:t>.</w:t>
                </w:r>
              </w:p>
            </w:tc>
            <w:tc>
              <w:tcPr>
                <w:tcW w:w="2665" w:type="dxa"/>
                <w:gridSpan w:val="2"/>
                <w:shd w:val="clear" w:color="auto" w:fill="auto"/>
              </w:tcPr>
              <w:p w14:paraId="77075195" w14:textId="77777777" w:rsidR="004B2AD9" w:rsidRPr="00BD1C99" w:rsidRDefault="004B2AD9" w:rsidP="0086006A">
                <w:pPr>
                  <w:spacing w:before="60" w:after="60"/>
                  <w:rPr>
                    <w:rFonts w:cs="Arial"/>
                    <w:color w:val="000000"/>
                    <w:szCs w:val="20"/>
                  </w:rPr>
                </w:pPr>
                <w:r w:rsidRPr="00BD1C99">
                  <w:rPr>
                    <w:rFonts w:cs="Arial"/>
                    <w:color w:val="000000"/>
                    <w:szCs w:val="20"/>
                  </w:rPr>
                  <w:lastRenderedPageBreak/>
                  <w:t>Comment:</w:t>
                </w:r>
              </w:p>
              <w:p w14:paraId="6ED1AD8C" w14:textId="77777777" w:rsidR="004B2AD9" w:rsidRPr="00BD1C99" w:rsidRDefault="004B2AD9" w:rsidP="0086006A">
                <w:pPr>
                  <w:rPr>
                    <w:rFonts w:cs="Arial"/>
                    <w:color w:val="000000"/>
                    <w:szCs w:val="20"/>
                  </w:rPr>
                </w:pPr>
              </w:p>
            </w:tc>
          </w:tr>
          <w:tr w:rsidR="004B2AD9" w:rsidRPr="00BD1C99" w14:paraId="7494886A" w14:textId="77777777" w:rsidTr="0086006A">
            <w:trPr>
              <w:trHeight w:val="416"/>
            </w:trPr>
            <w:tc>
              <w:tcPr>
                <w:tcW w:w="10632" w:type="dxa"/>
                <w:gridSpan w:val="4"/>
                <w:shd w:val="clear" w:color="auto" w:fill="auto"/>
              </w:tcPr>
              <w:p w14:paraId="6311C66C" w14:textId="77777777" w:rsidR="004B2AD9" w:rsidRDefault="004B2AD9" w:rsidP="0086006A">
                <w:pPr>
                  <w:spacing w:before="60" w:after="60"/>
                  <w:rPr>
                    <w:rFonts w:cs="Arial"/>
                    <w:b/>
                    <w:color w:val="000000"/>
                    <w:szCs w:val="20"/>
                  </w:rPr>
                </w:pPr>
                <w:r>
                  <w:rPr>
                    <w:rFonts w:cs="Arial"/>
                    <w:b/>
                    <w:color w:val="000000"/>
                    <w:szCs w:val="20"/>
                  </w:rPr>
                  <w:t xml:space="preserve">Reference URL links: </w:t>
                </w:r>
              </w:p>
              <w:p w14:paraId="3BF5FE91" w14:textId="61E1BF45" w:rsidR="004B2AD9" w:rsidRDefault="005F0D09" w:rsidP="0086006A">
                <w:pPr>
                  <w:spacing w:before="60" w:after="60"/>
                  <w:rPr>
                    <w:rFonts w:cs="Arial"/>
                    <w:b/>
                    <w:color w:val="000000"/>
                    <w:szCs w:val="20"/>
                  </w:rPr>
                </w:pPr>
                <w:r w:rsidRPr="005F0D09">
                  <w:rPr>
                    <w:rFonts w:cs="Arial"/>
                    <w:b/>
                    <w:color w:val="000000"/>
                    <w:szCs w:val="20"/>
                  </w:rPr>
                  <w:t>https://www.varonis.com/blog/what-is-siem/</w:t>
                </w:r>
              </w:p>
              <w:p w14:paraId="6733D8A4" w14:textId="46F56DCF" w:rsidR="004B2AD9" w:rsidRDefault="005F0D09" w:rsidP="0086006A">
                <w:pPr>
                  <w:spacing w:before="60" w:after="60"/>
                  <w:rPr>
                    <w:rFonts w:cs="Arial"/>
                    <w:b/>
                    <w:color w:val="000000"/>
                    <w:szCs w:val="20"/>
                  </w:rPr>
                </w:pPr>
                <w:r w:rsidRPr="005F0D09">
                  <w:rPr>
                    <w:rFonts w:cs="Arial"/>
                    <w:b/>
                    <w:color w:val="000000"/>
                    <w:szCs w:val="20"/>
                  </w:rPr>
                  <w:t>https://en.wikipedia.org/wiki/Security_information_and_event_management</w:t>
                </w:r>
              </w:p>
              <w:p w14:paraId="4B0AEEDC" w14:textId="363EE449" w:rsidR="004B2AD9" w:rsidRDefault="005F0D09" w:rsidP="0086006A">
                <w:pPr>
                  <w:spacing w:before="60" w:after="60"/>
                  <w:rPr>
                    <w:rFonts w:cs="Arial"/>
                    <w:b/>
                    <w:color w:val="000000"/>
                    <w:szCs w:val="20"/>
                  </w:rPr>
                </w:pPr>
                <w:r w:rsidRPr="005F0D09">
                  <w:rPr>
                    <w:rFonts w:cs="Arial"/>
                    <w:b/>
                    <w:color w:val="000000"/>
                    <w:szCs w:val="20"/>
                  </w:rPr>
                  <w:t>https://www.csoonline.com/article/3251714/what-is-access-control-a-key-component-of-data-security.html</w:t>
                </w:r>
              </w:p>
              <w:p w14:paraId="7D7A3B3F" w14:textId="459005DD" w:rsidR="004B2AD9" w:rsidRDefault="005F0D09" w:rsidP="0086006A">
                <w:pPr>
                  <w:spacing w:before="60" w:after="60"/>
                  <w:rPr>
                    <w:rFonts w:cs="Arial"/>
                    <w:b/>
                    <w:color w:val="000000"/>
                    <w:szCs w:val="20"/>
                  </w:rPr>
                </w:pPr>
                <w:r w:rsidRPr="005F0D09">
                  <w:rPr>
                    <w:rFonts w:cs="Arial"/>
                    <w:b/>
                    <w:color w:val="000000"/>
                    <w:szCs w:val="20"/>
                  </w:rPr>
                  <w:t>https://smb.avast.com/answers/intrusion-detection-system-ids</w:t>
                </w:r>
              </w:p>
              <w:p w14:paraId="553FCB1C" w14:textId="49DB63C8" w:rsidR="004B2AD9" w:rsidRDefault="005F0D09" w:rsidP="0086006A">
                <w:pPr>
                  <w:spacing w:before="60" w:after="60"/>
                  <w:rPr>
                    <w:rFonts w:cs="Arial"/>
                    <w:b/>
                    <w:color w:val="000000"/>
                    <w:szCs w:val="20"/>
                  </w:rPr>
                </w:pPr>
                <w:r w:rsidRPr="005F0D09">
                  <w:rPr>
                    <w:rFonts w:cs="Arial"/>
                    <w:b/>
                    <w:color w:val="000000"/>
                    <w:szCs w:val="20"/>
                  </w:rPr>
                  <w:t>https://cybersecurity.springeropen.com/articles/10.1186/s42400-019-0038-7</w:t>
                </w:r>
              </w:p>
              <w:p w14:paraId="0B5FC851" w14:textId="3C95EE7D" w:rsidR="004B2AD9" w:rsidRPr="00BD1C99" w:rsidRDefault="005F0D09" w:rsidP="0086006A">
                <w:pPr>
                  <w:spacing w:before="60" w:after="60"/>
                  <w:rPr>
                    <w:rFonts w:cs="Arial"/>
                    <w:color w:val="000000"/>
                    <w:szCs w:val="20"/>
                  </w:rPr>
                </w:pPr>
                <w:r w:rsidRPr="005F0D09">
                  <w:rPr>
                    <w:rFonts w:cs="Arial"/>
                    <w:color w:val="000000"/>
                    <w:szCs w:val="20"/>
                  </w:rPr>
                  <w:t>https://cybersecurity.springeropen.com/articles/10.1186/s42400-019-0038-7</w:t>
                </w:r>
                <w:r>
                  <w:rPr>
                    <w:rFonts w:cs="Arial"/>
                    <w:color w:val="000000"/>
                    <w:szCs w:val="20"/>
                  </w:rPr>
                  <w:t xml:space="preserve">                                                                            </w:t>
                </w:r>
                <w:r w:rsidRPr="005F0D09">
                  <w:rPr>
                    <w:rFonts w:cs="Arial"/>
                    <w:color w:val="000000"/>
                    <w:szCs w:val="20"/>
                  </w:rPr>
                  <w:t>https://processflows.co.uk/direct/process-automation-components/data-capture/methods-of-data-capture/</w:t>
                </w:r>
                <w:r>
                  <w:rPr>
                    <w:rFonts w:cs="Arial"/>
                    <w:color w:val="000000"/>
                    <w:szCs w:val="20"/>
                  </w:rPr>
                  <w:t xml:space="preserve">                                  </w:t>
                </w:r>
                <w:r w:rsidRPr="005F0D09">
                  <w:rPr>
                    <w:rFonts w:cs="Arial"/>
                    <w:color w:val="000000"/>
                    <w:szCs w:val="20"/>
                  </w:rPr>
                  <w:t>https://www.sciencedirect.com/science/article/abs/pii/036083529190091J</w:t>
                </w:r>
                <w:r>
                  <w:rPr>
                    <w:rFonts w:cs="Arial"/>
                    <w:color w:val="000000"/>
                    <w:szCs w:val="20"/>
                  </w:rPr>
                  <w:t xml:space="preserve">                                                                        </w:t>
                </w:r>
                <w:r w:rsidRPr="005F0D09">
                  <w:rPr>
                    <w:rFonts w:cs="Arial"/>
                    <w:color w:val="000000"/>
                    <w:szCs w:val="20"/>
                  </w:rPr>
                  <w:t>https://cybersheath.com/incident-response-learning-the-lesson-of-lessons-learned/</w:t>
                </w:r>
                <w:r>
                  <w:rPr>
                    <w:rFonts w:cs="Arial"/>
                    <w:color w:val="000000"/>
                    <w:szCs w:val="20"/>
                  </w:rPr>
                  <w:t xml:space="preserve">                                                                  </w:t>
                </w:r>
                <w:r w:rsidRPr="005F0D09">
                  <w:rPr>
                    <w:rFonts w:cs="Arial"/>
                    <w:color w:val="000000"/>
                    <w:szCs w:val="20"/>
                  </w:rPr>
                  <w:t>https://www.igi-global.com/gateway/article/249229#pnlRecommendationForm</w:t>
                </w:r>
                <w:r>
                  <w:rPr>
                    <w:rFonts w:cs="Arial"/>
                    <w:color w:val="000000"/>
                    <w:szCs w:val="20"/>
                  </w:rPr>
                  <w:t xml:space="preserve">                                                                          </w:t>
                </w:r>
                <w:r w:rsidRPr="005F0D09">
                  <w:rPr>
                    <w:rFonts w:cs="Arial"/>
                    <w:color w:val="000000"/>
                    <w:szCs w:val="20"/>
                  </w:rPr>
                  <w:t>https://www.tutorialspoint.com/Types-of-databases</w:t>
                </w:r>
                <w:r>
                  <w:rPr>
                    <w:rFonts w:cs="Arial"/>
                    <w:color w:val="000000"/>
                    <w:szCs w:val="20"/>
                  </w:rPr>
                  <w:t xml:space="preserve">                                                                                                                  </w:t>
                </w:r>
                <w:r w:rsidRPr="005F0D09">
                  <w:rPr>
                    <w:rFonts w:cs="Arial"/>
                    <w:color w:val="000000"/>
                    <w:szCs w:val="20"/>
                  </w:rPr>
                  <w:t>https://www.techrepublic.com/article/8-steps-to-take-within-48-hours-of-a-data-breach/</w:t>
                </w:r>
                <w:r>
                  <w:rPr>
                    <w:rFonts w:cs="Arial"/>
                    <w:color w:val="000000"/>
                    <w:szCs w:val="20"/>
                  </w:rPr>
                  <w:t xml:space="preserve">                                   </w:t>
                </w:r>
              </w:p>
            </w:tc>
          </w:tr>
        </w:tbl>
        <w:p w14:paraId="0142452B" w14:textId="77777777" w:rsidR="004B2AD9" w:rsidRDefault="004B2AD9" w:rsidP="001C6A3D">
          <w:pPr>
            <w:rPr>
              <w:rFonts w:ascii="Calibri Light" w:hAnsi="Calibri Light" w:cs="Calibri Light"/>
              <w:color w:val="000000" w:themeColor="text1"/>
              <w:szCs w:val="20"/>
            </w:rPr>
          </w:pPr>
        </w:p>
        <w:p w14:paraId="6664436F" w14:textId="77777777" w:rsidR="004B2AD9" w:rsidRDefault="004B2AD9" w:rsidP="001C6A3D">
          <w:pPr>
            <w:rPr>
              <w:rFonts w:ascii="Calibri Light" w:hAnsi="Calibri Light" w:cs="Calibri Light"/>
              <w:color w:val="000000" w:themeColor="text1"/>
              <w:szCs w:val="20"/>
            </w:rPr>
          </w:pPr>
          <w:r>
            <w:rPr>
              <w:rFonts w:cs="Arial"/>
              <w:b/>
              <w:sz w:val="36"/>
              <w:szCs w:val="36"/>
            </w:rPr>
            <w:t>Part 3: Splunk Comprehensive Lab</w:t>
          </w:r>
        </w:p>
        <w:tbl>
          <w:tblPr>
            <w:tblW w:w="10632" w:type="dxa"/>
            <w:tblInd w:w="1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1418"/>
            <w:gridCol w:w="6549"/>
            <w:gridCol w:w="1378"/>
            <w:gridCol w:w="1287"/>
          </w:tblGrid>
          <w:tr w:rsidR="004B2AD9" w:rsidRPr="00BD1C99" w14:paraId="3D102781" w14:textId="77777777" w:rsidTr="00AA2C5B">
            <w:trPr>
              <w:trHeight w:val="340"/>
            </w:trPr>
            <w:tc>
              <w:tcPr>
                <w:tcW w:w="10632" w:type="dxa"/>
                <w:gridSpan w:val="4"/>
                <w:tcBorders>
                  <w:top w:val="nil"/>
                  <w:left w:val="nil"/>
                  <w:bottom w:val="single" w:sz="4" w:space="0" w:color="7F7F7F"/>
                  <w:right w:val="nil"/>
                </w:tcBorders>
                <w:shd w:val="clear" w:color="auto" w:fill="auto"/>
              </w:tcPr>
              <w:p w14:paraId="2F7BD7BD" w14:textId="77777777" w:rsidR="004B2AD9" w:rsidRPr="00BD1C99" w:rsidRDefault="004B2AD9" w:rsidP="00AA2C5B">
                <w:pPr>
                  <w:spacing w:before="60" w:after="60"/>
                  <w:rPr>
                    <w:rFonts w:cs="Arial"/>
                    <w:b/>
                    <w:bCs/>
                    <w:color w:val="000000"/>
                    <w:szCs w:val="20"/>
                  </w:rPr>
                </w:pPr>
                <w:r w:rsidRPr="00BD1C99">
                  <w:rPr>
                    <w:rFonts w:cs="Arial"/>
                    <w:b/>
                    <w:bCs/>
                    <w:color w:val="000000"/>
                    <w:szCs w:val="20"/>
                  </w:rPr>
                  <w:t>Provide your responses in the boxes below each question.</w:t>
                </w:r>
              </w:p>
            </w:tc>
          </w:tr>
          <w:tr w:rsidR="004B2AD9" w:rsidRPr="00BD1C99" w14:paraId="35739110" w14:textId="77777777" w:rsidTr="00AA2C5B">
            <w:trPr>
              <w:trHeight w:val="357"/>
            </w:trPr>
            <w:tc>
              <w:tcPr>
                <w:tcW w:w="10632" w:type="dxa"/>
                <w:gridSpan w:val="4"/>
                <w:tcBorders>
                  <w:top w:val="single" w:sz="4" w:space="0" w:color="7F7F7F"/>
                </w:tcBorders>
                <w:shd w:val="clear" w:color="auto" w:fill="F2F2F2"/>
              </w:tcPr>
              <w:p w14:paraId="2FC86265" w14:textId="77777777" w:rsidR="004B2AD9" w:rsidRPr="00E22DA3" w:rsidRDefault="004B2AD9" w:rsidP="00AA2C5B">
                <w:pPr>
                  <w:spacing w:before="60" w:after="60"/>
                  <w:rPr>
                    <w:rFonts w:ascii="Calibri Light" w:hAnsi="Calibri Light" w:cs="Calibri Light"/>
                    <w:b/>
                    <w:color w:val="000000"/>
                    <w:sz w:val="28"/>
                    <w:szCs w:val="20"/>
                  </w:rPr>
                </w:pPr>
                <w:r w:rsidRPr="00E22DA3">
                  <w:rPr>
                    <w:rFonts w:ascii="Calibri Light" w:hAnsi="Calibri Light" w:cs="Calibri Light"/>
                    <w:b/>
                    <w:color w:val="000000"/>
                    <w:sz w:val="28"/>
                    <w:szCs w:val="20"/>
                    <w:highlight w:val="cyan"/>
                  </w:rPr>
                  <w:t>Section 1: Splunk Setup</w:t>
                </w:r>
              </w:p>
            </w:tc>
          </w:tr>
          <w:tr w:rsidR="004B2AD9" w:rsidRPr="00BD1C99" w14:paraId="366581CB" w14:textId="77777777" w:rsidTr="00AA2C5B">
            <w:trPr>
              <w:trHeight w:val="357"/>
            </w:trPr>
            <w:tc>
              <w:tcPr>
                <w:tcW w:w="1418" w:type="dxa"/>
                <w:vMerge w:val="restart"/>
                <w:tcBorders>
                  <w:top w:val="single" w:sz="4" w:space="0" w:color="7F7F7F"/>
                </w:tcBorders>
                <w:shd w:val="clear" w:color="auto" w:fill="F2F2F2"/>
              </w:tcPr>
              <w:p w14:paraId="2D90DA85"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1:</w:t>
                </w:r>
              </w:p>
            </w:tc>
            <w:tc>
              <w:tcPr>
                <w:tcW w:w="6549" w:type="dxa"/>
                <w:vMerge w:val="restart"/>
                <w:tcBorders>
                  <w:top w:val="single" w:sz="4" w:space="0" w:color="7F7F7F"/>
                </w:tcBorders>
                <w:shd w:val="clear" w:color="auto" w:fill="auto"/>
              </w:tcPr>
              <w:p w14:paraId="291BF3A3"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eastAsia="Times New Roman" w:hAnsi="Calibri Light" w:cs="Calibri Light"/>
                    <w:b/>
                    <w:bCs/>
                    <w:szCs w:val="20"/>
                    <w:bdr w:val="none" w:sz="0" w:space="0" w:color="auto" w:frame="1"/>
                    <w:shd w:val="clear" w:color="auto" w:fill="FFFFFF"/>
                    <w:lang w:eastAsia="en-AU"/>
                  </w:rPr>
                  <w:t>What is Splunk and what does it do?</w:t>
                </w:r>
              </w:p>
            </w:tc>
            <w:tc>
              <w:tcPr>
                <w:tcW w:w="2665" w:type="dxa"/>
                <w:gridSpan w:val="2"/>
                <w:tcBorders>
                  <w:top w:val="single" w:sz="4" w:space="0" w:color="7F7F7F"/>
                </w:tcBorders>
                <w:shd w:val="clear" w:color="auto" w:fill="F2F2F2"/>
              </w:tcPr>
              <w:p w14:paraId="305E8D75"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551A4660" w14:textId="77777777" w:rsidTr="00AA2C5B">
            <w:trPr>
              <w:trHeight w:val="480"/>
            </w:trPr>
            <w:tc>
              <w:tcPr>
                <w:tcW w:w="1418" w:type="dxa"/>
                <w:vMerge/>
                <w:shd w:val="clear" w:color="auto" w:fill="F2F2F2"/>
              </w:tcPr>
              <w:p w14:paraId="6F311CBD"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4A287040"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0C672F2E"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D89A8B6"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1242B215" w14:textId="77777777" w:rsidTr="00AA2C5B">
            <w:trPr>
              <w:trHeight w:val="416"/>
            </w:trPr>
            <w:tc>
              <w:tcPr>
                <w:tcW w:w="7967" w:type="dxa"/>
                <w:gridSpan w:val="2"/>
                <w:shd w:val="clear" w:color="auto" w:fill="auto"/>
              </w:tcPr>
              <w:p w14:paraId="5741F064" w14:textId="309785F2" w:rsidR="001F2764" w:rsidRPr="0028622E" w:rsidRDefault="004B2AD9" w:rsidP="00AA2C5B">
                <w:pPr>
                  <w:spacing w:before="60" w:after="60"/>
                  <w:rPr>
                    <w:rFonts w:asciiTheme="minorHAnsi" w:hAnsiTheme="minorHAnsi" w:cstheme="minorHAnsi"/>
                    <w:b/>
                    <w:color w:val="000000"/>
                    <w:szCs w:val="20"/>
                  </w:rPr>
                </w:pPr>
                <w:r w:rsidRPr="0028622E">
                  <w:rPr>
                    <w:rFonts w:asciiTheme="minorHAnsi" w:hAnsiTheme="minorHAnsi" w:cstheme="minorHAnsi"/>
                    <w:b/>
                    <w:color w:val="000000"/>
                    <w:szCs w:val="20"/>
                  </w:rPr>
                  <w:t>Answer:</w:t>
                </w:r>
                <w:r w:rsidR="001F2764" w:rsidRPr="0028622E">
                  <w:rPr>
                    <w:rFonts w:asciiTheme="minorHAnsi" w:hAnsiTheme="minorHAnsi" w:cstheme="minorHAnsi"/>
                    <w:b/>
                    <w:color w:val="000000"/>
                    <w:szCs w:val="20"/>
                  </w:rPr>
                  <w:t xml:space="preserve">  </w:t>
                </w:r>
              </w:p>
              <w:p w14:paraId="3E8933DD" w14:textId="446ED86F" w:rsidR="001F2764" w:rsidRPr="0028622E" w:rsidRDefault="001F2764" w:rsidP="00AA2C5B">
                <w:pPr>
                  <w:spacing w:before="60" w:after="60"/>
                  <w:rPr>
                    <w:rFonts w:asciiTheme="minorHAnsi" w:hAnsiTheme="minorHAnsi" w:cstheme="minorHAnsi"/>
                    <w:b/>
                    <w:color w:val="000000"/>
                    <w:szCs w:val="20"/>
                  </w:rPr>
                </w:pPr>
                <w:r w:rsidRPr="0028622E">
                  <w:rPr>
                    <w:rFonts w:asciiTheme="minorHAnsi" w:hAnsiTheme="minorHAnsi" w:cstheme="minorHAnsi"/>
                    <w:b/>
                    <w:color w:val="000000"/>
                    <w:szCs w:val="20"/>
                  </w:rPr>
                  <w:t xml:space="preserve"> </w:t>
                </w:r>
                <w:r w:rsidR="0028622E" w:rsidRPr="0028622E">
                  <w:rPr>
                    <w:rFonts w:asciiTheme="minorHAnsi" w:hAnsiTheme="minorHAnsi" w:cstheme="minorHAnsi"/>
                    <w:color w:val="4A4A4A"/>
                    <w:szCs w:val="20"/>
                    <w:shd w:val="clear" w:color="auto" w:fill="FFFFFF"/>
                  </w:rPr>
                  <w:t>Splunk is a platform t</w:t>
                </w:r>
                <w:r w:rsidR="0028622E">
                  <w:rPr>
                    <w:rFonts w:asciiTheme="minorHAnsi" w:hAnsiTheme="minorHAnsi" w:cstheme="minorHAnsi"/>
                    <w:color w:val="4A4A4A"/>
                    <w:szCs w:val="20"/>
                    <w:shd w:val="clear" w:color="auto" w:fill="FFFFFF"/>
                  </w:rPr>
                  <w:t>hat enables one to</w:t>
                </w:r>
                <w:r w:rsidR="0028622E" w:rsidRPr="0028622E">
                  <w:rPr>
                    <w:rFonts w:asciiTheme="minorHAnsi" w:hAnsiTheme="minorHAnsi" w:cstheme="minorHAnsi"/>
                    <w:color w:val="4A4A4A"/>
                    <w:szCs w:val="20"/>
                    <w:shd w:val="clear" w:color="auto" w:fill="FFFFFF"/>
                  </w:rPr>
                  <w:t xml:space="preserve"> search, </w:t>
                </w:r>
                <w:r w:rsidR="0028622E" w:rsidRPr="0028622E">
                  <w:rPr>
                    <w:rFonts w:asciiTheme="minorHAnsi" w:hAnsiTheme="minorHAnsi" w:cstheme="minorHAnsi"/>
                    <w:color w:val="4A4A4A"/>
                    <w:szCs w:val="20"/>
                    <w:shd w:val="clear" w:color="auto" w:fill="FFFFFF"/>
                  </w:rPr>
                  <w:t>analyse</w:t>
                </w:r>
                <w:r w:rsidR="0028622E" w:rsidRPr="0028622E">
                  <w:rPr>
                    <w:rFonts w:asciiTheme="minorHAnsi" w:hAnsiTheme="minorHAnsi" w:cstheme="minorHAnsi"/>
                    <w:color w:val="4A4A4A"/>
                    <w:szCs w:val="20"/>
                    <w:shd w:val="clear" w:color="auto" w:fill="FFFFFF"/>
                  </w:rPr>
                  <w:t xml:space="preserve"> and visualize the machine-generated data</w:t>
                </w:r>
                <w:r w:rsidR="0028622E">
                  <w:rPr>
                    <w:rFonts w:asciiTheme="minorHAnsi" w:hAnsiTheme="minorHAnsi" w:cstheme="minorHAnsi"/>
                    <w:color w:val="4A4A4A"/>
                    <w:szCs w:val="20"/>
                    <w:shd w:val="clear" w:color="auto" w:fill="FFFFFF"/>
                  </w:rPr>
                  <w:t xml:space="preserve"> that is</w:t>
                </w:r>
                <w:r w:rsidR="0028622E" w:rsidRPr="0028622E">
                  <w:rPr>
                    <w:rFonts w:asciiTheme="minorHAnsi" w:hAnsiTheme="minorHAnsi" w:cstheme="minorHAnsi"/>
                    <w:color w:val="4A4A4A"/>
                    <w:szCs w:val="20"/>
                    <w:shd w:val="clear" w:color="auto" w:fill="FFFFFF"/>
                  </w:rPr>
                  <w:t xml:space="preserve"> gathered from </w:t>
                </w:r>
                <w:r w:rsidR="0028622E">
                  <w:rPr>
                    <w:rFonts w:asciiTheme="minorHAnsi" w:hAnsiTheme="minorHAnsi" w:cstheme="minorHAnsi"/>
                    <w:color w:val="4A4A4A"/>
                    <w:szCs w:val="20"/>
                    <w:shd w:val="clear" w:color="auto" w:fill="FFFFFF"/>
                  </w:rPr>
                  <w:t>various sources that make up the IT infrastructure of an organization</w:t>
                </w:r>
              </w:p>
              <w:p w14:paraId="73579CB7" w14:textId="77777777" w:rsidR="004B2AD9" w:rsidRPr="0028622E" w:rsidRDefault="004B2AD9" w:rsidP="00950652">
                <w:pPr>
                  <w:spacing w:before="60" w:after="60"/>
                  <w:jc w:val="both"/>
                  <w:rPr>
                    <w:rFonts w:asciiTheme="minorHAnsi" w:hAnsiTheme="minorHAnsi" w:cstheme="minorHAnsi"/>
                    <w:b/>
                    <w:color w:val="000000"/>
                    <w:szCs w:val="20"/>
                  </w:rPr>
                </w:pPr>
              </w:p>
            </w:tc>
            <w:tc>
              <w:tcPr>
                <w:tcW w:w="2665" w:type="dxa"/>
                <w:gridSpan w:val="2"/>
                <w:shd w:val="clear" w:color="auto" w:fill="auto"/>
              </w:tcPr>
              <w:p w14:paraId="0324079A"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184460CF" w14:textId="77777777" w:rsidR="004B2AD9" w:rsidRPr="00BD1C99" w:rsidRDefault="004B2AD9" w:rsidP="00AA2C5B">
                <w:pPr>
                  <w:rPr>
                    <w:rFonts w:cs="Arial"/>
                    <w:color w:val="000000"/>
                    <w:szCs w:val="20"/>
                  </w:rPr>
                </w:pPr>
              </w:p>
            </w:tc>
          </w:tr>
          <w:tr w:rsidR="004B2AD9" w:rsidRPr="00BD1C99" w14:paraId="33C1EF47" w14:textId="77777777" w:rsidTr="00AA2C5B">
            <w:trPr>
              <w:trHeight w:val="175"/>
            </w:trPr>
            <w:tc>
              <w:tcPr>
                <w:tcW w:w="1418" w:type="dxa"/>
                <w:vMerge w:val="restart"/>
                <w:shd w:val="clear" w:color="auto" w:fill="F2F2F2"/>
              </w:tcPr>
              <w:p w14:paraId="23B681AF"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2:</w:t>
                </w:r>
              </w:p>
            </w:tc>
            <w:tc>
              <w:tcPr>
                <w:tcW w:w="6549" w:type="dxa"/>
                <w:vMerge w:val="restart"/>
                <w:shd w:val="clear" w:color="auto" w:fill="auto"/>
              </w:tcPr>
              <w:p w14:paraId="2B99D6F0"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Which version of Splunk will you be using for this assessment task?</w:t>
                </w:r>
              </w:p>
            </w:tc>
            <w:tc>
              <w:tcPr>
                <w:tcW w:w="2665" w:type="dxa"/>
                <w:gridSpan w:val="2"/>
                <w:shd w:val="clear" w:color="auto" w:fill="F2F2F2"/>
              </w:tcPr>
              <w:p w14:paraId="47D79026"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6CEFF252" w14:textId="77777777" w:rsidTr="00AA2C5B">
            <w:trPr>
              <w:trHeight w:val="175"/>
            </w:trPr>
            <w:tc>
              <w:tcPr>
                <w:tcW w:w="1418" w:type="dxa"/>
                <w:vMerge/>
                <w:shd w:val="clear" w:color="auto" w:fill="F2F2F2"/>
              </w:tcPr>
              <w:p w14:paraId="320538BB"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0D5E31C8"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71A882F2"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8B46E14"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309BA852" w14:textId="77777777" w:rsidTr="00AA2C5B">
            <w:trPr>
              <w:trHeight w:val="416"/>
            </w:trPr>
            <w:tc>
              <w:tcPr>
                <w:tcW w:w="7967" w:type="dxa"/>
                <w:gridSpan w:val="2"/>
                <w:shd w:val="clear" w:color="auto" w:fill="auto"/>
              </w:tcPr>
              <w:p w14:paraId="4C3013B2" w14:textId="77777777" w:rsidR="004B2AD9" w:rsidRPr="00F704A4" w:rsidRDefault="004B2AD9" w:rsidP="00AA2C5B">
                <w:pPr>
                  <w:spacing w:before="60" w:after="60"/>
                  <w:rPr>
                    <w:rFonts w:ascii="Calibri Light" w:hAnsi="Calibri Light" w:cs="Calibri Light"/>
                    <w:b/>
                    <w:color w:val="000000"/>
                    <w:szCs w:val="20"/>
                  </w:rPr>
                </w:pPr>
              </w:p>
            </w:tc>
            <w:tc>
              <w:tcPr>
                <w:tcW w:w="2665" w:type="dxa"/>
                <w:gridSpan w:val="2"/>
                <w:shd w:val="clear" w:color="auto" w:fill="auto"/>
              </w:tcPr>
              <w:p w14:paraId="6B7080AF"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56059E6D" w14:textId="77777777" w:rsidR="004B2AD9" w:rsidRPr="00BD1C99" w:rsidRDefault="004B2AD9" w:rsidP="00AA2C5B">
                <w:pPr>
                  <w:spacing w:before="60" w:after="60"/>
                  <w:rPr>
                    <w:rFonts w:cs="Arial"/>
                    <w:color w:val="000000"/>
                    <w:szCs w:val="20"/>
                  </w:rPr>
                </w:pPr>
              </w:p>
            </w:tc>
          </w:tr>
          <w:tr w:rsidR="004B2AD9" w:rsidRPr="00BD1C99" w14:paraId="65ED6A1D" w14:textId="77777777" w:rsidTr="00AA2C5B">
            <w:trPr>
              <w:trHeight w:val="175"/>
            </w:trPr>
            <w:tc>
              <w:tcPr>
                <w:tcW w:w="1418" w:type="dxa"/>
                <w:vMerge w:val="restart"/>
                <w:shd w:val="clear" w:color="auto" w:fill="F2F2F2"/>
              </w:tcPr>
              <w:p w14:paraId="5E951AC5"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3:</w:t>
                </w:r>
              </w:p>
            </w:tc>
            <w:tc>
              <w:tcPr>
                <w:tcW w:w="6549" w:type="dxa"/>
                <w:vMerge w:val="restart"/>
                <w:shd w:val="clear" w:color="auto" w:fill="auto"/>
              </w:tcPr>
              <w:p w14:paraId="1930CE43" w14:textId="77777777" w:rsidR="004B2AD9" w:rsidRPr="00F704A4" w:rsidRDefault="004B2AD9" w:rsidP="00AA2C5B">
                <w:pPr>
                  <w:rPr>
                    <w:rFonts w:ascii="Calibri Light" w:hAnsi="Calibri Light" w:cs="Calibri Light"/>
                    <w:b/>
                    <w:szCs w:val="20"/>
                  </w:rPr>
                </w:pPr>
                <w:r w:rsidRPr="00F704A4">
                  <w:rPr>
                    <w:rFonts w:ascii="Calibri Light" w:hAnsi="Calibri Light" w:cs="Calibri Light"/>
                    <w:b/>
                    <w:szCs w:val="20"/>
                  </w:rPr>
                  <w:t>Create two users for your Splunk setup. One user must have an administrator role and the other user have be a Power User role. Take a screenshot of your Users accounts page after you have added both users.</w:t>
                </w:r>
              </w:p>
              <w:p w14:paraId="006599E4" w14:textId="77777777" w:rsidR="004B2AD9" w:rsidRPr="00F704A4" w:rsidRDefault="004B2AD9" w:rsidP="00AA2C5B">
                <w:pPr>
                  <w:spacing w:before="60" w:after="60"/>
                  <w:rPr>
                    <w:rFonts w:ascii="Calibri Light" w:hAnsi="Calibri Light" w:cs="Calibri Light"/>
                    <w:b/>
                    <w:color w:val="000000"/>
                    <w:szCs w:val="20"/>
                  </w:rPr>
                </w:pPr>
              </w:p>
            </w:tc>
            <w:tc>
              <w:tcPr>
                <w:tcW w:w="2665" w:type="dxa"/>
                <w:gridSpan w:val="2"/>
                <w:shd w:val="clear" w:color="auto" w:fill="F2F2F2"/>
              </w:tcPr>
              <w:p w14:paraId="54CD601F"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54FA0A51" w14:textId="77777777" w:rsidTr="00AA2C5B">
            <w:trPr>
              <w:trHeight w:val="175"/>
            </w:trPr>
            <w:tc>
              <w:tcPr>
                <w:tcW w:w="1418" w:type="dxa"/>
                <w:vMerge/>
                <w:shd w:val="clear" w:color="auto" w:fill="F2F2F2"/>
              </w:tcPr>
              <w:p w14:paraId="600CD57E"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67671F62"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7A2BDFEB"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003A3B1A"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B131E6C" w14:textId="77777777" w:rsidTr="00AA2C5B">
            <w:trPr>
              <w:trHeight w:val="416"/>
            </w:trPr>
            <w:tc>
              <w:tcPr>
                <w:tcW w:w="7967" w:type="dxa"/>
                <w:gridSpan w:val="2"/>
                <w:shd w:val="clear" w:color="auto" w:fill="auto"/>
              </w:tcPr>
              <w:p w14:paraId="176AB646"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73DF4C0E" w14:textId="77777777" w:rsidR="004B2AD9" w:rsidRPr="00F704A4" w:rsidRDefault="004B2AD9" w:rsidP="00AA2C5B">
                <w:pPr>
                  <w:spacing w:before="60" w:after="60"/>
                  <w:rPr>
                    <w:rFonts w:ascii="Calibri Light" w:hAnsi="Calibri Light" w:cs="Calibri Light"/>
                    <w:b/>
                    <w:color w:val="000000"/>
                    <w:szCs w:val="20"/>
                  </w:rPr>
                </w:pPr>
              </w:p>
            </w:tc>
            <w:tc>
              <w:tcPr>
                <w:tcW w:w="2665" w:type="dxa"/>
                <w:gridSpan w:val="2"/>
                <w:shd w:val="clear" w:color="auto" w:fill="auto"/>
              </w:tcPr>
              <w:p w14:paraId="5875B0DE"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360F1130" w14:textId="77777777" w:rsidR="004B2AD9" w:rsidRPr="00BD1C99" w:rsidRDefault="004B2AD9" w:rsidP="00AA2C5B">
                <w:pPr>
                  <w:spacing w:before="60" w:after="60"/>
                  <w:rPr>
                    <w:rFonts w:cs="Arial"/>
                    <w:color w:val="000000"/>
                    <w:szCs w:val="20"/>
                  </w:rPr>
                </w:pPr>
              </w:p>
            </w:tc>
          </w:tr>
          <w:tr w:rsidR="004B2AD9" w:rsidRPr="00BD1C99" w14:paraId="2A8DFD40" w14:textId="77777777" w:rsidTr="00AA2C5B">
            <w:trPr>
              <w:trHeight w:val="175"/>
            </w:trPr>
            <w:tc>
              <w:tcPr>
                <w:tcW w:w="1418" w:type="dxa"/>
                <w:vMerge w:val="restart"/>
                <w:shd w:val="clear" w:color="auto" w:fill="F2F2F2"/>
              </w:tcPr>
              <w:p w14:paraId="27831A16"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w:t>
                </w:r>
                <w:r w:rsidRPr="00F704A4">
                  <w:rPr>
                    <w:rFonts w:ascii="Calibri Light" w:hAnsi="Calibri Light" w:cs="Calibri Light"/>
                    <w:b/>
                    <w:bCs/>
                    <w:color w:val="000000"/>
                    <w:szCs w:val="20"/>
                    <w:shd w:val="clear" w:color="auto" w:fill="D9D9D9"/>
                  </w:rPr>
                  <w:t>i</w:t>
                </w:r>
                <w:r w:rsidRPr="00F704A4">
                  <w:rPr>
                    <w:rFonts w:ascii="Calibri Light" w:hAnsi="Calibri Light" w:cs="Calibri Light"/>
                    <w:b/>
                    <w:bCs/>
                    <w:color w:val="000000"/>
                    <w:szCs w:val="20"/>
                  </w:rPr>
                  <w:t>on 4:</w:t>
                </w:r>
              </w:p>
            </w:tc>
            <w:tc>
              <w:tcPr>
                <w:tcW w:w="6549" w:type="dxa"/>
                <w:vMerge w:val="restart"/>
                <w:shd w:val="clear" w:color="auto" w:fill="auto"/>
              </w:tcPr>
              <w:p w14:paraId="6B8C736A"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szCs w:val="20"/>
                  </w:rPr>
                  <w:t>Describe one benefit of having different user roles and access levels</w:t>
                </w:r>
              </w:p>
            </w:tc>
            <w:tc>
              <w:tcPr>
                <w:tcW w:w="2665" w:type="dxa"/>
                <w:gridSpan w:val="2"/>
                <w:shd w:val="clear" w:color="auto" w:fill="F2F2F2"/>
              </w:tcPr>
              <w:p w14:paraId="063496E8"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17111441" w14:textId="77777777" w:rsidTr="00AA2C5B">
            <w:trPr>
              <w:trHeight w:val="175"/>
            </w:trPr>
            <w:tc>
              <w:tcPr>
                <w:tcW w:w="1418" w:type="dxa"/>
                <w:vMerge/>
                <w:shd w:val="clear" w:color="auto" w:fill="F2F2F2"/>
              </w:tcPr>
              <w:p w14:paraId="24395838"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46FA1943"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03A7ECAB"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5C2F20FB"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319AABE1" w14:textId="77777777" w:rsidTr="00AA2C5B">
            <w:trPr>
              <w:trHeight w:val="416"/>
            </w:trPr>
            <w:tc>
              <w:tcPr>
                <w:tcW w:w="7967" w:type="dxa"/>
                <w:gridSpan w:val="2"/>
                <w:shd w:val="clear" w:color="auto" w:fill="auto"/>
              </w:tcPr>
              <w:p w14:paraId="0542B7A4"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6B8BC0A1" w14:textId="77777777" w:rsidR="004B2AD9" w:rsidRPr="00F704A4" w:rsidRDefault="004B2AD9" w:rsidP="00AA2C5B">
                <w:pPr>
                  <w:spacing w:before="60" w:after="60"/>
                  <w:rPr>
                    <w:rFonts w:ascii="Calibri Light" w:hAnsi="Calibri Light" w:cs="Calibri Light"/>
                    <w:b/>
                    <w:color w:val="000000"/>
                    <w:szCs w:val="20"/>
                  </w:rPr>
                </w:pPr>
              </w:p>
              <w:p w14:paraId="6B69C736" w14:textId="3987F6E3" w:rsidR="004B2AD9" w:rsidRPr="00F704A4" w:rsidRDefault="0028622E" w:rsidP="00AA2C5B">
                <w:pPr>
                  <w:spacing w:before="60" w:after="60"/>
                  <w:rPr>
                    <w:rFonts w:ascii="Calibri Light" w:hAnsi="Calibri Light" w:cs="Calibri Light"/>
                    <w:b/>
                    <w:color w:val="000000"/>
                    <w:szCs w:val="20"/>
                  </w:rPr>
                </w:pPr>
                <w:r>
                  <w:rPr>
                    <w:rFonts w:ascii="Calibri Light" w:hAnsi="Calibri Light" w:cs="Calibri Light"/>
                    <w:b/>
                    <w:color w:val="000000"/>
                    <w:szCs w:val="20"/>
                  </w:rPr>
                  <w:t>It reduces the amount of work done by the IT staff- If different users have different roles and access levels, the administration can reduce the use of paper work and password changes when an employee is hired of acquires a new role, since you can simply add roles or switch roles.</w:t>
                </w:r>
              </w:p>
            </w:tc>
            <w:tc>
              <w:tcPr>
                <w:tcW w:w="2665" w:type="dxa"/>
                <w:gridSpan w:val="2"/>
                <w:shd w:val="clear" w:color="auto" w:fill="auto"/>
              </w:tcPr>
              <w:p w14:paraId="540C6404"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7A65E1F7" w14:textId="77777777" w:rsidR="004B2AD9" w:rsidRPr="00BD1C99" w:rsidRDefault="004B2AD9" w:rsidP="00AA2C5B">
                <w:pPr>
                  <w:spacing w:before="60" w:after="60"/>
                  <w:rPr>
                    <w:rFonts w:cs="Arial"/>
                    <w:color w:val="000000"/>
                    <w:szCs w:val="20"/>
                  </w:rPr>
                </w:pPr>
              </w:p>
            </w:tc>
          </w:tr>
          <w:tr w:rsidR="004B2AD9" w:rsidRPr="00BD1C99" w14:paraId="1AD2FFFE" w14:textId="77777777" w:rsidTr="00AA2C5B">
            <w:trPr>
              <w:trHeight w:val="175"/>
            </w:trPr>
            <w:tc>
              <w:tcPr>
                <w:tcW w:w="10632" w:type="dxa"/>
                <w:gridSpan w:val="4"/>
                <w:shd w:val="clear" w:color="auto" w:fill="F2F2F2"/>
              </w:tcPr>
              <w:p w14:paraId="15C0A6FD" w14:textId="77777777" w:rsidR="004B2AD9" w:rsidRPr="00F704A4" w:rsidRDefault="004B2AD9" w:rsidP="00AA2C5B">
                <w:pPr>
                  <w:spacing w:before="60" w:after="60"/>
                  <w:rPr>
                    <w:rFonts w:ascii="Calibri Light" w:hAnsi="Calibri Light" w:cs="Calibri Light"/>
                    <w:b/>
                    <w:color w:val="000000"/>
                    <w:szCs w:val="20"/>
                  </w:rPr>
                </w:pPr>
                <w:r w:rsidRPr="00E22DA3">
                  <w:rPr>
                    <w:rFonts w:ascii="Calibri Light" w:eastAsiaTheme="majorEastAsia" w:hAnsi="Calibri Light" w:cs="Calibri Light"/>
                    <w:b/>
                    <w:color w:val="365F91" w:themeColor="accent1" w:themeShade="BF"/>
                    <w:sz w:val="28"/>
                    <w:szCs w:val="20"/>
                    <w:highlight w:val="cyan"/>
                  </w:rPr>
                  <w:t>Section 2: Adding data to Splunk</w:t>
                </w:r>
              </w:p>
            </w:tc>
          </w:tr>
          <w:tr w:rsidR="004B2AD9" w:rsidRPr="00BD1C99" w14:paraId="67E2A9FE" w14:textId="77777777" w:rsidTr="00AA2C5B">
            <w:trPr>
              <w:trHeight w:val="175"/>
            </w:trPr>
            <w:tc>
              <w:tcPr>
                <w:tcW w:w="1418" w:type="dxa"/>
                <w:vMerge w:val="restart"/>
                <w:shd w:val="clear" w:color="auto" w:fill="F2F2F2"/>
              </w:tcPr>
              <w:p w14:paraId="2BB38313"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1:</w:t>
                </w:r>
              </w:p>
            </w:tc>
            <w:tc>
              <w:tcPr>
                <w:tcW w:w="6549" w:type="dxa"/>
                <w:vMerge w:val="restart"/>
                <w:shd w:val="clear" w:color="auto" w:fill="auto"/>
              </w:tcPr>
              <w:p w14:paraId="20B8348A"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szCs w:val="20"/>
                  </w:rPr>
                  <w:t>List and describe 3 different data source types you can use in Splunk.</w:t>
                </w:r>
              </w:p>
            </w:tc>
            <w:tc>
              <w:tcPr>
                <w:tcW w:w="2665" w:type="dxa"/>
                <w:gridSpan w:val="2"/>
                <w:shd w:val="clear" w:color="auto" w:fill="F2F2F2"/>
              </w:tcPr>
              <w:p w14:paraId="55C4544B"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3A7BB2C1" w14:textId="77777777" w:rsidTr="00AA2C5B">
            <w:trPr>
              <w:trHeight w:val="175"/>
            </w:trPr>
            <w:tc>
              <w:tcPr>
                <w:tcW w:w="1418" w:type="dxa"/>
                <w:vMerge/>
                <w:tcBorders>
                  <w:bottom w:val="single" w:sz="4" w:space="0" w:color="7F7F7F" w:themeColor="text1" w:themeTint="80"/>
                </w:tcBorders>
                <w:shd w:val="clear" w:color="auto" w:fill="F2F2F2"/>
              </w:tcPr>
              <w:p w14:paraId="7DA072ED"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tcBorders>
                  <w:bottom w:val="single" w:sz="4" w:space="0" w:color="7F7F7F" w:themeColor="text1" w:themeTint="80"/>
                </w:tcBorders>
                <w:shd w:val="clear" w:color="auto" w:fill="auto"/>
              </w:tcPr>
              <w:p w14:paraId="0F65DF64" w14:textId="77777777" w:rsidR="004B2AD9" w:rsidRPr="00F704A4" w:rsidRDefault="004B2AD9" w:rsidP="00AA2C5B">
                <w:pPr>
                  <w:spacing w:before="60" w:after="60"/>
                  <w:rPr>
                    <w:rFonts w:ascii="Calibri Light" w:hAnsi="Calibri Light" w:cs="Calibri Light"/>
                    <w:b/>
                    <w:color w:val="000000"/>
                    <w:szCs w:val="20"/>
                  </w:rPr>
                </w:pPr>
              </w:p>
            </w:tc>
            <w:tc>
              <w:tcPr>
                <w:tcW w:w="1378" w:type="dxa"/>
                <w:tcBorders>
                  <w:bottom w:val="single" w:sz="4" w:space="0" w:color="7F7F7F" w:themeColor="text1" w:themeTint="80"/>
                </w:tcBorders>
                <w:shd w:val="clear" w:color="auto" w:fill="auto"/>
              </w:tcPr>
              <w:p w14:paraId="5237CB61"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tcBorders>
                  <w:bottom w:val="single" w:sz="4" w:space="0" w:color="7F7F7F" w:themeColor="text1" w:themeTint="80"/>
                </w:tcBorders>
                <w:shd w:val="clear" w:color="auto" w:fill="auto"/>
              </w:tcPr>
              <w:p w14:paraId="41823017"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59C4F928" w14:textId="77777777" w:rsidTr="00AA2C5B">
            <w:trPr>
              <w:trHeight w:val="416"/>
            </w:trPr>
            <w:tc>
              <w:tcPr>
                <w:tcW w:w="796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856C22" w14:textId="0FFC4E7F" w:rsidR="004B2AD9"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r w:rsidR="001F2764">
                  <w:rPr>
                    <w:rFonts w:ascii="Calibri Light" w:hAnsi="Calibri Light" w:cs="Calibri Light"/>
                    <w:b/>
                    <w:color w:val="000000"/>
                    <w:szCs w:val="20"/>
                  </w:rPr>
                  <w:t xml:space="preserve"> </w:t>
                </w:r>
                <w:r w:rsidR="00D63ECC">
                  <w:rPr>
                    <w:rFonts w:ascii="Calibri Light" w:hAnsi="Calibri Light" w:cs="Calibri Light"/>
                    <w:b/>
                    <w:color w:val="000000"/>
                    <w:szCs w:val="20"/>
                  </w:rPr>
                  <w:t xml:space="preserve"> </w:t>
                </w:r>
              </w:p>
              <w:p w14:paraId="0627A198" w14:textId="681B806F" w:rsidR="0028622E" w:rsidRPr="0028622E" w:rsidRDefault="0028622E" w:rsidP="0028622E">
                <w:pPr>
                  <w:pStyle w:val="Heading3"/>
                  <w:shd w:val="clear" w:color="auto" w:fill="FFFFFF"/>
                  <w:spacing w:line="312" w:lineRule="atLeast"/>
                  <w:ind w:left="0"/>
                  <w:rPr>
                    <w:rFonts w:ascii="Helvetica" w:hAnsi="Helvetica"/>
                    <w:b w:val="0"/>
                    <w:bCs w:val="0"/>
                    <w:color w:val="610B4B"/>
                    <w:sz w:val="32"/>
                    <w:szCs w:val="32"/>
                    <w:lang w:eastAsia="en-KE"/>
                  </w:rPr>
                </w:pPr>
                <w:r w:rsidRPr="0028622E">
                  <w:rPr>
                    <w:rFonts w:ascii="Helvetica" w:hAnsi="Helvetica"/>
                    <w:b w:val="0"/>
                    <w:bCs w:val="0"/>
                    <w:color w:val="610B4B"/>
                    <w:szCs w:val="20"/>
                  </w:rPr>
                  <w:t>Files and directories</w:t>
                </w:r>
                <w:r>
                  <w:rPr>
                    <w:rFonts w:ascii="Helvetica" w:hAnsi="Helvetica"/>
                    <w:b w:val="0"/>
                    <w:bCs w:val="0"/>
                    <w:color w:val="610B4B"/>
                    <w:szCs w:val="20"/>
                  </w:rPr>
                  <w:t xml:space="preserve">- This is the data that comes from various folders and files.                 </w:t>
                </w:r>
                <w:r w:rsidRPr="0028622E">
                  <w:rPr>
                    <w:rFonts w:ascii="Helvetica" w:hAnsi="Helvetica"/>
                    <w:b w:val="0"/>
                    <w:bCs w:val="0"/>
                    <w:color w:val="610B4B"/>
                    <w:szCs w:val="20"/>
                  </w:rPr>
                  <w:t>Network events</w:t>
                </w:r>
                <w:r>
                  <w:rPr>
                    <w:rFonts w:ascii="Helvetica" w:hAnsi="Helvetica"/>
                    <w:b w:val="0"/>
                    <w:bCs w:val="0"/>
                    <w:color w:val="610B4B"/>
                    <w:szCs w:val="20"/>
                  </w:rPr>
                  <w:t>- This data comes from any system logs of various processes. Examples include system log files and application logs.</w:t>
                </w:r>
              </w:p>
              <w:p w14:paraId="24C098A1" w14:textId="28E5F46C" w:rsidR="0028622E" w:rsidRPr="0028622E" w:rsidRDefault="0028622E" w:rsidP="0028622E">
                <w:pPr>
                  <w:pStyle w:val="Heading3"/>
                  <w:shd w:val="clear" w:color="auto" w:fill="FFFFFF"/>
                  <w:spacing w:line="312" w:lineRule="atLeast"/>
                  <w:ind w:left="0"/>
                  <w:rPr>
                    <w:rFonts w:ascii="Helvetica" w:hAnsi="Helvetica"/>
                    <w:b w:val="0"/>
                    <w:bCs w:val="0"/>
                    <w:color w:val="610B4B"/>
                    <w:szCs w:val="20"/>
                    <w:lang w:eastAsia="en-KE"/>
                  </w:rPr>
                </w:pPr>
                <w:r w:rsidRPr="0028622E">
                  <w:rPr>
                    <w:rFonts w:ascii="Helvetica" w:hAnsi="Helvetica"/>
                    <w:b w:val="0"/>
                    <w:bCs w:val="0"/>
                    <w:color w:val="610B4B"/>
                    <w:szCs w:val="20"/>
                  </w:rPr>
                  <w:t>Windows sources</w:t>
                </w:r>
                <w:r>
                  <w:rPr>
                    <w:rFonts w:ascii="Helvetica" w:hAnsi="Helvetica"/>
                    <w:b w:val="0"/>
                    <w:bCs w:val="0"/>
                    <w:color w:val="610B4B"/>
                    <w:szCs w:val="20"/>
                  </w:rPr>
                  <w:t>- This is type of data that is unique to the windows operating system. Examples include windows event log data, windows registry data and performance monitoring data.</w:t>
                </w:r>
              </w:p>
              <w:p w14:paraId="3A0470B1" w14:textId="5763F790" w:rsidR="00D63ECC" w:rsidRDefault="00D63ECC" w:rsidP="00AA2C5B">
                <w:pPr>
                  <w:spacing w:before="60" w:after="60"/>
                  <w:rPr>
                    <w:rFonts w:ascii="Calibri Light" w:hAnsi="Calibri Light" w:cs="Calibri Light"/>
                    <w:b/>
                    <w:color w:val="000000"/>
                    <w:szCs w:val="20"/>
                  </w:rPr>
                </w:pPr>
              </w:p>
              <w:p w14:paraId="37921BE9" w14:textId="77777777" w:rsidR="004B2AD9" w:rsidRPr="00F704A4" w:rsidRDefault="004B2AD9" w:rsidP="00D63ECC">
                <w:pPr>
                  <w:spacing w:before="60" w:after="60"/>
                  <w:rPr>
                    <w:rFonts w:ascii="Calibri Light" w:hAnsi="Calibri Light" w:cs="Calibri Light"/>
                    <w:b/>
                    <w:color w:val="000000"/>
                    <w:szCs w:val="20"/>
                  </w:rPr>
                </w:pPr>
              </w:p>
            </w:tc>
            <w:tc>
              <w:tcPr>
                <w:tcW w:w="266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457F06"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34271107" w14:textId="77777777" w:rsidR="004B2AD9" w:rsidRPr="00BD1C99" w:rsidRDefault="004B2AD9" w:rsidP="00AA2C5B">
                <w:pPr>
                  <w:spacing w:before="60" w:after="60"/>
                  <w:rPr>
                    <w:rFonts w:cs="Arial"/>
                    <w:color w:val="000000"/>
                    <w:szCs w:val="20"/>
                  </w:rPr>
                </w:pPr>
              </w:p>
            </w:tc>
          </w:tr>
          <w:tr w:rsidR="004B2AD9" w:rsidRPr="00BD1C99" w14:paraId="7261FC80" w14:textId="77777777" w:rsidTr="00AA2C5B">
            <w:trPr>
              <w:trHeight w:val="357"/>
            </w:trPr>
            <w:tc>
              <w:tcPr>
                <w:tcW w:w="1418" w:type="dxa"/>
                <w:vMerge w:val="restart"/>
                <w:tcBorders>
                  <w:top w:val="single" w:sz="4" w:space="0" w:color="7F7F7F"/>
                </w:tcBorders>
                <w:shd w:val="clear" w:color="auto" w:fill="F2F2F2"/>
              </w:tcPr>
              <w:p w14:paraId="74975589"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2:</w:t>
                </w:r>
              </w:p>
            </w:tc>
            <w:tc>
              <w:tcPr>
                <w:tcW w:w="6549" w:type="dxa"/>
                <w:vMerge w:val="restart"/>
                <w:tcBorders>
                  <w:top w:val="single" w:sz="4" w:space="0" w:color="7F7F7F"/>
                </w:tcBorders>
                <w:shd w:val="clear" w:color="auto" w:fill="auto"/>
              </w:tcPr>
              <w:p w14:paraId="6CB95916"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Import the “db_audit_30DAY.csv" data source into Splunk and rename the data source to “</w:t>
                </w:r>
                <w:proofErr w:type="spellStart"/>
                <w:r w:rsidRPr="00F704A4">
                  <w:rPr>
                    <w:rFonts w:ascii="Calibri Light" w:hAnsi="Calibri Light" w:cs="Calibri Light"/>
                    <w:b/>
                    <w:color w:val="000000"/>
                    <w:szCs w:val="20"/>
                  </w:rPr>
                  <w:t>db_audit</w:t>
                </w:r>
                <w:proofErr w:type="spellEnd"/>
                <w:r w:rsidRPr="00F704A4">
                  <w:rPr>
                    <w:rFonts w:ascii="Calibri Light" w:hAnsi="Calibri Light" w:cs="Calibri Light"/>
                    <w:b/>
                    <w:color w:val="000000"/>
                    <w:szCs w:val="20"/>
                  </w:rPr>
                  <w:t xml:space="preserve"> – (</w:t>
                </w:r>
                <w:proofErr w:type="spellStart"/>
                <w:r w:rsidRPr="00F704A4">
                  <w:rPr>
                    <w:rFonts w:ascii="Calibri Light" w:hAnsi="Calibri Light" w:cs="Calibri Light"/>
                    <w:b/>
                    <w:color w:val="000000"/>
                    <w:szCs w:val="20"/>
                  </w:rPr>
                  <w:t>YourName</w:t>
                </w:r>
                <w:proofErr w:type="spellEnd"/>
                <w:r w:rsidRPr="00F704A4">
                  <w:rPr>
                    <w:rFonts w:ascii="Calibri Light" w:hAnsi="Calibri Light" w:cs="Calibri Light"/>
                    <w:b/>
                    <w:color w:val="000000"/>
                    <w:szCs w:val="20"/>
                  </w:rPr>
                  <w:t>)”. Take a screenshot of the review page once completed.</w:t>
                </w:r>
              </w:p>
            </w:tc>
            <w:tc>
              <w:tcPr>
                <w:tcW w:w="2665" w:type="dxa"/>
                <w:gridSpan w:val="2"/>
                <w:tcBorders>
                  <w:top w:val="single" w:sz="4" w:space="0" w:color="7F7F7F"/>
                </w:tcBorders>
                <w:shd w:val="clear" w:color="auto" w:fill="F2F2F2"/>
              </w:tcPr>
              <w:p w14:paraId="1D9B85A0"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7B231099" w14:textId="77777777" w:rsidTr="00AA2C5B">
            <w:trPr>
              <w:trHeight w:val="480"/>
            </w:trPr>
            <w:tc>
              <w:tcPr>
                <w:tcW w:w="1418" w:type="dxa"/>
                <w:vMerge/>
                <w:shd w:val="clear" w:color="auto" w:fill="F2F2F2"/>
              </w:tcPr>
              <w:p w14:paraId="3420AF3D"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64EF90FF"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559A7EAC"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2FA65E0"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775945A0" w14:textId="77777777" w:rsidTr="00AA2C5B">
            <w:trPr>
              <w:trHeight w:val="416"/>
            </w:trPr>
            <w:tc>
              <w:tcPr>
                <w:tcW w:w="7967" w:type="dxa"/>
                <w:gridSpan w:val="2"/>
                <w:shd w:val="clear" w:color="auto" w:fill="auto"/>
              </w:tcPr>
              <w:p w14:paraId="0B40AFB4"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4BA13214" w14:textId="77777777" w:rsidR="004B2AD9" w:rsidRPr="00F704A4" w:rsidRDefault="004B2AD9" w:rsidP="00AA2C5B">
                <w:pPr>
                  <w:tabs>
                    <w:tab w:val="center" w:pos="3883"/>
                  </w:tabs>
                  <w:spacing w:before="60" w:after="60"/>
                  <w:rPr>
                    <w:rFonts w:ascii="Calibri Light" w:hAnsi="Calibri Light" w:cs="Calibri Light"/>
                    <w:b/>
                    <w:color w:val="000000"/>
                    <w:szCs w:val="20"/>
                  </w:rPr>
                </w:pPr>
              </w:p>
            </w:tc>
            <w:tc>
              <w:tcPr>
                <w:tcW w:w="2665" w:type="dxa"/>
                <w:gridSpan w:val="2"/>
                <w:shd w:val="clear" w:color="auto" w:fill="auto"/>
              </w:tcPr>
              <w:p w14:paraId="020B111F"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7D9C7C4B" w14:textId="77777777" w:rsidR="004B2AD9" w:rsidRPr="00BD1C99" w:rsidRDefault="004B2AD9" w:rsidP="00AA2C5B">
                <w:pPr>
                  <w:rPr>
                    <w:rFonts w:cs="Arial"/>
                    <w:color w:val="000000"/>
                    <w:szCs w:val="20"/>
                  </w:rPr>
                </w:pPr>
              </w:p>
            </w:tc>
          </w:tr>
          <w:tr w:rsidR="004B2AD9" w:rsidRPr="00BD1C99" w14:paraId="40B28B1C" w14:textId="77777777" w:rsidTr="00AA2C5B">
            <w:trPr>
              <w:trHeight w:val="175"/>
            </w:trPr>
            <w:tc>
              <w:tcPr>
                <w:tcW w:w="1418" w:type="dxa"/>
                <w:vMerge w:val="restart"/>
                <w:shd w:val="clear" w:color="auto" w:fill="F2F2F2"/>
              </w:tcPr>
              <w:p w14:paraId="36D11020"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w:t>
                </w:r>
                <w:bookmarkStart w:id="0" w:name="_GoBack"/>
                <w:bookmarkEnd w:id="0"/>
                <w:r w:rsidRPr="00F704A4">
                  <w:rPr>
                    <w:rFonts w:ascii="Calibri Light" w:hAnsi="Calibri Light" w:cs="Calibri Light"/>
                    <w:b/>
                    <w:bCs/>
                    <w:color w:val="000000"/>
                    <w:szCs w:val="20"/>
                  </w:rPr>
                  <w:t>stion 3:</w:t>
                </w:r>
              </w:p>
            </w:tc>
            <w:tc>
              <w:tcPr>
                <w:tcW w:w="6549" w:type="dxa"/>
                <w:vMerge w:val="restart"/>
                <w:shd w:val="clear" w:color="auto" w:fill="auto"/>
              </w:tcPr>
              <w:p w14:paraId="0D645EFD"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Import the “linux_s_30DAY.log " data source into Splunk and rename the data source to “</w:t>
                </w:r>
                <w:proofErr w:type="spellStart"/>
                <w:r w:rsidRPr="00F704A4">
                  <w:rPr>
                    <w:rFonts w:ascii="Calibri Light" w:hAnsi="Calibri Light" w:cs="Calibri Light"/>
                    <w:b/>
                    <w:color w:val="000000"/>
                    <w:szCs w:val="20"/>
                  </w:rPr>
                  <w:t>web_server</w:t>
                </w:r>
                <w:proofErr w:type="spellEnd"/>
                <w:r w:rsidRPr="00F704A4">
                  <w:rPr>
                    <w:rFonts w:ascii="Calibri Light" w:hAnsi="Calibri Light" w:cs="Calibri Light"/>
                    <w:b/>
                    <w:color w:val="000000"/>
                    <w:szCs w:val="20"/>
                  </w:rPr>
                  <w:t xml:space="preserve"> – (</w:t>
                </w:r>
                <w:proofErr w:type="spellStart"/>
                <w:r w:rsidRPr="00F704A4">
                  <w:rPr>
                    <w:rFonts w:ascii="Calibri Light" w:hAnsi="Calibri Light" w:cs="Calibri Light"/>
                    <w:b/>
                    <w:color w:val="000000"/>
                    <w:szCs w:val="20"/>
                  </w:rPr>
                  <w:t>YourName</w:t>
                </w:r>
                <w:proofErr w:type="spellEnd"/>
                <w:r w:rsidRPr="00F704A4">
                  <w:rPr>
                    <w:rFonts w:ascii="Calibri Light" w:hAnsi="Calibri Light" w:cs="Calibri Light"/>
                    <w:b/>
                    <w:color w:val="000000"/>
                    <w:szCs w:val="20"/>
                  </w:rPr>
                  <w:t>)”. Take a screenshot of the review page once completed.</w:t>
                </w:r>
              </w:p>
            </w:tc>
            <w:tc>
              <w:tcPr>
                <w:tcW w:w="2665" w:type="dxa"/>
                <w:gridSpan w:val="2"/>
                <w:shd w:val="clear" w:color="auto" w:fill="F2F2F2"/>
              </w:tcPr>
              <w:p w14:paraId="5E9CCEB3"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478EE43D" w14:textId="77777777" w:rsidTr="00AA2C5B">
            <w:trPr>
              <w:trHeight w:val="175"/>
            </w:trPr>
            <w:tc>
              <w:tcPr>
                <w:tcW w:w="1418" w:type="dxa"/>
                <w:vMerge/>
                <w:shd w:val="clear" w:color="auto" w:fill="F2F2F2"/>
              </w:tcPr>
              <w:p w14:paraId="1C8F8219"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487EB327"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3FABB03E"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8950288"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15F6D071" w14:textId="77777777" w:rsidTr="00AA2C5B">
            <w:trPr>
              <w:trHeight w:val="416"/>
            </w:trPr>
            <w:tc>
              <w:tcPr>
                <w:tcW w:w="7967" w:type="dxa"/>
                <w:gridSpan w:val="2"/>
                <w:shd w:val="clear" w:color="auto" w:fill="auto"/>
              </w:tcPr>
              <w:p w14:paraId="4FD6C0EA"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7CB3B928" w14:textId="77777777" w:rsidR="004B2AD9" w:rsidRPr="00F704A4" w:rsidRDefault="004B2AD9" w:rsidP="00AA2C5B">
                <w:pPr>
                  <w:spacing w:before="60" w:after="60"/>
                  <w:rPr>
                    <w:rFonts w:ascii="Calibri Light" w:hAnsi="Calibri Light" w:cs="Calibri Light"/>
                    <w:b/>
                    <w:color w:val="000000"/>
                    <w:szCs w:val="20"/>
                  </w:rPr>
                </w:pPr>
              </w:p>
            </w:tc>
            <w:tc>
              <w:tcPr>
                <w:tcW w:w="2665" w:type="dxa"/>
                <w:gridSpan w:val="2"/>
                <w:shd w:val="clear" w:color="auto" w:fill="auto"/>
              </w:tcPr>
              <w:p w14:paraId="15D31FCE"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5F77E771" w14:textId="77777777" w:rsidR="004B2AD9" w:rsidRPr="00BD1C99" w:rsidRDefault="004B2AD9" w:rsidP="00AA2C5B">
                <w:pPr>
                  <w:spacing w:before="60" w:after="60"/>
                  <w:rPr>
                    <w:rFonts w:cs="Arial"/>
                    <w:color w:val="000000"/>
                    <w:szCs w:val="20"/>
                  </w:rPr>
                </w:pPr>
              </w:p>
            </w:tc>
          </w:tr>
          <w:tr w:rsidR="004B2AD9" w:rsidRPr="00BD1C99" w14:paraId="7CFE6F6C" w14:textId="77777777" w:rsidTr="00AA2C5B">
            <w:trPr>
              <w:trHeight w:val="175"/>
            </w:trPr>
            <w:tc>
              <w:tcPr>
                <w:tcW w:w="1418" w:type="dxa"/>
                <w:vMerge w:val="restart"/>
                <w:shd w:val="clear" w:color="auto" w:fill="F2F2F2"/>
              </w:tcPr>
              <w:p w14:paraId="38A7323A"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4:</w:t>
                </w:r>
              </w:p>
            </w:tc>
            <w:tc>
              <w:tcPr>
                <w:tcW w:w="6549" w:type="dxa"/>
                <w:vMerge w:val="restart"/>
                <w:shd w:val="clear" w:color="auto" w:fill="auto"/>
              </w:tcPr>
              <w:p w14:paraId="013EB73C"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Import the “access_30DAY " data source into Splunk and rename the data source to “</w:t>
                </w:r>
                <w:proofErr w:type="spellStart"/>
                <w:r w:rsidRPr="00F704A4">
                  <w:rPr>
                    <w:rFonts w:ascii="Calibri Light" w:hAnsi="Calibri Light" w:cs="Calibri Light"/>
                    <w:b/>
                    <w:color w:val="000000"/>
                    <w:szCs w:val="20"/>
                  </w:rPr>
                  <w:t>Web_application</w:t>
                </w:r>
                <w:proofErr w:type="spellEnd"/>
                <w:r w:rsidRPr="00F704A4">
                  <w:rPr>
                    <w:rFonts w:ascii="Calibri Light" w:hAnsi="Calibri Light" w:cs="Calibri Light"/>
                    <w:b/>
                    <w:color w:val="000000"/>
                    <w:szCs w:val="20"/>
                  </w:rPr>
                  <w:t xml:space="preserve"> – (</w:t>
                </w:r>
                <w:proofErr w:type="spellStart"/>
                <w:r w:rsidRPr="00F704A4">
                  <w:rPr>
                    <w:rFonts w:ascii="Calibri Light" w:hAnsi="Calibri Light" w:cs="Calibri Light"/>
                    <w:b/>
                    <w:color w:val="000000"/>
                    <w:szCs w:val="20"/>
                  </w:rPr>
                  <w:t>YourName</w:t>
                </w:r>
                <w:proofErr w:type="spellEnd"/>
                <w:r w:rsidRPr="00F704A4">
                  <w:rPr>
                    <w:rFonts w:ascii="Calibri Light" w:hAnsi="Calibri Light" w:cs="Calibri Light"/>
                    <w:b/>
                    <w:color w:val="000000"/>
                    <w:szCs w:val="20"/>
                  </w:rPr>
                  <w:t>)</w:t>
                </w:r>
                <w:proofErr w:type="gramStart"/>
                <w:r w:rsidRPr="00F704A4">
                  <w:rPr>
                    <w:rFonts w:ascii="Calibri Light" w:hAnsi="Calibri Light" w:cs="Calibri Light"/>
                    <w:b/>
                    <w:color w:val="000000"/>
                    <w:szCs w:val="20"/>
                  </w:rPr>
                  <w:t>”.Take</w:t>
                </w:r>
                <w:proofErr w:type="gramEnd"/>
                <w:r w:rsidRPr="00F704A4">
                  <w:rPr>
                    <w:rFonts w:ascii="Calibri Light" w:hAnsi="Calibri Light" w:cs="Calibri Light"/>
                    <w:b/>
                    <w:color w:val="000000"/>
                    <w:szCs w:val="20"/>
                  </w:rPr>
                  <w:t xml:space="preserve"> a screenshot of the review page once completed.</w:t>
                </w:r>
              </w:p>
            </w:tc>
            <w:tc>
              <w:tcPr>
                <w:tcW w:w="2665" w:type="dxa"/>
                <w:gridSpan w:val="2"/>
                <w:shd w:val="clear" w:color="auto" w:fill="F2F2F2"/>
              </w:tcPr>
              <w:p w14:paraId="5E083C4E"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206F9398" w14:textId="77777777" w:rsidTr="00AA2C5B">
            <w:trPr>
              <w:trHeight w:val="175"/>
            </w:trPr>
            <w:tc>
              <w:tcPr>
                <w:tcW w:w="1418" w:type="dxa"/>
                <w:vMerge/>
                <w:shd w:val="clear" w:color="auto" w:fill="F2F2F2"/>
              </w:tcPr>
              <w:p w14:paraId="48058DE7"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1821A093"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5D19F015"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471C36D0"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47FB8E08" w14:textId="77777777" w:rsidTr="00AA2C5B">
            <w:trPr>
              <w:trHeight w:val="416"/>
            </w:trPr>
            <w:tc>
              <w:tcPr>
                <w:tcW w:w="7967" w:type="dxa"/>
                <w:gridSpan w:val="2"/>
                <w:shd w:val="clear" w:color="auto" w:fill="auto"/>
              </w:tcPr>
              <w:p w14:paraId="737DF360"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41EE9CD1" w14:textId="77777777" w:rsidR="004B2AD9" w:rsidRPr="00F704A4" w:rsidRDefault="004B2AD9" w:rsidP="00AA2C5B">
                <w:pPr>
                  <w:spacing w:before="60" w:after="60"/>
                  <w:rPr>
                    <w:rFonts w:ascii="Calibri Light" w:hAnsi="Calibri Light" w:cs="Calibri Light"/>
                    <w:b/>
                    <w:color w:val="000000"/>
                    <w:szCs w:val="20"/>
                  </w:rPr>
                </w:pPr>
              </w:p>
            </w:tc>
            <w:tc>
              <w:tcPr>
                <w:tcW w:w="2665" w:type="dxa"/>
                <w:gridSpan w:val="2"/>
                <w:shd w:val="clear" w:color="auto" w:fill="auto"/>
              </w:tcPr>
              <w:p w14:paraId="7A02C9FA"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580B63AB" w14:textId="77777777" w:rsidR="004B2AD9" w:rsidRPr="00BD1C99" w:rsidRDefault="004B2AD9" w:rsidP="00AA2C5B">
                <w:pPr>
                  <w:spacing w:before="60" w:after="60"/>
                  <w:rPr>
                    <w:rFonts w:cs="Arial"/>
                    <w:color w:val="000000"/>
                    <w:szCs w:val="20"/>
                  </w:rPr>
                </w:pPr>
              </w:p>
            </w:tc>
          </w:tr>
          <w:tr w:rsidR="004B2AD9" w:rsidRPr="00BD1C99" w14:paraId="34E8599A" w14:textId="77777777" w:rsidTr="00AA2C5B">
            <w:trPr>
              <w:trHeight w:val="175"/>
            </w:trPr>
            <w:tc>
              <w:tcPr>
                <w:tcW w:w="10632" w:type="dxa"/>
                <w:gridSpan w:val="4"/>
                <w:shd w:val="clear" w:color="auto" w:fill="F2F2F2"/>
              </w:tcPr>
              <w:p w14:paraId="1884ACDD" w14:textId="77777777" w:rsidR="004B2AD9" w:rsidRPr="00F704A4" w:rsidRDefault="004B2AD9" w:rsidP="00AA2C5B">
                <w:pPr>
                  <w:spacing w:before="60" w:after="60"/>
                  <w:rPr>
                    <w:rFonts w:ascii="Calibri Light" w:hAnsi="Calibri Light" w:cs="Calibri Light"/>
                    <w:b/>
                    <w:color w:val="000000"/>
                    <w:szCs w:val="20"/>
                    <w:highlight w:val="cyan"/>
                  </w:rPr>
                </w:pPr>
                <w:r w:rsidRPr="00E22DA3">
                  <w:rPr>
                    <w:rFonts w:ascii="Calibri Light" w:hAnsi="Calibri Light" w:cs="Calibri Light"/>
                    <w:b/>
                    <w:color w:val="000000"/>
                    <w:sz w:val="28"/>
                    <w:szCs w:val="20"/>
                    <w:highlight w:val="cyan"/>
                  </w:rPr>
                  <w:t xml:space="preserve">Section 3: Data Analysing  </w:t>
                </w:r>
              </w:p>
            </w:tc>
          </w:tr>
          <w:tr w:rsidR="004B2AD9" w:rsidRPr="00BD1C99" w14:paraId="426A2C33" w14:textId="77777777" w:rsidTr="00AA2C5B">
            <w:trPr>
              <w:trHeight w:val="175"/>
            </w:trPr>
            <w:tc>
              <w:tcPr>
                <w:tcW w:w="1418" w:type="dxa"/>
                <w:vMerge w:val="restart"/>
                <w:shd w:val="clear" w:color="auto" w:fill="F2F2F2"/>
              </w:tcPr>
              <w:p w14:paraId="50C22F14"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w:t>
                </w:r>
                <w:r w:rsidRPr="00F704A4">
                  <w:rPr>
                    <w:rFonts w:ascii="Calibri Light" w:hAnsi="Calibri Light" w:cs="Calibri Light"/>
                    <w:b/>
                    <w:bCs/>
                    <w:color w:val="000000"/>
                    <w:szCs w:val="20"/>
                    <w:shd w:val="clear" w:color="auto" w:fill="D9D9D9"/>
                  </w:rPr>
                  <w:t>i</w:t>
                </w:r>
                <w:r w:rsidRPr="00F704A4">
                  <w:rPr>
                    <w:rFonts w:ascii="Calibri Light" w:hAnsi="Calibri Light" w:cs="Calibri Light"/>
                    <w:b/>
                    <w:bCs/>
                    <w:color w:val="000000"/>
                    <w:szCs w:val="20"/>
                  </w:rPr>
                  <w:t>on 1:</w:t>
                </w:r>
              </w:p>
            </w:tc>
            <w:tc>
              <w:tcPr>
                <w:tcW w:w="6549" w:type="dxa"/>
                <w:vMerge w:val="restart"/>
                <w:shd w:val="clear" w:color="auto" w:fill="auto"/>
              </w:tcPr>
              <w:p w14:paraId="4494ECB4"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Perform a basic search for errors and any type of failures in all data sources. Provide a screenshot of the entire page once completed.</w:t>
                </w:r>
              </w:p>
            </w:tc>
            <w:tc>
              <w:tcPr>
                <w:tcW w:w="2665" w:type="dxa"/>
                <w:gridSpan w:val="2"/>
                <w:shd w:val="clear" w:color="auto" w:fill="F2F2F2"/>
              </w:tcPr>
              <w:p w14:paraId="20499873"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1647B1E6" w14:textId="77777777" w:rsidTr="00AA2C5B">
            <w:trPr>
              <w:trHeight w:val="175"/>
            </w:trPr>
            <w:tc>
              <w:tcPr>
                <w:tcW w:w="1418" w:type="dxa"/>
                <w:vMerge/>
                <w:shd w:val="clear" w:color="auto" w:fill="F2F2F2"/>
              </w:tcPr>
              <w:p w14:paraId="7E2E71BF"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56CEA8B1"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512A7554"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4E3E7FD"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6E837369" w14:textId="77777777" w:rsidTr="00AA2C5B">
            <w:trPr>
              <w:trHeight w:val="416"/>
            </w:trPr>
            <w:tc>
              <w:tcPr>
                <w:tcW w:w="7967" w:type="dxa"/>
                <w:gridSpan w:val="2"/>
                <w:shd w:val="clear" w:color="auto" w:fill="auto"/>
              </w:tcPr>
              <w:p w14:paraId="578087FD"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78EDE107" w14:textId="77777777" w:rsidR="004B2AD9" w:rsidRPr="00F704A4" w:rsidRDefault="004B2AD9" w:rsidP="00AA2C5B">
                <w:pPr>
                  <w:spacing w:before="60" w:after="60"/>
                  <w:rPr>
                    <w:rFonts w:ascii="Calibri Light" w:hAnsi="Calibri Light" w:cs="Calibri Light"/>
                    <w:b/>
                    <w:color w:val="000000"/>
                    <w:szCs w:val="20"/>
                  </w:rPr>
                </w:pPr>
              </w:p>
              <w:p w14:paraId="58DECDDD" w14:textId="77777777" w:rsidR="004B2AD9" w:rsidRPr="00F704A4" w:rsidRDefault="004B2AD9" w:rsidP="00AA2C5B">
                <w:pPr>
                  <w:spacing w:before="60" w:after="60"/>
                  <w:rPr>
                    <w:rFonts w:ascii="Calibri Light" w:hAnsi="Calibri Light" w:cs="Calibri Light"/>
                    <w:color w:val="000000"/>
                    <w:szCs w:val="20"/>
                  </w:rPr>
                </w:pPr>
              </w:p>
            </w:tc>
            <w:tc>
              <w:tcPr>
                <w:tcW w:w="2665" w:type="dxa"/>
                <w:gridSpan w:val="2"/>
                <w:shd w:val="clear" w:color="auto" w:fill="auto"/>
              </w:tcPr>
              <w:p w14:paraId="768C8F18"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095A7692" w14:textId="77777777" w:rsidR="004B2AD9" w:rsidRPr="00BD1C99" w:rsidRDefault="004B2AD9" w:rsidP="00AA2C5B">
                <w:pPr>
                  <w:spacing w:before="60" w:after="60"/>
                  <w:rPr>
                    <w:rFonts w:cs="Arial"/>
                    <w:color w:val="000000"/>
                    <w:szCs w:val="20"/>
                  </w:rPr>
                </w:pPr>
              </w:p>
            </w:tc>
          </w:tr>
          <w:tr w:rsidR="004B2AD9" w:rsidRPr="00BD1C99" w14:paraId="5B4ED4AC" w14:textId="77777777" w:rsidTr="00AA2C5B">
            <w:trPr>
              <w:trHeight w:val="175"/>
            </w:trPr>
            <w:tc>
              <w:tcPr>
                <w:tcW w:w="1418" w:type="dxa"/>
                <w:vMerge w:val="restart"/>
                <w:shd w:val="clear" w:color="auto" w:fill="F2F2F2"/>
              </w:tcPr>
              <w:p w14:paraId="43EF8213"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2:</w:t>
                </w:r>
              </w:p>
            </w:tc>
            <w:tc>
              <w:tcPr>
                <w:tcW w:w="6549" w:type="dxa"/>
                <w:vMerge w:val="restart"/>
                <w:shd w:val="clear" w:color="auto" w:fill="auto"/>
              </w:tcPr>
              <w:p w14:paraId="565DE15A"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Perform a new search for password and any type of failures on port 22 in all data sources. Provide a screenshot of the entire page once completed.</w:t>
                </w:r>
              </w:p>
            </w:tc>
            <w:tc>
              <w:tcPr>
                <w:tcW w:w="2665" w:type="dxa"/>
                <w:gridSpan w:val="2"/>
                <w:shd w:val="clear" w:color="auto" w:fill="F2F2F2"/>
              </w:tcPr>
              <w:p w14:paraId="6A9B1A5A"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15AAF8B9" w14:textId="77777777" w:rsidTr="00AA2C5B">
            <w:trPr>
              <w:trHeight w:val="175"/>
            </w:trPr>
            <w:tc>
              <w:tcPr>
                <w:tcW w:w="1418" w:type="dxa"/>
                <w:vMerge/>
                <w:tcBorders>
                  <w:bottom w:val="single" w:sz="4" w:space="0" w:color="7F7F7F" w:themeColor="text1" w:themeTint="80"/>
                </w:tcBorders>
                <w:shd w:val="clear" w:color="auto" w:fill="F2F2F2"/>
              </w:tcPr>
              <w:p w14:paraId="7A41AC7D"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tcBorders>
                  <w:bottom w:val="single" w:sz="4" w:space="0" w:color="7F7F7F" w:themeColor="text1" w:themeTint="80"/>
                </w:tcBorders>
                <w:shd w:val="clear" w:color="auto" w:fill="auto"/>
              </w:tcPr>
              <w:p w14:paraId="448327BA" w14:textId="77777777" w:rsidR="004B2AD9" w:rsidRPr="00F704A4" w:rsidRDefault="004B2AD9" w:rsidP="00AA2C5B">
                <w:pPr>
                  <w:spacing w:before="60" w:after="60"/>
                  <w:rPr>
                    <w:rFonts w:ascii="Calibri Light" w:hAnsi="Calibri Light" w:cs="Calibri Light"/>
                    <w:b/>
                    <w:color w:val="000000"/>
                    <w:szCs w:val="20"/>
                  </w:rPr>
                </w:pPr>
              </w:p>
            </w:tc>
            <w:tc>
              <w:tcPr>
                <w:tcW w:w="1378" w:type="dxa"/>
                <w:tcBorders>
                  <w:bottom w:val="single" w:sz="4" w:space="0" w:color="7F7F7F" w:themeColor="text1" w:themeTint="80"/>
                </w:tcBorders>
                <w:shd w:val="clear" w:color="auto" w:fill="auto"/>
              </w:tcPr>
              <w:p w14:paraId="7697EF32"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tcBorders>
                  <w:bottom w:val="single" w:sz="4" w:space="0" w:color="7F7F7F" w:themeColor="text1" w:themeTint="80"/>
                </w:tcBorders>
                <w:shd w:val="clear" w:color="auto" w:fill="auto"/>
              </w:tcPr>
              <w:p w14:paraId="3DC04F32"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43001BC2" w14:textId="77777777" w:rsidTr="00AA2C5B">
            <w:trPr>
              <w:trHeight w:val="416"/>
            </w:trPr>
            <w:tc>
              <w:tcPr>
                <w:tcW w:w="796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149697"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3FE20056" w14:textId="77777777" w:rsidR="004B2AD9" w:rsidRPr="00F704A4" w:rsidRDefault="004B2AD9" w:rsidP="00AA2C5B">
                <w:pPr>
                  <w:spacing w:before="60" w:after="60"/>
                  <w:rPr>
                    <w:rFonts w:ascii="Calibri Light" w:hAnsi="Calibri Light" w:cs="Calibri Light"/>
                    <w:color w:val="000000"/>
                    <w:szCs w:val="20"/>
                  </w:rPr>
                </w:pPr>
              </w:p>
            </w:tc>
            <w:tc>
              <w:tcPr>
                <w:tcW w:w="266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33C925"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49B86B7B" w14:textId="77777777" w:rsidR="004B2AD9" w:rsidRPr="00BD1C99" w:rsidRDefault="004B2AD9" w:rsidP="00AA2C5B">
                <w:pPr>
                  <w:spacing w:before="60" w:after="60"/>
                  <w:rPr>
                    <w:rFonts w:cs="Arial"/>
                    <w:color w:val="000000"/>
                    <w:szCs w:val="20"/>
                  </w:rPr>
                </w:pPr>
              </w:p>
            </w:tc>
          </w:tr>
          <w:tr w:rsidR="004B2AD9" w:rsidRPr="00BD1C99" w14:paraId="1677682B" w14:textId="77777777" w:rsidTr="00AA2C5B">
            <w:trPr>
              <w:trHeight w:val="357"/>
            </w:trPr>
            <w:tc>
              <w:tcPr>
                <w:tcW w:w="1418" w:type="dxa"/>
                <w:vMerge w:val="restart"/>
                <w:tcBorders>
                  <w:top w:val="single" w:sz="4" w:space="0" w:color="7F7F7F"/>
                </w:tcBorders>
                <w:shd w:val="clear" w:color="auto" w:fill="F2F2F2"/>
              </w:tcPr>
              <w:p w14:paraId="7635C5A7"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3:</w:t>
                </w:r>
              </w:p>
            </w:tc>
            <w:tc>
              <w:tcPr>
                <w:tcW w:w="6549" w:type="dxa"/>
                <w:vMerge w:val="restart"/>
                <w:tcBorders>
                  <w:top w:val="single" w:sz="4" w:space="0" w:color="7F7F7F"/>
                </w:tcBorders>
                <w:shd w:val="clear" w:color="auto" w:fill="auto"/>
              </w:tcPr>
              <w:p w14:paraId="07EC9241"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Do you see trends over time? If so, what was it?</w:t>
                </w:r>
              </w:p>
            </w:tc>
            <w:tc>
              <w:tcPr>
                <w:tcW w:w="2665" w:type="dxa"/>
                <w:gridSpan w:val="2"/>
                <w:tcBorders>
                  <w:top w:val="single" w:sz="4" w:space="0" w:color="7F7F7F"/>
                </w:tcBorders>
                <w:shd w:val="clear" w:color="auto" w:fill="F2F2F2"/>
              </w:tcPr>
              <w:p w14:paraId="19B38163"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2C1ECA78" w14:textId="77777777" w:rsidTr="00AA2C5B">
            <w:trPr>
              <w:trHeight w:val="480"/>
            </w:trPr>
            <w:tc>
              <w:tcPr>
                <w:tcW w:w="1418" w:type="dxa"/>
                <w:vMerge/>
                <w:shd w:val="clear" w:color="auto" w:fill="F2F2F2"/>
              </w:tcPr>
              <w:p w14:paraId="7DE3EBBF"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2BD7EC15"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1588B879"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3919C170"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098E9154" w14:textId="77777777" w:rsidTr="00AA2C5B">
            <w:trPr>
              <w:trHeight w:val="416"/>
            </w:trPr>
            <w:tc>
              <w:tcPr>
                <w:tcW w:w="7967" w:type="dxa"/>
                <w:gridSpan w:val="2"/>
                <w:shd w:val="clear" w:color="auto" w:fill="auto"/>
              </w:tcPr>
              <w:p w14:paraId="344A1CD6"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Answer:</w:t>
                </w:r>
              </w:p>
              <w:p w14:paraId="1A40FCE9" w14:textId="77777777" w:rsidR="004B2AD9" w:rsidRPr="00F704A4" w:rsidRDefault="004B2AD9" w:rsidP="00AA2C5B">
                <w:pPr>
                  <w:spacing w:before="60" w:after="60"/>
                  <w:rPr>
                    <w:rFonts w:ascii="Calibri Light" w:hAnsi="Calibri Light" w:cs="Calibri Light"/>
                    <w:color w:val="000000"/>
                    <w:szCs w:val="20"/>
                  </w:rPr>
                </w:pPr>
              </w:p>
            </w:tc>
            <w:tc>
              <w:tcPr>
                <w:tcW w:w="2665" w:type="dxa"/>
                <w:gridSpan w:val="2"/>
                <w:shd w:val="clear" w:color="auto" w:fill="auto"/>
              </w:tcPr>
              <w:p w14:paraId="4A332ED7"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2898D0CA" w14:textId="77777777" w:rsidR="004B2AD9" w:rsidRPr="00BD1C99" w:rsidRDefault="004B2AD9" w:rsidP="00AA2C5B">
                <w:pPr>
                  <w:rPr>
                    <w:rFonts w:cs="Arial"/>
                    <w:color w:val="000000"/>
                    <w:szCs w:val="20"/>
                  </w:rPr>
                </w:pPr>
              </w:p>
            </w:tc>
          </w:tr>
          <w:tr w:rsidR="004B2AD9" w:rsidRPr="00BD1C99" w14:paraId="5D419F01" w14:textId="77777777" w:rsidTr="00AA2C5B">
            <w:trPr>
              <w:trHeight w:val="175"/>
            </w:trPr>
            <w:tc>
              <w:tcPr>
                <w:tcW w:w="1418" w:type="dxa"/>
                <w:vMerge w:val="restart"/>
                <w:shd w:val="clear" w:color="auto" w:fill="F2F2F2"/>
              </w:tcPr>
              <w:p w14:paraId="3D6A02FB"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4:</w:t>
                </w:r>
              </w:p>
            </w:tc>
            <w:tc>
              <w:tcPr>
                <w:tcW w:w="6549" w:type="dxa"/>
                <w:vMerge w:val="restart"/>
                <w:shd w:val="clear" w:color="auto" w:fill="auto"/>
              </w:tcPr>
              <w:p w14:paraId="27012B41"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Use the output of your search to refine the results by adding a new field to the search</w:t>
                </w:r>
              </w:p>
            </w:tc>
            <w:tc>
              <w:tcPr>
                <w:tcW w:w="2665" w:type="dxa"/>
                <w:gridSpan w:val="2"/>
                <w:shd w:val="clear" w:color="auto" w:fill="F2F2F2"/>
              </w:tcPr>
              <w:p w14:paraId="72E52ECF"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507309D2" w14:textId="77777777" w:rsidTr="00AA2C5B">
            <w:trPr>
              <w:trHeight w:val="175"/>
            </w:trPr>
            <w:tc>
              <w:tcPr>
                <w:tcW w:w="1418" w:type="dxa"/>
                <w:vMerge/>
                <w:shd w:val="clear" w:color="auto" w:fill="F2F2F2"/>
              </w:tcPr>
              <w:p w14:paraId="397DC11B" w14:textId="77777777" w:rsidR="004B2AD9" w:rsidRPr="00F704A4" w:rsidRDefault="004B2AD9" w:rsidP="00AA2C5B">
                <w:pPr>
                  <w:spacing w:before="60" w:after="60"/>
                  <w:rPr>
                    <w:rFonts w:ascii="Calibri Light" w:hAnsi="Calibri Light" w:cs="Calibri Light"/>
                    <w:b/>
                    <w:bCs/>
                    <w:color w:val="000000"/>
                    <w:szCs w:val="20"/>
                  </w:rPr>
                </w:pPr>
              </w:p>
            </w:tc>
            <w:tc>
              <w:tcPr>
                <w:tcW w:w="6549" w:type="dxa"/>
                <w:vMerge/>
                <w:shd w:val="clear" w:color="auto" w:fill="auto"/>
              </w:tcPr>
              <w:p w14:paraId="2865F72F" w14:textId="77777777" w:rsidR="004B2AD9" w:rsidRPr="00F704A4" w:rsidRDefault="004B2AD9" w:rsidP="00AA2C5B">
                <w:pPr>
                  <w:spacing w:before="60" w:after="60"/>
                  <w:rPr>
                    <w:rFonts w:ascii="Calibri Light" w:hAnsi="Calibri Light" w:cs="Calibri Light"/>
                    <w:b/>
                    <w:color w:val="000000"/>
                    <w:szCs w:val="20"/>
                  </w:rPr>
                </w:pPr>
              </w:p>
            </w:tc>
            <w:tc>
              <w:tcPr>
                <w:tcW w:w="1378" w:type="dxa"/>
                <w:shd w:val="clear" w:color="auto" w:fill="auto"/>
              </w:tcPr>
              <w:p w14:paraId="6AC89FC3"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2DA5E5F1"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5E9F27C1" w14:textId="77777777" w:rsidTr="00AA2C5B">
            <w:trPr>
              <w:trHeight w:val="416"/>
            </w:trPr>
            <w:tc>
              <w:tcPr>
                <w:tcW w:w="7967" w:type="dxa"/>
                <w:gridSpan w:val="2"/>
                <w:shd w:val="clear" w:color="auto" w:fill="auto"/>
              </w:tcPr>
              <w:p w14:paraId="684C8AC3"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lastRenderedPageBreak/>
                  <w:t>Answer:</w:t>
                </w:r>
              </w:p>
              <w:p w14:paraId="5B7453FF" w14:textId="77777777" w:rsidR="004B2AD9" w:rsidRPr="00F704A4" w:rsidRDefault="004B2AD9" w:rsidP="00AA2C5B">
                <w:pPr>
                  <w:spacing w:before="60" w:after="60"/>
                  <w:rPr>
                    <w:rFonts w:ascii="Calibri Light" w:hAnsi="Calibri Light" w:cs="Calibri Light"/>
                    <w:color w:val="000000"/>
                    <w:szCs w:val="20"/>
                  </w:rPr>
                </w:pPr>
              </w:p>
            </w:tc>
            <w:tc>
              <w:tcPr>
                <w:tcW w:w="2665" w:type="dxa"/>
                <w:gridSpan w:val="2"/>
                <w:shd w:val="clear" w:color="auto" w:fill="auto"/>
              </w:tcPr>
              <w:p w14:paraId="18C752D4"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31C145CA" w14:textId="77777777" w:rsidR="004B2AD9" w:rsidRPr="00BD1C99" w:rsidRDefault="004B2AD9" w:rsidP="00AA2C5B">
                <w:pPr>
                  <w:spacing w:before="60" w:after="60"/>
                  <w:rPr>
                    <w:rFonts w:cs="Arial"/>
                    <w:color w:val="000000"/>
                    <w:szCs w:val="20"/>
                  </w:rPr>
                </w:pPr>
              </w:p>
            </w:tc>
          </w:tr>
          <w:tr w:rsidR="004B2AD9" w:rsidRPr="00BD1C99" w14:paraId="7B528B88" w14:textId="77777777" w:rsidTr="00AA2C5B">
            <w:trPr>
              <w:trHeight w:val="175"/>
            </w:trPr>
            <w:tc>
              <w:tcPr>
                <w:tcW w:w="1418" w:type="dxa"/>
                <w:vMerge w:val="restart"/>
                <w:shd w:val="clear" w:color="auto" w:fill="F2F2F2"/>
              </w:tcPr>
              <w:p w14:paraId="1AC4FAFF" w14:textId="77777777" w:rsidR="004B2AD9" w:rsidRPr="00F704A4" w:rsidRDefault="004B2AD9" w:rsidP="00AA2C5B">
                <w:pPr>
                  <w:spacing w:before="60" w:after="60"/>
                  <w:rPr>
                    <w:rFonts w:ascii="Calibri Light" w:hAnsi="Calibri Light" w:cs="Calibri Light"/>
                    <w:b/>
                    <w:bCs/>
                    <w:color w:val="000000"/>
                    <w:szCs w:val="20"/>
                  </w:rPr>
                </w:pPr>
                <w:r w:rsidRPr="00F704A4">
                  <w:rPr>
                    <w:rFonts w:ascii="Calibri Light" w:hAnsi="Calibri Light" w:cs="Calibri Light"/>
                    <w:b/>
                    <w:bCs/>
                    <w:color w:val="000000"/>
                    <w:szCs w:val="20"/>
                  </w:rPr>
                  <w:t>Question 5:</w:t>
                </w:r>
              </w:p>
            </w:tc>
            <w:tc>
              <w:tcPr>
                <w:tcW w:w="6549" w:type="dxa"/>
                <w:vMerge w:val="restart"/>
                <w:shd w:val="clear" w:color="auto" w:fill="auto"/>
              </w:tcPr>
              <w:p w14:paraId="11DDC0FC" w14:textId="77777777" w:rsidR="004B2AD9" w:rsidRPr="00F704A4" w:rsidRDefault="004B2AD9" w:rsidP="00AA2C5B">
                <w:pPr>
                  <w:spacing w:before="60" w:after="60"/>
                  <w:rPr>
                    <w:rFonts w:ascii="Calibri Light" w:hAnsi="Calibri Light" w:cs="Calibri Light"/>
                    <w:b/>
                    <w:color w:val="000000"/>
                    <w:szCs w:val="20"/>
                  </w:rPr>
                </w:pPr>
                <w:r w:rsidRPr="00F704A4">
                  <w:rPr>
                    <w:rFonts w:ascii="Calibri Light" w:hAnsi="Calibri Light" w:cs="Calibri Light"/>
                    <w:b/>
                    <w:color w:val="000000"/>
                    <w:szCs w:val="20"/>
                  </w:rPr>
                  <w:t>Take a screenshot of your ‘Activity Jobs Menu’ detailing the current job saved with expiration date.</w:t>
                </w:r>
              </w:p>
            </w:tc>
            <w:tc>
              <w:tcPr>
                <w:tcW w:w="2665" w:type="dxa"/>
                <w:gridSpan w:val="2"/>
                <w:shd w:val="clear" w:color="auto" w:fill="F2F2F2"/>
              </w:tcPr>
              <w:p w14:paraId="03414DCE" w14:textId="77777777" w:rsidR="004B2AD9" w:rsidRPr="00BD1C99" w:rsidRDefault="004B2AD9" w:rsidP="00AA2C5B">
                <w:pPr>
                  <w:spacing w:before="60" w:after="60"/>
                  <w:rPr>
                    <w:rFonts w:cs="Arial"/>
                    <w:b/>
                    <w:color w:val="000000"/>
                    <w:szCs w:val="20"/>
                  </w:rPr>
                </w:pPr>
                <w:r w:rsidRPr="00BD1C99">
                  <w:rPr>
                    <w:rFonts w:cs="Arial"/>
                    <w:b/>
                    <w:color w:val="000000"/>
                    <w:szCs w:val="20"/>
                  </w:rPr>
                  <w:t>Satisfactory response</w:t>
                </w:r>
              </w:p>
            </w:tc>
          </w:tr>
          <w:tr w:rsidR="004B2AD9" w:rsidRPr="00BD1C99" w14:paraId="752CA508" w14:textId="77777777" w:rsidTr="00AA2C5B">
            <w:trPr>
              <w:trHeight w:val="175"/>
            </w:trPr>
            <w:tc>
              <w:tcPr>
                <w:tcW w:w="1418" w:type="dxa"/>
                <w:vMerge/>
                <w:shd w:val="clear" w:color="auto" w:fill="F2F2F2"/>
              </w:tcPr>
              <w:p w14:paraId="28BFED5A" w14:textId="77777777" w:rsidR="004B2AD9" w:rsidRPr="00FA26DD" w:rsidRDefault="004B2AD9" w:rsidP="00AA2C5B">
                <w:pPr>
                  <w:spacing w:before="60" w:after="60"/>
                  <w:rPr>
                    <w:rFonts w:cs="Arial"/>
                    <w:b/>
                    <w:bCs/>
                    <w:color w:val="000000"/>
                    <w:szCs w:val="20"/>
                  </w:rPr>
                </w:pPr>
              </w:p>
            </w:tc>
            <w:tc>
              <w:tcPr>
                <w:tcW w:w="6549" w:type="dxa"/>
                <w:vMerge/>
                <w:shd w:val="clear" w:color="auto" w:fill="auto"/>
              </w:tcPr>
              <w:p w14:paraId="6601535C" w14:textId="77777777" w:rsidR="004B2AD9" w:rsidRPr="00F62F19" w:rsidRDefault="004B2AD9" w:rsidP="00AA2C5B">
                <w:pPr>
                  <w:spacing w:before="60" w:after="60"/>
                  <w:rPr>
                    <w:rFonts w:ascii="Calibri Light" w:hAnsi="Calibri Light" w:cs="Calibri Light"/>
                    <w:b/>
                    <w:color w:val="000000"/>
                    <w:szCs w:val="20"/>
                  </w:rPr>
                </w:pPr>
              </w:p>
            </w:tc>
            <w:tc>
              <w:tcPr>
                <w:tcW w:w="1378" w:type="dxa"/>
                <w:shd w:val="clear" w:color="auto" w:fill="auto"/>
              </w:tcPr>
              <w:p w14:paraId="5BE7DD11"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Yes </w:t>
                </w:r>
                <w:r w:rsidRPr="00BD1C99">
                  <w:rPr>
                    <w:rFonts w:ascii="Segoe UI Symbol" w:eastAsia="MS Gothic" w:hAnsi="Segoe UI Symbol" w:cs="Segoe UI Symbol"/>
                    <w:color w:val="000000"/>
                    <w:szCs w:val="20"/>
                  </w:rPr>
                  <w:t>☐</w:t>
                </w:r>
              </w:p>
            </w:tc>
            <w:tc>
              <w:tcPr>
                <w:tcW w:w="1287" w:type="dxa"/>
                <w:shd w:val="clear" w:color="auto" w:fill="auto"/>
              </w:tcPr>
              <w:p w14:paraId="6918BD8C" w14:textId="77777777" w:rsidR="004B2AD9" w:rsidRPr="00BD1C99" w:rsidRDefault="004B2AD9" w:rsidP="00AA2C5B">
                <w:pPr>
                  <w:spacing w:before="60" w:after="60"/>
                  <w:jc w:val="center"/>
                  <w:rPr>
                    <w:rFonts w:cs="Arial"/>
                    <w:color w:val="000000"/>
                    <w:szCs w:val="20"/>
                  </w:rPr>
                </w:pPr>
                <w:r w:rsidRPr="00BD1C99">
                  <w:rPr>
                    <w:rFonts w:cs="Arial"/>
                    <w:color w:val="000000"/>
                    <w:szCs w:val="20"/>
                  </w:rPr>
                  <w:t xml:space="preserve">No </w:t>
                </w:r>
                <w:r w:rsidRPr="00BD1C99">
                  <w:rPr>
                    <w:rFonts w:ascii="Segoe UI Symbol" w:eastAsia="MS Gothic" w:hAnsi="Segoe UI Symbol" w:cs="Segoe UI Symbol"/>
                    <w:color w:val="000000"/>
                    <w:szCs w:val="20"/>
                  </w:rPr>
                  <w:t>☐</w:t>
                </w:r>
              </w:p>
            </w:tc>
          </w:tr>
          <w:tr w:rsidR="004B2AD9" w:rsidRPr="00BD1C99" w14:paraId="63894DCD" w14:textId="77777777" w:rsidTr="00AA2C5B">
            <w:trPr>
              <w:trHeight w:val="416"/>
            </w:trPr>
            <w:tc>
              <w:tcPr>
                <w:tcW w:w="7967" w:type="dxa"/>
                <w:gridSpan w:val="2"/>
                <w:shd w:val="clear" w:color="auto" w:fill="auto"/>
              </w:tcPr>
              <w:p w14:paraId="4CC429CD" w14:textId="77777777" w:rsidR="004B2AD9" w:rsidRPr="00F62F19" w:rsidRDefault="004B2AD9" w:rsidP="00AA2C5B">
                <w:pPr>
                  <w:spacing w:before="60" w:after="60"/>
                  <w:rPr>
                    <w:rFonts w:ascii="Calibri Light" w:hAnsi="Calibri Light" w:cs="Calibri Light"/>
                    <w:b/>
                    <w:color w:val="000000"/>
                    <w:szCs w:val="20"/>
                  </w:rPr>
                </w:pPr>
                <w:r w:rsidRPr="00F62F19">
                  <w:rPr>
                    <w:rFonts w:ascii="Calibri Light" w:hAnsi="Calibri Light" w:cs="Calibri Light"/>
                    <w:b/>
                    <w:color w:val="000000"/>
                    <w:szCs w:val="20"/>
                  </w:rPr>
                  <w:t>Answer:</w:t>
                </w:r>
              </w:p>
              <w:p w14:paraId="1C848E18" w14:textId="77777777" w:rsidR="004B2AD9" w:rsidRPr="00F62F19" w:rsidRDefault="004B2AD9" w:rsidP="00AA2C5B">
                <w:pPr>
                  <w:spacing w:before="60" w:after="60"/>
                  <w:rPr>
                    <w:rFonts w:ascii="Calibri Light" w:hAnsi="Calibri Light" w:cs="Calibri Light"/>
                    <w:color w:val="000000"/>
                    <w:szCs w:val="20"/>
                  </w:rPr>
                </w:pPr>
              </w:p>
            </w:tc>
            <w:tc>
              <w:tcPr>
                <w:tcW w:w="2665" w:type="dxa"/>
                <w:gridSpan w:val="2"/>
                <w:shd w:val="clear" w:color="auto" w:fill="auto"/>
              </w:tcPr>
              <w:p w14:paraId="244BE26C" w14:textId="77777777" w:rsidR="004B2AD9" w:rsidRPr="00BD1C99" w:rsidRDefault="004B2AD9" w:rsidP="00AA2C5B">
                <w:pPr>
                  <w:spacing w:before="60" w:after="60"/>
                  <w:rPr>
                    <w:rFonts w:cs="Arial"/>
                    <w:color w:val="000000"/>
                    <w:szCs w:val="20"/>
                  </w:rPr>
                </w:pPr>
                <w:r w:rsidRPr="00BD1C99">
                  <w:rPr>
                    <w:rFonts w:cs="Arial"/>
                    <w:color w:val="000000"/>
                    <w:szCs w:val="20"/>
                  </w:rPr>
                  <w:t>Comment:</w:t>
                </w:r>
              </w:p>
              <w:p w14:paraId="0E3A0974" w14:textId="77777777" w:rsidR="004B2AD9" w:rsidRPr="00BD1C99" w:rsidRDefault="004B2AD9" w:rsidP="00AA2C5B">
                <w:pPr>
                  <w:spacing w:before="60" w:after="60"/>
                  <w:rPr>
                    <w:rFonts w:cs="Arial"/>
                    <w:color w:val="000000"/>
                    <w:szCs w:val="20"/>
                  </w:rPr>
                </w:pPr>
              </w:p>
            </w:tc>
          </w:tr>
          <w:tr w:rsidR="004B2AD9" w:rsidRPr="00BD1C99" w14:paraId="3B291039" w14:textId="77777777" w:rsidTr="00AA2C5B">
            <w:trPr>
              <w:trHeight w:val="416"/>
            </w:trPr>
            <w:tc>
              <w:tcPr>
                <w:tcW w:w="10632" w:type="dxa"/>
                <w:gridSpan w:val="4"/>
                <w:shd w:val="clear" w:color="auto" w:fill="auto"/>
              </w:tcPr>
              <w:p w14:paraId="257AA730" w14:textId="77777777" w:rsidR="004B2AD9" w:rsidRDefault="004B2AD9" w:rsidP="00AA2C5B">
                <w:pPr>
                  <w:spacing w:before="60" w:after="60"/>
                  <w:rPr>
                    <w:rFonts w:cs="Arial"/>
                    <w:b/>
                    <w:color w:val="000000"/>
                    <w:szCs w:val="20"/>
                  </w:rPr>
                </w:pPr>
                <w:r>
                  <w:rPr>
                    <w:rFonts w:cs="Arial"/>
                    <w:b/>
                    <w:color w:val="000000"/>
                    <w:szCs w:val="20"/>
                  </w:rPr>
                  <w:t xml:space="preserve">Reference URL links: </w:t>
                </w:r>
              </w:p>
              <w:p w14:paraId="6D6C9D9F" w14:textId="77777777" w:rsidR="004B2AD9" w:rsidRDefault="004B2AD9" w:rsidP="00AA2C5B">
                <w:pPr>
                  <w:spacing w:before="60" w:after="60"/>
                  <w:rPr>
                    <w:rFonts w:cs="Arial"/>
                    <w:b/>
                    <w:color w:val="000000"/>
                    <w:szCs w:val="20"/>
                  </w:rPr>
                </w:pPr>
              </w:p>
              <w:p w14:paraId="7AE7DE02" w14:textId="77777777" w:rsidR="004B2AD9" w:rsidRDefault="004B2AD9" w:rsidP="00AA2C5B">
                <w:pPr>
                  <w:spacing w:before="60" w:after="60"/>
                  <w:rPr>
                    <w:rFonts w:cs="Arial"/>
                    <w:b/>
                    <w:color w:val="000000"/>
                    <w:szCs w:val="20"/>
                  </w:rPr>
                </w:pPr>
              </w:p>
              <w:p w14:paraId="2C3CFFAB" w14:textId="77777777" w:rsidR="004B2AD9" w:rsidRPr="00BD1C99" w:rsidRDefault="004B2AD9" w:rsidP="00AA2C5B">
                <w:pPr>
                  <w:spacing w:before="60" w:after="60"/>
                  <w:rPr>
                    <w:rFonts w:cs="Arial"/>
                    <w:color w:val="000000"/>
                    <w:szCs w:val="20"/>
                  </w:rPr>
                </w:pPr>
              </w:p>
            </w:tc>
          </w:tr>
        </w:tbl>
        <w:p w14:paraId="31603107" w14:textId="77777777" w:rsidR="004B2AD9" w:rsidRDefault="004B2AD9" w:rsidP="001C6A3D">
          <w:pPr>
            <w:rPr>
              <w:rFonts w:ascii="Calibri Light" w:hAnsi="Calibri Light" w:cs="Calibri Light"/>
              <w:color w:val="000000" w:themeColor="text1"/>
              <w:szCs w:val="20"/>
            </w:rPr>
          </w:pPr>
        </w:p>
        <w:tbl>
          <w:tblPr>
            <w:tblW w:w="10632"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2"/>
            <w:gridCol w:w="5959"/>
            <w:gridCol w:w="709"/>
            <w:gridCol w:w="708"/>
            <w:gridCol w:w="2694"/>
          </w:tblGrid>
          <w:tr w:rsidR="004B2AD9" w:rsidRPr="00BD1C99" w14:paraId="64FBFEA6" w14:textId="77777777" w:rsidTr="00AA2C5B">
            <w:trPr>
              <w:trHeight w:val="340"/>
              <w:tblHeader/>
            </w:trPr>
            <w:tc>
              <w:tcPr>
                <w:tcW w:w="6521" w:type="dxa"/>
                <w:gridSpan w:val="2"/>
                <w:vMerge w:val="restart"/>
                <w:shd w:val="clear" w:color="auto" w:fill="F2F2F2"/>
                <w:vAlign w:val="center"/>
              </w:tcPr>
              <w:p w14:paraId="5245969C" w14:textId="77777777" w:rsidR="004B2AD9" w:rsidRPr="00BD1C99" w:rsidRDefault="004B2AD9" w:rsidP="00AA2C5B">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52AFB9EF" w14:textId="77777777" w:rsidR="004B2AD9" w:rsidRPr="00BD1C99" w:rsidRDefault="004B2AD9" w:rsidP="00AA2C5B">
                <w:pPr>
                  <w:spacing w:before="60" w:after="60"/>
                  <w:jc w:val="center"/>
                  <w:rPr>
                    <w:rFonts w:cs="Arial"/>
                    <w:b/>
                    <w:color w:val="000000"/>
                    <w:szCs w:val="20"/>
                  </w:rPr>
                </w:pPr>
                <w:r w:rsidRPr="00BD1C99">
                  <w:rPr>
                    <w:rFonts w:cs="Arial"/>
                    <w:b/>
                    <w:color w:val="000000"/>
                    <w:szCs w:val="20"/>
                  </w:rPr>
                  <w:t>Satisfactory</w:t>
                </w:r>
              </w:p>
            </w:tc>
            <w:tc>
              <w:tcPr>
                <w:tcW w:w="2694" w:type="dxa"/>
                <w:vMerge w:val="restart"/>
                <w:shd w:val="clear" w:color="auto" w:fill="F2F2F2"/>
                <w:vAlign w:val="center"/>
              </w:tcPr>
              <w:p w14:paraId="3A7CE8CE" w14:textId="77777777" w:rsidR="004B2AD9" w:rsidRPr="00BD1C99" w:rsidRDefault="004B2AD9" w:rsidP="00AA2C5B">
                <w:pPr>
                  <w:spacing w:before="60" w:after="60"/>
                  <w:jc w:val="center"/>
                  <w:rPr>
                    <w:rFonts w:cs="Arial"/>
                    <w:b/>
                    <w:color w:val="000000"/>
                    <w:szCs w:val="20"/>
                  </w:rPr>
                </w:pPr>
                <w:r w:rsidRPr="00BD1C99">
                  <w:rPr>
                    <w:rFonts w:cs="Arial"/>
                    <w:b/>
                    <w:color w:val="000000"/>
                    <w:szCs w:val="20"/>
                  </w:rPr>
                  <w:t>Comment</w:t>
                </w:r>
              </w:p>
            </w:tc>
          </w:tr>
          <w:tr w:rsidR="004B2AD9" w:rsidRPr="00BD1C99" w14:paraId="2AF77290" w14:textId="77777777" w:rsidTr="00AA2C5B">
            <w:trPr>
              <w:trHeight w:val="340"/>
              <w:tblHeader/>
            </w:trPr>
            <w:tc>
              <w:tcPr>
                <w:tcW w:w="6521" w:type="dxa"/>
                <w:gridSpan w:val="2"/>
                <w:vMerge/>
                <w:shd w:val="clear" w:color="auto" w:fill="BFBFBF"/>
                <w:vAlign w:val="center"/>
              </w:tcPr>
              <w:p w14:paraId="32652203" w14:textId="77777777" w:rsidR="004B2AD9" w:rsidRPr="00BD1C99" w:rsidRDefault="004B2AD9" w:rsidP="00AA2C5B">
                <w:pPr>
                  <w:spacing w:before="60" w:after="60"/>
                  <w:rPr>
                    <w:rFonts w:cs="Arial"/>
                    <w:b/>
                    <w:color w:val="000000"/>
                    <w:szCs w:val="20"/>
                  </w:rPr>
                </w:pPr>
              </w:p>
            </w:tc>
            <w:tc>
              <w:tcPr>
                <w:tcW w:w="709" w:type="dxa"/>
                <w:shd w:val="clear" w:color="auto" w:fill="F2F2F2"/>
                <w:vAlign w:val="center"/>
              </w:tcPr>
              <w:p w14:paraId="6CD6A2A8" w14:textId="77777777" w:rsidR="004B2AD9" w:rsidRPr="00BD1C99" w:rsidRDefault="004B2AD9" w:rsidP="00AA2C5B">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012AF182" w14:textId="77777777" w:rsidR="004B2AD9" w:rsidRPr="00BD1C99" w:rsidRDefault="004B2AD9" w:rsidP="00AA2C5B">
                <w:pPr>
                  <w:spacing w:before="60" w:after="60"/>
                  <w:jc w:val="center"/>
                  <w:rPr>
                    <w:rFonts w:cs="Arial"/>
                    <w:b/>
                    <w:color w:val="000000"/>
                    <w:szCs w:val="20"/>
                  </w:rPr>
                </w:pPr>
                <w:r w:rsidRPr="00BD1C99">
                  <w:rPr>
                    <w:rFonts w:cs="Arial"/>
                    <w:b/>
                    <w:color w:val="000000"/>
                    <w:szCs w:val="20"/>
                  </w:rPr>
                  <w:t>No</w:t>
                </w:r>
              </w:p>
            </w:tc>
            <w:tc>
              <w:tcPr>
                <w:tcW w:w="2694" w:type="dxa"/>
                <w:vMerge/>
                <w:shd w:val="clear" w:color="auto" w:fill="BFBFBF"/>
                <w:vAlign w:val="center"/>
              </w:tcPr>
              <w:p w14:paraId="677FC00C" w14:textId="77777777" w:rsidR="004B2AD9" w:rsidRPr="00BD1C99" w:rsidRDefault="004B2AD9" w:rsidP="00AA2C5B">
                <w:pPr>
                  <w:spacing w:before="60" w:after="60"/>
                  <w:jc w:val="center"/>
                  <w:rPr>
                    <w:rFonts w:cs="Arial"/>
                    <w:b/>
                    <w:color w:val="000000"/>
                    <w:szCs w:val="20"/>
                  </w:rPr>
                </w:pPr>
              </w:p>
            </w:tc>
          </w:tr>
          <w:tr w:rsidR="004B2AD9" w:rsidRPr="00BD1C99" w14:paraId="0CAE7E18" w14:textId="77777777" w:rsidTr="00AA2C5B">
            <w:trPr>
              <w:trHeight w:val="340"/>
            </w:trPr>
            <w:tc>
              <w:tcPr>
                <w:tcW w:w="10632" w:type="dxa"/>
                <w:gridSpan w:val="5"/>
                <w:shd w:val="clear" w:color="auto" w:fill="F2F2F2"/>
              </w:tcPr>
              <w:p w14:paraId="71F2DA52" w14:textId="77777777" w:rsidR="004B2AD9" w:rsidRPr="00BD1C99" w:rsidRDefault="004B2AD9" w:rsidP="00AA2C5B">
                <w:pPr>
                  <w:spacing w:before="60" w:after="60"/>
                  <w:rPr>
                    <w:rFonts w:cs="Arial"/>
                    <w:b/>
                    <w:color w:val="000000"/>
                    <w:szCs w:val="20"/>
                  </w:rPr>
                </w:pPr>
                <w:r w:rsidRPr="00BD1C99">
                  <w:rPr>
                    <w:rFonts w:cs="Arial"/>
                    <w:b/>
                    <w:color w:val="000000"/>
                    <w:szCs w:val="20"/>
                  </w:rPr>
                  <w:t>The following has been submitted for assessment:</w:t>
                </w:r>
              </w:p>
            </w:tc>
          </w:tr>
          <w:tr w:rsidR="004B2AD9" w:rsidRPr="00BD1C99" w14:paraId="74676FE6" w14:textId="77777777" w:rsidTr="00AA2C5B">
            <w:trPr>
              <w:trHeight w:val="340"/>
            </w:trPr>
            <w:tc>
              <w:tcPr>
                <w:tcW w:w="6521" w:type="dxa"/>
                <w:gridSpan w:val="2"/>
                <w:tcBorders>
                  <w:bottom w:val="single" w:sz="4" w:space="0" w:color="7F7F7F"/>
                </w:tcBorders>
                <w:shd w:val="clear" w:color="auto" w:fill="auto"/>
              </w:tcPr>
              <w:p w14:paraId="1D280D67" w14:textId="77777777" w:rsidR="004B2AD9" w:rsidRPr="002F0214" w:rsidRDefault="004B2AD9" w:rsidP="00AA2C5B">
                <w:pPr>
                  <w:rPr>
                    <w:rFonts w:ascii="Calibri Light" w:hAnsi="Calibri Light" w:cs="Calibri Light"/>
                    <w:b/>
                    <w:color w:val="000000" w:themeColor="text1"/>
                    <w:szCs w:val="20"/>
                    <w:highlight w:val="cyan"/>
                  </w:rPr>
                </w:pPr>
                <w:r w:rsidRPr="002F0214">
                  <w:rPr>
                    <w:rFonts w:ascii="Calibri Light" w:hAnsi="Calibri Light" w:cs="Calibri Light"/>
                    <w:b/>
                    <w:color w:val="000000" w:themeColor="text1"/>
                    <w:szCs w:val="20"/>
                    <w:highlight w:val="cyan"/>
                  </w:rPr>
                  <w:t>Section 1: Splunk Setup</w:t>
                </w:r>
              </w:p>
            </w:tc>
            <w:tc>
              <w:tcPr>
                <w:tcW w:w="709" w:type="dxa"/>
                <w:tcBorders>
                  <w:bottom w:val="single" w:sz="4" w:space="0" w:color="7F7F7F"/>
                </w:tcBorders>
                <w:shd w:val="clear" w:color="auto" w:fill="auto"/>
              </w:tcPr>
              <w:p w14:paraId="2496E21D"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708" w:type="dxa"/>
                <w:tcBorders>
                  <w:bottom w:val="single" w:sz="4" w:space="0" w:color="7F7F7F"/>
                </w:tcBorders>
                <w:shd w:val="clear" w:color="auto" w:fill="auto"/>
              </w:tcPr>
              <w:p w14:paraId="4B6D4721"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2694" w:type="dxa"/>
                <w:tcBorders>
                  <w:bottom w:val="single" w:sz="4" w:space="0" w:color="7F7F7F"/>
                </w:tcBorders>
                <w:shd w:val="clear" w:color="auto" w:fill="auto"/>
              </w:tcPr>
              <w:p w14:paraId="3A4E999A" w14:textId="77777777" w:rsidR="004B2AD9" w:rsidRPr="00BD1C99" w:rsidRDefault="004B2AD9" w:rsidP="00AA2C5B">
                <w:pPr>
                  <w:spacing w:before="60" w:after="60"/>
                  <w:rPr>
                    <w:rFonts w:cs="Arial"/>
                    <w:b/>
                    <w:szCs w:val="20"/>
                  </w:rPr>
                </w:pPr>
              </w:p>
            </w:tc>
          </w:tr>
          <w:tr w:rsidR="004B2AD9" w:rsidRPr="00BD1C99" w14:paraId="54C86925" w14:textId="77777777" w:rsidTr="00AA2C5B">
            <w:trPr>
              <w:trHeight w:val="340"/>
            </w:trPr>
            <w:tc>
              <w:tcPr>
                <w:tcW w:w="6521" w:type="dxa"/>
                <w:gridSpan w:val="2"/>
                <w:tcBorders>
                  <w:bottom w:val="single" w:sz="4" w:space="0" w:color="7F7F7F"/>
                </w:tcBorders>
                <w:shd w:val="clear" w:color="auto" w:fill="auto"/>
              </w:tcPr>
              <w:p w14:paraId="3F3CCB48" w14:textId="77777777" w:rsidR="004B2AD9" w:rsidRPr="002F0214" w:rsidRDefault="004B2AD9" w:rsidP="00AA2C5B">
                <w:pPr>
                  <w:rPr>
                    <w:rFonts w:ascii="Calibri Light" w:hAnsi="Calibri Light" w:cs="Calibri Light"/>
                    <w:b/>
                    <w:color w:val="000000" w:themeColor="text1"/>
                    <w:szCs w:val="20"/>
                    <w:highlight w:val="cyan"/>
                  </w:rPr>
                </w:pPr>
                <w:r w:rsidRPr="002F0214">
                  <w:rPr>
                    <w:rFonts w:ascii="Calibri Light" w:hAnsi="Calibri Light" w:cs="Calibri Light"/>
                    <w:b/>
                    <w:color w:val="000000" w:themeColor="text1"/>
                    <w:szCs w:val="20"/>
                    <w:highlight w:val="cyan"/>
                  </w:rPr>
                  <w:t>Section 2: Adding data to Splunk</w:t>
                </w:r>
              </w:p>
            </w:tc>
            <w:tc>
              <w:tcPr>
                <w:tcW w:w="709" w:type="dxa"/>
                <w:tcBorders>
                  <w:bottom w:val="single" w:sz="4" w:space="0" w:color="7F7F7F"/>
                </w:tcBorders>
                <w:shd w:val="clear" w:color="auto" w:fill="auto"/>
              </w:tcPr>
              <w:p w14:paraId="1A4F6565"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tcBorders>
                  <w:bottom w:val="single" w:sz="4" w:space="0" w:color="7F7F7F"/>
                </w:tcBorders>
                <w:shd w:val="clear" w:color="auto" w:fill="auto"/>
              </w:tcPr>
              <w:p w14:paraId="72F19E2B"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tcBorders>
                  <w:bottom w:val="single" w:sz="4" w:space="0" w:color="7F7F7F"/>
                </w:tcBorders>
                <w:shd w:val="clear" w:color="auto" w:fill="auto"/>
              </w:tcPr>
              <w:p w14:paraId="3A4DC697" w14:textId="77777777" w:rsidR="004B2AD9" w:rsidRPr="00BD1C99" w:rsidRDefault="004B2AD9" w:rsidP="00AA2C5B">
                <w:pPr>
                  <w:spacing w:before="60" w:after="60"/>
                  <w:rPr>
                    <w:rFonts w:cs="Arial"/>
                    <w:b/>
                    <w:color w:val="000000"/>
                    <w:szCs w:val="20"/>
                  </w:rPr>
                </w:pPr>
              </w:p>
            </w:tc>
          </w:tr>
          <w:tr w:rsidR="004B2AD9" w:rsidRPr="00BD1C99" w14:paraId="15292B3C" w14:textId="77777777" w:rsidTr="00AA2C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521" w:type="dxa"/>
                <w:gridSpan w:val="2"/>
                <w:tcBorders>
                  <w:top w:val="single" w:sz="4" w:space="0" w:color="7F7F7F"/>
                  <w:left w:val="single" w:sz="4" w:space="0" w:color="7F7F7F"/>
                  <w:bottom w:val="single" w:sz="4" w:space="0" w:color="7F7F7F"/>
                  <w:right w:val="single" w:sz="4" w:space="0" w:color="7F7F7F"/>
                </w:tcBorders>
              </w:tcPr>
              <w:p w14:paraId="27768590" w14:textId="77777777" w:rsidR="004B2AD9" w:rsidRPr="002F0214" w:rsidRDefault="004B2AD9" w:rsidP="00AA2C5B">
                <w:pPr>
                  <w:rPr>
                    <w:rFonts w:cs="Arial"/>
                    <w:color w:val="000000" w:themeColor="text1"/>
                    <w:szCs w:val="20"/>
                  </w:rPr>
                </w:pPr>
                <w:r w:rsidRPr="002F0214">
                  <w:rPr>
                    <w:rFonts w:ascii="Calibri Light" w:hAnsi="Calibri Light" w:cs="Calibri Light"/>
                    <w:b/>
                    <w:color w:val="000000" w:themeColor="text1"/>
                    <w:szCs w:val="20"/>
                    <w:highlight w:val="cyan"/>
                  </w:rPr>
                  <w:t>Section 3: Data Analysing</w:t>
                </w:r>
                <w:r w:rsidRPr="002F0214">
                  <w:rPr>
                    <w:rFonts w:ascii="Calibri Light" w:hAnsi="Calibri Light" w:cs="Calibri Light"/>
                    <w:b/>
                    <w:color w:val="000000" w:themeColor="text1"/>
                    <w:szCs w:val="20"/>
                  </w:rPr>
                  <w:t xml:space="preserve">  </w:t>
                </w:r>
              </w:p>
            </w:tc>
            <w:tc>
              <w:tcPr>
                <w:tcW w:w="709" w:type="dxa"/>
                <w:tcBorders>
                  <w:top w:val="single" w:sz="4" w:space="0" w:color="7F7F7F"/>
                  <w:left w:val="single" w:sz="4" w:space="0" w:color="7F7F7F"/>
                  <w:bottom w:val="single" w:sz="4" w:space="0" w:color="7F7F7F"/>
                  <w:right w:val="single" w:sz="4" w:space="0" w:color="7F7F7F"/>
                </w:tcBorders>
              </w:tcPr>
              <w:p w14:paraId="08EEA5FB"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tcBorders>
                  <w:top w:val="single" w:sz="4" w:space="0" w:color="7F7F7F"/>
                  <w:left w:val="single" w:sz="4" w:space="0" w:color="7F7F7F"/>
                  <w:bottom w:val="single" w:sz="4" w:space="0" w:color="7F7F7F"/>
                  <w:right w:val="single" w:sz="4" w:space="0" w:color="7F7F7F"/>
                </w:tcBorders>
              </w:tcPr>
              <w:p w14:paraId="4662384B"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tcBorders>
                  <w:top w:val="single" w:sz="4" w:space="0" w:color="7F7F7F"/>
                  <w:left w:val="single" w:sz="4" w:space="0" w:color="7F7F7F"/>
                  <w:bottom w:val="single" w:sz="4" w:space="0" w:color="7F7F7F"/>
                  <w:right w:val="single" w:sz="4" w:space="0" w:color="7F7F7F"/>
                </w:tcBorders>
              </w:tcPr>
              <w:p w14:paraId="4116723B" w14:textId="77777777" w:rsidR="004B2AD9" w:rsidRPr="00BD1C99" w:rsidRDefault="004B2AD9" w:rsidP="00AA2C5B">
                <w:pPr>
                  <w:spacing w:before="60" w:after="60"/>
                  <w:rPr>
                    <w:rFonts w:cs="Arial"/>
                    <w:b/>
                    <w:color w:val="000000"/>
                    <w:szCs w:val="20"/>
                  </w:rPr>
                </w:pPr>
              </w:p>
            </w:tc>
          </w:tr>
          <w:tr w:rsidR="004B2AD9" w:rsidRPr="00BD1C99" w14:paraId="440DBF8C" w14:textId="77777777" w:rsidTr="00AA2C5B">
            <w:trPr>
              <w:trHeight w:val="378"/>
            </w:trPr>
            <w:tc>
              <w:tcPr>
                <w:tcW w:w="10632" w:type="dxa"/>
                <w:gridSpan w:val="5"/>
                <w:tcBorders>
                  <w:top w:val="single" w:sz="4" w:space="0" w:color="7F7F7F"/>
                  <w:bottom w:val="single" w:sz="4" w:space="0" w:color="7F7F7F"/>
                </w:tcBorders>
                <w:shd w:val="clear" w:color="auto" w:fill="F2F2F2"/>
              </w:tcPr>
              <w:p w14:paraId="676C628E" w14:textId="77777777" w:rsidR="004B2AD9" w:rsidRPr="006770A5" w:rsidRDefault="004B2AD9" w:rsidP="00AA2C5B">
                <w:pPr>
                  <w:spacing w:before="60" w:after="60"/>
                  <w:rPr>
                    <w:rFonts w:cs="Arial"/>
                    <w:b/>
                    <w:color w:val="000000"/>
                    <w:szCs w:val="20"/>
                  </w:rPr>
                </w:pPr>
                <w:r w:rsidRPr="006770A5">
                  <w:rPr>
                    <w:rFonts w:cs="Arial"/>
                    <w:b/>
                    <w:color w:val="000000"/>
                    <w:szCs w:val="20"/>
                  </w:rPr>
                  <w:t>Marking criteria for each product document/s supplied:</w:t>
                </w:r>
              </w:p>
            </w:tc>
          </w:tr>
          <w:tr w:rsidR="004B2AD9" w:rsidRPr="00BD1C99" w14:paraId="26892E76" w14:textId="77777777" w:rsidTr="00AA2C5B">
            <w:trPr>
              <w:trHeight w:val="340"/>
            </w:trPr>
            <w:tc>
              <w:tcPr>
                <w:tcW w:w="562" w:type="dxa"/>
                <w:shd w:val="clear" w:color="auto" w:fill="auto"/>
              </w:tcPr>
              <w:p w14:paraId="5E7A2F28"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1.</w:t>
                </w:r>
              </w:p>
            </w:tc>
            <w:tc>
              <w:tcPr>
                <w:tcW w:w="5959" w:type="dxa"/>
                <w:shd w:val="clear" w:color="auto" w:fill="auto"/>
              </w:tcPr>
              <w:p w14:paraId="106FEE72" w14:textId="77777777" w:rsidR="004B2AD9" w:rsidRPr="00E22DA3" w:rsidRDefault="004B2AD9" w:rsidP="00AA2C5B">
                <w:pPr>
                  <w:rPr>
                    <w:rFonts w:ascii="Calibri Light" w:hAnsi="Calibri Light" w:cs="Calibri Light"/>
                  </w:rPr>
                </w:pPr>
                <w:r w:rsidRPr="00E22DA3">
                  <w:rPr>
                    <w:rFonts w:ascii="Calibri Light" w:hAnsi="Calibri Light" w:cs="Calibri Light"/>
                  </w:rPr>
                  <w:t>Access to data in a database is demonstrated</w:t>
                </w:r>
              </w:p>
            </w:tc>
            <w:tc>
              <w:tcPr>
                <w:tcW w:w="709" w:type="dxa"/>
                <w:shd w:val="clear" w:color="auto" w:fill="auto"/>
              </w:tcPr>
              <w:p w14:paraId="311B47E2"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EA172FA"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2694" w:type="dxa"/>
                <w:shd w:val="clear" w:color="auto" w:fill="auto"/>
              </w:tcPr>
              <w:p w14:paraId="12C4E4C6" w14:textId="77777777" w:rsidR="004B2AD9" w:rsidRPr="00BD1C99" w:rsidRDefault="004B2AD9" w:rsidP="00AA2C5B">
                <w:pPr>
                  <w:spacing w:before="60" w:after="60"/>
                  <w:rPr>
                    <w:rFonts w:cs="Arial"/>
                    <w:b/>
                    <w:szCs w:val="20"/>
                  </w:rPr>
                </w:pPr>
              </w:p>
            </w:tc>
          </w:tr>
          <w:tr w:rsidR="004B2AD9" w:rsidRPr="00BD1C99" w14:paraId="45F8537C" w14:textId="77777777" w:rsidTr="00AA2C5B">
            <w:trPr>
              <w:trHeight w:val="340"/>
            </w:trPr>
            <w:tc>
              <w:tcPr>
                <w:tcW w:w="562" w:type="dxa"/>
                <w:shd w:val="clear" w:color="auto" w:fill="auto"/>
              </w:tcPr>
              <w:p w14:paraId="77C836FC"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2.</w:t>
                </w:r>
              </w:p>
            </w:tc>
            <w:tc>
              <w:tcPr>
                <w:tcW w:w="5959" w:type="dxa"/>
                <w:shd w:val="clear" w:color="auto" w:fill="auto"/>
              </w:tcPr>
              <w:p w14:paraId="56F264BF" w14:textId="77777777" w:rsidR="004B2AD9" w:rsidRPr="00E22DA3" w:rsidRDefault="004B2AD9" w:rsidP="00AA2C5B">
                <w:pPr>
                  <w:rPr>
                    <w:rFonts w:ascii="Calibri Light" w:hAnsi="Calibri Light" w:cs="Calibri Light"/>
                  </w:rPr>
                </w:pPr>
                <w:r w:rsidRPr="00E22DA3">
                  <w:rPr>
                    <w:rFonts w:ascii="Calibri Light" w:hAnsi="Calibri Light" w:cs="Calibri Light"/>
                  </w:rPr>
                  <w:t>Detecting discrepancies in data is described and performed</w:t>
                </w:r>
              </w:p>
            </w:tc>
            <w:tc>
              <w:tcPr>
                <w:tcW w:w="709" w:type="dxa"/>
                <w:shd w:val="clear" w:color="auto" w:fill="auto"/>
              </w:tcPr>
              <w:p w14:paraId="2C0FCF53"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7591781E"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68BA1659" w14:textId="77777777" w:rsidR="004B2AD9" w:rsidRPr="00BD1C99" w:rsidRDefault="004B2AD9" w:rsidP="00AA2C5B">
                <w:pPr>
                  <w:spacing w:before="60" w:after="60"/>
                  <w:rPr>
                    <w:rFonts w:cs="Arial"/>
                    <w:b/>
                    <w:szCs w:val="20"/>
                  </w:rPr>
                </w:pPr>
              </w:p>
            </w:tc>
          </w:tr>
          <w:tr w:rsidR="004B2AD9" w:rsidRPr="00BD1C99" w14:paraId="21CD1777" w14:textId="77777777" w:rsidTr="00AA2C5B">
            <w:trPr>
              <w:trHeight w:val="340"/>
            </w:trPr>
            <w:tc>
              <w:tcPr>
                <w:tcW w:w="562" w:type="dxa"/>
                <w:shd w:val="clear" w:color="auto" w:fill="auto"/>
              </w:tcPr>
              <w:p w14:paraId="62A79F40"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3.</w:t>
                </w:r>
              </w:p>
            </w:tc>
            <w:tc>
              <w:tcPr>
                <w:tcW w:w="5959" w:type="dxa"/>
                <w:shd w:val="clear" w:color="auto" w:fill="auto"/>
              </w:tcPr>
              <w:p w14:paraId="539546F8" w14:textId="77777777" w:rsidR="004B2AD9" w:rsidRPr="00E22DA3" w:rsidRDefault="004B2AD9" w:rsidP="00AA2C5B">
                <w:pPr>
                  <w:rPr>
                    <w:rFonts w:ascii="Calibri Light" w:hAnsi="Calibri Light" w:cs="Calibri Light"/>
                  </w:rPr>
                </w:pPr>
                <w:r w:rsidRPr="00E22DA3">
                  <w:rPr>
                    <w:rFonts w:ascii="Calibri Light" w:hAnsi="Calibri Light" w:cs="Calibri Light"/>
                  </w:rPr>
                  <w:t>Pattern recognition is demonstrated</w:t>
                </w:r>
              </w:p>
            </w:tc>
            <w:tc>
              <w:tcPr>
                <w:tcW w:w="709" w:type="dxa"/>
                <w:shd w:val="clear" w:color="auto" w:fill="auto"/>
              </w:tcPr>
              <w:p w14:paraId="20D08770"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7AE8AA60"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4ADD2B25" w14:textId="77777777" w:rsidR="004B2AD9" w:rsidRPr="00BD1C99" w:rsidRDefault="004B2AD9" w:rsidP="00AA2C5B">
                <w:pPr>
                  <w:spacing w:before="60" w:after="60"/>
                  <w:rPr>
                    <w:rFonts w:cs="Arial"/>
                    <w:b/>
                    <w:szCs w:val="20"/>
                  </w:rPr>
                </w:pPr>
              </w:p>
            </w:tc>
          </w:tr>
          <w:tr w:rsidR="004B2AD9" w:rsidRPr="00BD1C99" w14:paraId="3A7B1AD2" w14:textId="77777777" w:rsidTr="00AA2C5B">
            <w:trPr>
              <w:trHeight w:val="340"/>
            </w:trPr>
            <w:tc>
              <w:tcPr>
                <w:tcW w:w="562" w:type="dxa"/>
                <w:shd w:val="clear" w:color="auto" w:fill="auto"/>
              </w:tcPr>
              <w:p w14:paraId="5409EEB8"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4.</w:t>
                </w:r>
              </w:p>
            </w:tc>
            <w:tc>
              <w:tcPr>
                <w:tcW w:w="5959" w:type="dxa"/>
                <w:shd w:val="clear" w:color="auto" w:fill="auto"/>
              </w:tcPr>
              <w:p w14:paraId="1C17F56B" w14:textId="77777777" w:rsidR="004B2AD9" w:rsidRPr="00E22DA3" w:rsidRDefault="004B2AD9" w:rsidP="00AA2C5B">
                <w:pPr>
                  <w:rPr>
                    <w:rFonts w:ascii="Calibri Light" w:hAnsi="Calibri Light" w:cs="Calibri Light"/>
                  </w:rPr>
                </w:pPr>
                <w:r w:rsidRPr="00E22DA3">
                  <w:rPr>
                    <w:rFonts w:ascii="Calibri Light" w:hAnsi="Calibri Light" w:cs="Calibri Light"/>
                  </w:rPr>
                  <w:t>Detecting anomalies in data is identified</w:t>
                </w:r>
              </w:p>
            </w:tc>
            <w:tc>
              <w:tcPr>
                <w:tcW w:w="709" w:type="dxa"/>
                <w:shd w:val="clear" w:color="auto" w:fill="auto"/>
              </w:tcPr>
              <w:p w14:paraId="5E2EC4EA"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434523F1"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4E80B3B6" w14:textId="77777777" w:rsidR="004B2AD9" w:rsidRPr="00BD1C99" w:rsidRDefault="004B2AD9" w:rsidP="00AA2C5B">
                <w:pPr>
                  <w:spacing w:before="60" w:after="60"/>
                  <w:rPr>
                    <w:rFonts w:cs="Arial"/>
                    <w:b/>
                    <w:szCs w:val="20"/>
                  </w:rPr>
                </w:pPr>
              </w:p>
            </w:tc>
          </w:tr>
          <w:tr w:rsidR="004B2AD9" w:rsidRPr="00BD1C99" w14:paraId="07A84D27" w14:textId="77777777" w:rsidTr="00AA2C5B">
            <w:trPr>
              <w:trHeight w:val="340"/>
            </w:trPr>
            <w:tc>
              <w:tcPr>
                <w:tcW w:w="562" w:type="dxa"/>
                <w:shd w:val="clear" w:color="auto" w:fill="auto"/>
              </w:tcPr>
              <w:p w14:paraId="1FC0ABA1"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5.</w:t>
                </w:r>
              </w:p>
            </w:tc>
            <w:tc>
              <w:tcPr>
                <w:tcW w:w="5959" w:type="dxa"/>
                <w:shd w:val="clear" w:color="auto" w:fill="auto"/>
              </w:tcPr>
              <w:p w14:paraId="3D8501F3" w14:textId="77777777" w:rsidR="004B2AD9" w:rsidRPr="00E22DA3" w:rsidRDefault="004B2AD9" w:rsidP="00AA2C5B">
                <w:pPr>
                  <w:rPr>
                    <w:rFonts w:ascii="Calibri Light" w:hAnsi="Calibri Light" w:cs="Calibri Light"/>
                  </w:rPr>
                </w:pPr>
                <w:r w:rsidRPr="00E22DA3">
                  <w:rPr>
                    <w:rFonts w:ascii="Calibri Light" w:hAnsi="Calibri Light" w:cs="Calibri Light"/>
                  </w:rPr>
                  <w:t>Software tools to support the detection of anomalies and discrepancies are demonstrated</w:t>
                </w:r>
              </w:p>
            </w:tc>
            <w:tc>
              <w:tcPr>
                <w:tcW w:w="709" w:type="dxa"/>
                <w:shd w:val="clear" w:color="auto" w:fill="auto"/>
              </w:tcPr>
              <w:p w14:paraId="32A8A58A"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0AE365F2"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50CA9AFA" w14:textId="77777777" w:rsidR="004B2AD9" w:rsidRPr="00BD1C99" w:rsidRDefault="004B2AD9" w:rsidP="00AA2C5B">
                <w:pPr>
                  <w:spacing w:before="60" w:after="60"/>
                  <w:rPr>
                    <w:rFonts w:cs="Arial"/>
                    <w:b/>
                    <w:szCs w:val="20"/>
                  </w:rPr>
                </w:pPr>
              </w:p>
            </w:tc>
          </w:tr>
          <w:tr w:rsidR="004B2AD9" w:rsidRPr="00BD1C99" w14:paraId="3E90F060" w14:textId="77777777" w:rsidTr="00AA2C5B">
            <w:trPr>
              <w:trHeight w:val="340"/>
            </w:trPr>
            <w:tc>
              <w:tcPr>
                <w:tcW w:w="562" w:type="dxa"/>
                <w:shd w:val="clear" w:color="auto" w:fill="auto"/>
              </w:tcPr>
              <w:p w14:paraId="5EA48CF6"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6.</w:t>
                </w:r>
              </w:p>
            </w:tc>
            <w:tc>
              <w:tcPr>
                <w:tcW w:w="5959" w:type="dxa"/>
                <w:shd w:val="clear" w:color="auto" w:fill="auto"/>
              </w:tcPr>
              <w:p w14:paraId="69C09141" w14:textId="77777777" w:rsidR="004B2AD9" w:rsidRPr="00E22DA3" w:rsidRDefault="004B2AD9" w:rsidP="00AA2C5B">
                <w:pPr>
                  <w:rPr>
                    <w:rFonts w:ascii="Calibri Light" w:hAnsi="Calibri Light" w:cs="Calibri Light"/>
                  </w:rPr>
                </w:pPr>
                <w:r w:rsidRPr="00E22DA3">
                  <w:rPr>
                    <w:rFonts w:ascii="Calibri Light" w:hAnsi="Calibri Light" w:cs="Calibri Light"/>
                  </w:rPr>
                  <w:t>Common software tools to identify data patterns are identified and demonstrated</w:t>
                </w:r>
              </w:p>
            </w:tc>
            <w:tc>
              <w:tcPr>
                <w:tcW w:w="709" w:type="dxa"/>
                <w:shd w:val="clear" w:color="auto" w:fill="auto"/>
              </w:tcPr>
              <w:p w14:paraId="1B916D4A"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351A8155"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54E05E5D" w14:textId="77777777" w:rsidR="004B2AD9" w:rsidRPr="00BD1C99" w:rsidRDefault="004B2AD9" w:rsidP="00AA2C5B">
                <w:pPr>
                  <w:spacing w:before="60" w:after="60"/>
                  <w:rPr>
                    <w:rFonts w:cs="Arial"/>
                    <w:b/>
                    <w:szCs w:val="20"/>
                  </w:rPr>
                </w:pPr>
              </w:p>
            </w:tc>
          </w:tr>
          <w:tr w:rsidR="004B2AD9" w:rsidRPr="00BD1C99" w14:paraId="579ED049" w14:textId="77777777" w:rsidTr="00AA2C5B">
            <w:trPr>
              <w:trHeight w:val="340"/>
            </w:trPr>
            <w:tc>
              <w:tcPr>
                <w:tcW w:w="562" w:type="dxa"/>
                <w:shd w:val="clear" w:color="auto" w:fill="auto"/>
              </w:tcPr>
              <w:p w14:paraId="59625D81"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7.</w:t>
                </w:r>
              </w:p>
            </w:tc>
            <w:tc>
              <w:tcPr>
                <w:tcW w:w="5959" w:type="dxa"/>
                <w:shd w:val="clear" w:color="auto" w:fill="auto"/>
              </w:tcPr>
              <w:p w14:paraId="2DA9F468" w14:textId="77777777" w:rsidR="004B2AD9" w:rsidRPr="00E22DA3" w:rsidRDefault="004B2AD9" w:rsidP="00AA2C5B">
                <w:pPr>
                  <w:rPr>
                    <w:rFonts w:ascii="Calibri Light" w:hAnsi="Calibri Light" w:cs="Calibri Light"/>
                  </w:rPr>
                </w:pPr>
                <w:r w:rsidRPr="00E22DA3">
                  <w:rPr>
                    <w:rFonts w:ascii="Calibri Light" w:hAnsi="Calibri Light" w:cs="Calibri Light"/>
                  </w:rPr>
                  <w:t>Using data recognition software tools</w:t>
                </w:r>
              </w:p>
            </w:tc>
            <w:tc>
              <w:tcPr>
                <w:tcW w:w="709" w:type="dxa"/>
                <w:shd w:val="clear" w:color="auto" w:fill="auto"/>
              </w:tcPr>
              <w:p w14:paraId="6C120BC0"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0B59BA04"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0C41E946" w14:textId="77777777" w:rsidR="004B2AD9" w:rsidRPr="00BD1C99" w:rsidRDefault="004B2AD9" w:rsidP="00AA2C5B">
                <w:pPr>
                  <w:spacing w:before="60" w:after="60"/>
                  <w:rPr>
                    <w:rFonts w:cs="Arial"/>
                    <w:b/>
                    <w:szCs w:val="20"/>
                  </w:rPr>
                </w:pPr>
              </w:p>
            </w:tc>
          </w:tr>
          <w:tr w:rsidR="004B2AD9" w:rsidRPr="00BD1C99" w14:paraId="79071CBF" w14:textId="77777777" w:rsidTr="00AA2C5B">
            <w:trPr>
              <w:trHeight w:val="340"/>
            </w:trPr>
            <w:tc>
              <w:tcPr>
                <w:tcW w:w="562" w:type="dxa"/>
                <w:shd w:val="clear" w:color="auto" w:fill="auto"/>
              </w:tcPr>
              <w:p w14:paraId="02A960A8"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8.</w:t>
                </w:r>
              </w:p>
            </w:tc>
            <w:tc>
              <w:tcPr>
                <w:tcW w:w="5959" w:type="dxa"/>
                <w:shd w:val="clear" w:color="auto" w:fill="auto"/>
              </w:tcPr>
              <w:p w14:paraId="36EDC23B" w14:textId="77777777" w:rsidR="004B2AD9" w:rsidRPr="00E22DA3" w:rsidRDefault="004B2AD9" w:rsidP="00AA2C5B">
                <w:pPr>
                  <w:rPr>
                    <w:rFonts w:ascii="Calibri Light" w:hAnsi="Calibri Light" w:cs="Calibri Light"/>
                  </w:rPr>
                </w:pPr>
                <w:r w:rsidRPr="00E22DA3">
                  <w:rPr>
                    <w:rFonts w:ascii="Calibri Light" w:hAnsi="Calibri Light" w:cs="Calibri Light"/>
                  </w:rPr>
                  <w:t>Reading and comprehending documented material and procedures</w:t>
                </w:r>
              </w:p>
            </w:tc>
            <w:tc>
              <w:tcPr>
                <w:tcW w:w="709" w:type="dxa"/>
                <w:shd w:val="clear" w:color="auto" w:fill="auto"/>
              </w:tcPr>
              <w:p w14:paraId="5A4129ED"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10F24770"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39AB3B1A" w14:textId="77777777" w:rsidR="004B2AD9" w:rsidRPr="00BD1C99" w:rsidRDefault="004B2AD9" w:rsidP="00AA2C5B">
                <w:pPr>
                  <w:spacing w:before="60" w:after="60"/>
                  <w:rPr>
                    <w:rFonts w:cs="Arial"/>
                    <w:b/>
                    <w:szCs w:val="20"/>
                  </w:rPr>
                </w:pPr>
              </w:p>
            </w:tc>
          </w:tr>
          <w:tr w:rsidR="004B2AD9" w:rsidRPr="00BD1C99" w14:paraId="0A17393C" w14:textId="77777777" w:rsidTr="00AA2C5B">
            <w:trPr>
              <w:trHeight w:val="340"/>
            </w:trPr>
            <w:tc>
              <w:tcPr>
                <w:tcW w:w="562" w:type="dxa"/>
                <w:shd w:val="clear" w:color="auto" w:fill="auto"/>
              </w:tcPr>
              <w:p w14:paraId="20E6D675"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9.</w:t>
                </w:r>
              </w:p>
            </w:tc>
            <w:tc>
              <w:tcPr>
                <w:tcW w:w="5959" w:type="dxa"/>
                <w:shd w:val="clear" w:color="auto" w:fill="auto"/>
              </w:tcPr>
              <w:p w14:paraId="52BDFEC6" w14:textId="77777777" w:rsidR="004B2AD9" w:rsidRPr="00E22DA3" w:rsidRDefault="004B2AD9" w:rsidP="00AA2C5B">
                <w:pPr>
                  <w:rPr>
                    <w:rFonts w:ascii="Calibri Light" w:hAnsi="Calibri Light" w:cs="Calibri Light"/>
                  </w:rPr>
                </w:pPr>
                <w:r w:rsidRPr="00E22DA3">
                  <w:rPr>
                    <w:rFonts w:ascii="Calibri Light" w:hAnsi="Calibri Light" w:cs="Calibri Light"/>
                  </w:rPr>
                  <w:t>Inputting data to a database</w:t>
                </w:r>
              </w:p>
            </w:tc>
            <w:tc>
              <w:tcPr>
                <w:tcW w:w="709" w:type="dxa"/>
                <w:shd w:val="clear" w:color="auto" w:fill="auto"/>
              </w:tcPr>
              <w:p w14:paraId="5DE3DB94"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096B9AF4"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0024427C" w14:textId="77777777" w:rsidR="004B2AD9" w:rsidRPr="00BD1C99" w:rsidRDefault="004B2AD9" w:rsidP="00AA2C5B">
                <w:pPr>
                  <w:spacing w:before="60" w:after="60"/>
                  <w:rPr>
                    <w:rFonts w:cs="Arial"/>
                    <w:b/>
                    <w:szCs w:val="20"/>
                  </w:rPr>
                </w:pPr>
              </w:p>
            </w:tc>
          </w:tr>
          <w:tr w:rsidR="004B2AD9" w:rsidRPr="00BD1C99" w14:paraId="6E472207" w14:textId="77777777" w:rsidTr="00AA2C5B">
            <w:trPr>
              <w:trHeight w:val="340"/>
            </w:trPr>
            <w:tc>
              <w:tcPr>
                <w:tcW w:w="562" w:type="dxa"/>
                <w:shd w:val="clear" w:color="auto" w:fill="auto"/>
              </w:tcPr>
              <w:p w14:paraId="37FB7064"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10.</w:t>
                </w:r>
              </w:p>
            </w:tc>
            <w:tc>
              <w:tcPr>
                <w:tcW w:w="5959" w:type="dxa"/>
                <w:shd w:val="clear" w:color="auto" w:fill="auto"/>
              </w:tcPr>
              <w:p w14:paraId="44137A05" w14:textId="77777777" w:rsidR="004B2AD9" w:rsidRPr="00E22DA3" w:rsidRDefault="004B2AD9" w:rsidP="00AA2C5B">
                <w:pPr>
                  <w:rPr>
                    <w:rFonts w:ascii="Calibri Light" w:hAnsi="Calibri Light" w:cs="Calibri Light"/>
                  </w:rPr>
                </w:pPr>
                <w:r w:rsidRPr="00E22DA3">
                  <w:rPr>
                    <w:rFonts w:ascii="Calibri Light" w:hAnsi="Calibri Light" w:cs="Calibri Light"/>
                  </w:rPr>
                  <w:t>Accessing data from a database</w:t>
                </w:r>
              </w:p>
            </w:tc>
            <w:tc>
              <w:tcPr>
                <w:tcW w:w="709" w:type="dxa"/>
                <w:shd w:val="clear" w:color="auto" w:fill="auto"/>
              </w:tcPr>
              <w:p w14:paraId="3A3CEA3C"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708" w:type="dxa"/>
                <w:shd w:val="clear" w:color="auto" w:fill="auto"/>
              </w:tcPr>
              <w:p w14:paraId="4DF2C029" w14:textId="77777777" w:rsidR="004B2AD9" w:rsidRPr="00BD1C99" w:rsidRDefault="004B2AD9" w:rsidP="00AA2C5B">
                <w:pPr>
                  <w:spacing w:before="60" w:after="60"/>
                  <w:jc w:val="center"/>
                  <w:rPr>
                    <w:rFonts w:cs="Arial"/>
                    <w:color w:val="000000"/>
                    <w:szCs w:val="20"/>
                  </w:rPr>
                </w:pPr>
                <w:r>
                  <w:rPr>
                    <w:rFonts w:ascii="MS Gothic" w:eastAsia="MS Gothic" w:hAnsi="MS Gothic" w:cs="Arial" w:hint="eastAsia"/>
                    <w:color w:val="000000"/>
                    <w:szCs w:val="20"/>
                  </w:rPr>
                  <w:t>☐</w:t>
                </w:r>
              </w:p>
            </w:tc>
            <w:tc>
              <w:tcPr>
                <w:tcW w:w="2694" w:type="dxa"/>
                <w:shd w:val="clear" w:color="auto" w:fill="auto"/>
              </w:tcPr>
              <w:p w14:paraId="74C2BFDB" w14:textId="77777777" w:rsidR="004B2AD9" w:rsidRPr="00BD1C99" w:rsidRDefault="004B2AD9" w:rsidP="00AA2C5B">
                <w:pPr>
                  <w:spacing w:before="60" w:after="60"/>
                  <w:rPr>
                    <w:rFonts w:cs="Arial"/>
                    <w:b/>
                    <w:szCs w:val="20"/>
                  </w:rPr>
                </w:pPr>
              </w:p>
            </w:tc>
          </w:tr>
          <w:tr w:rsidR="004B2AD9" w:rsidRPr="00BD1C99" w14:paraId="35BAF2D2" w14:textId="77777777" w:rsidTr="00AA2C5B">
            <w:trPr>
              <w:trHeight w:val="340"/>
            </w:trPr>
            <w:tc>
              <w:tcPr>
                <w:tcW w:w="562" w:type="dxa"/>
                <w:shd w:val="clear" w:color="auto" w:fill="auto"/>
              </w:tcPr>
              <w:p w14:paraId="39F14EEB" w14:textId="77777777" w:rsidR="004B2AD9" w:rsidRPr="00E22DA3" w:rsidRDefault="004B2AD9" w:rsidP="00AA2C5B">
                <w:pPr>
                  <w:spacing w:before="60" w:after="60"/>
                  <w:rPr>
                    <w:rFonts w:ascii="Calibri Light" w:hAnsi="Calibri Light" w:cs="Calibri Light"/>
                    <w:szCs w:val="20"/>
                  </w:rPr>
                </w:pPr>
                <w:r w:rsidRPr="00E22DA3">
                  <w:rPr>
                    <w:rFonts w:ascii="Calibri Light" w:hAnsi="Calibri Light" w:cs="Calibri Light"/>
                    <w:szCs w:val="20"/>
                  </w:rPr>
                  <w:t>12.</w:t>
                </w:r>
              </w:p>
            </w:tc>
            <w:tc>
              <w:tcPr>
                <w:tcW w:w="5959" w:type="dxa"/>
                <w:shd w:val="clear" w:color="auto" w:fill="auto"/>
              </w:tcPr>
              <w:p w14:paraId="796D6842" w14:textId="77777777" w:rsidR="004B2AD9" w:rsidRPr="00E22DA3" w:rsidRDefault="004B2AD9" w:rsidP="00AA2C5B">
                <w:pPr>
                  <w:rPr>
                    <w:rFonts w:ascii="Calibri Light" w:hAnsi="Calibri Light" w:cs="Calibri Light"/>
                  </w:rPr>
                </w:pPr>
                <w:r w:rsidRPr="00E22DA3">
                  <w:rPr>
                    <w:rFonts w:ascii="Calibri Light" w:hAnsi="Calibri Light" w:cs="Calibri Light"/>
                  </w:rPr>
                  <w:t>Splunk as an example of software used in data analysis</w:t>
                </w:r>
              </w:p>
            </w:tc>
            <w:tc>
              <w:tcPr>
                <w:tcW w:w="709" w:type="dxa"/>
                <w:shd w:val="clear" w:color="auto" w:fill="auto"/>
              </w:tcPr>
              <w:p w14:paraId="7545927A"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9113EBF" w14:textId="77777777" w:rsidR="004B2AD9" w:rsidRPr="00BD1C99" w:rsidRDefault="004B2AD9" w:rsidP="00AA2C5B">
                <w:pPr>
                  <w:spacing w:before="60" w:after="60"/>
                  <w:jc w:val="center"/>
                  <w:rPr>
                    <w:rFonts w:cs="Arial"/>
                    <w:szCs w:val="20"/>
                  </w:rPr>
                </w:pPr>
                <w:r>
                  <w:rPr>
                    <w:rFonts w:ascii="MS Gothic" w:eastAsia="MS Gothic" w:hAnsi="MS Gothic" w:cs="Arial" w:hint="eastAsia"/>
                    <w:szCs w:val="20"/>
                  </w:rPr>
                  <w:t>☐</w:t>
                </w:r>
              </w:p>
            </w:tc>
            <w:tc>
              <w:tcPr>
                <w:tcW w:w="2694" w:type="dxa"/>
                <w:shd w:val="clear" w:color="auto" w:fill="auto"/>
              </w:tcPr>
              <w:p w14:paraId="75A0D291" w14:textId="77777777" w:rsidR="004B2AD9" w:rsidRPr="00BD1C99" w:rsidRDefault="004B2AD9" w:rsidP="00AA2C5B">
                <w:pPr>
                  <w:spacing w:before="60" w:after="60"/>
                  <w:rPr>
                    <w:rFonts w:cs="Arial"/>
                    <w:b/>
                    <w:szCs w:val="20"/>
                  </w:rPr>
                </w:pPr>
              </w:p>
            </w:tc>
          </w:tr>
        </w:tbl>
        <w:p w14:paraId="60023CBA" w14:textId="77777777" w:rsidR="004B2AD9" w:rsidRDefault="004B2AD9" w:rsidP="001C6A3D">
          <w:pPr>
            <w:rPr>
              <w:rFonts w:ascii="Calibri Light" w:hAnsi="Calibri Light" w:cs="Calibri Light"/>
              <w:color w:val="000000" w:themeColor="text1"/>
              <w:szCs w:val="20"/>
            </w:rPr>
          </w:pPr>
        </w:p>
        <w:p w14:paraId="069F2BE0" w14:textId="77777777" w:rsidR="004B2AD9" w:rsidRDefault="00DF2050" w:rsidP="00D2464B">
          <w:pPr>
            <w:rPr>
              <w:rFonts w:ascii="Calibri Light" w:hAnsi="Calibri Light" w:cs="Calibri Light"/>
              <w:color w:val="000000" w:themeColor="text1"/>
              <w:szCs w:val="20"/>
            </w:rPr>
          </w:pPr>
        </w:p>
      </w:sdtContent>
    </w:sdt>
    <w:p w14:paraId="6CD92600" w14:textId="4A930E7A" w:rsidR="003947A7" w:rsidRDefault="003947A7" w:rsidP="00D2464B">
      <w:r>
        <w:fldChar w:fldCharType="end"/>
      </w:r>
    </w:p>
    <w:p w14:paraId="6193C343" w14:textId="77777777" w:rsidR="00C4167C" w:rsidRDefault="00C4167C" w:rsidP="00D2464B"/>
    <w:p w14:paraId="03CAC4BA" w14:textId="77777777" w:rsidR="00D2464B" w:rsidRDefault="00D2464B" w:rsidP="00D2464B">
      <w:pPr>
        <w:spacing w:before="60" w:after="60"/>
        <w:rPr>
          <w:rFonts w:cs="Arial"/>
          <w:b/>
          <w:szCs w:val="20"/>
        </w:rPr>
      </w:pPr>
    </w:p>
    <w:p w14:paraId="14E9C793" w14:textId="77777777" w:rsidR="001D1049" w:rsidRDefault="001D1049" w:rsidP="00D2464B">
      <w:pPr>
        <w:spacing w:before="60" w:after="60"/>
        <w:rPr>
          <w:rFonts w:cs="Arial"/>
          <w:b/>
          <w:szCs w:val="20"/>
        </w:rPr>
      </w:pPr>
    </w:p>
    <w:p w14:paraId="679A0820" w14:textId="77777777" w:rsidR="00D2464B" w:rsidRDefault="00D2464B" w:rsidP="00D2464B">
      <w:pPr>
        <w:rPr>
          <w:rFonts w:cs="Arial"/>
          <w:b/>
          <w:szCs w:val="20"/>
        </w:rPr>
        <w:sectPr w:rsidR="00D2464B">
          <w:headerReference w:type="default" r:id="rId17"/>
          <w:footerReference w:type="default" r:id="rId18"/>
          <w:pgSz w:w="11906" w:h="16838"/>
          <w:pgMar w:top="1559" w:right="709" w:bottom="567" w:left="709" w:header="425" w:footer="510" w:gutter="0"/>
          <w:pgNumType w:start="1"/>
          <w:cols w:space="720"/>
          <w:formProt w:val="0"/>
        </w:sectPr>
      </w:pPr>
    </w:p>
    <w:p w14:paraId="1B369688" w14:textId="77777777" w:rsidR="00D2464B" w:rsidRDefault="00D2464B" w:rsidP="00D2464B">
      <w:pPr>
        <w:rPr>
          <w:b/>
          <w:sz w:val="32"/>
          <w:szCs w:val="32"/>
        </w:rPr>
      </w:pPr>
      <w:r>
        <w:rPr>
          <w:b/>
          <w:sz w:val="32"/>
          <w:szCs w:val="32"/>
        </w:rPr>
        <w:lastRenderedPageBreak/>
        <w:t>Supporting document</w:t>
      </w:r>
    </w:p>
    <w:p w14:paraId="1839B042" w14:textId="77777777" w:rsidR="00D2464B" w:rsidRDefault="00D2464B" w:rsidP="00D2464B">
      <w:pPr>
        <w:pStyle w:val="Heading1"/>
      </w:pPr>
      <w:r>
        <w:t>Assessment Submission Cover Sheet (VET)</w:t>
      </w:r>
    </w:p>
    <w:p w14:paraId="782B8713"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482FBB24" w14:textId="77777777" w:rsidR="00D2464B" w:rsidRDefault="00D2464B" w:rsidP="00D2464B"/>
    <w:p w14:paraId="6B50BEBF" w14:textId="77777777" w:rsidR="00D2464B" w:rsidRDefault="00D2464B" w:rsidP="00D2464B"/>
    <w:p w14:paraId="13B28E11" w14:textId="77777777" w:rsidR="00D2464B" w:rsidRDefault="00D2464B" w:rsidP="00D2464B">
      <w:pPr>
        <w:spacing w:before="60" w:after="60"/>
        <w:rPr>
          <w:b/>
          <w:sz w:val="16"/>
        </w:rPr>
      </w:pPr>
      <w:r>
        <w:rPr>
          <w:b/>
          <w:sz w:val="16"/>
        </w:rPr>
        <w:t xml:space="preserve">Note: </w:t>
      </w:r>
    </w:p>
    <w:p w14:paraId="4400D7C0"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6F61B5B7"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12852CF0" w14:textId="77777777" w:rsidR="00D2464B" w:rsidRDefault="00D2464B" w:rsidP="00D2464B"/>
    <w:p w14:paraId="437D9A5F" w14:textId="77777777" w:rsidR="005F328C" w:rsidRDefault="005F328C" w:rsidP="005F328C"/>
    <w:p w14:paraId="4497F578" w14:textId="77777777" w:rsidR="005F328C" w:rsidRPr="00BD1C99" w:rsidRDefault="005F328C" w:rsidP="005F328C">
      <w:pPr>
        <w:contextualSpacing/>
        <w:rPr>
          <w:rFonts w:cs="Arial"/>
          <w:b/>
          <w:sz w:val="28"/>
          <w:szCs w:val="28"/>
        </w:rPr>
      </w:pPr>
      <w:r>
        <w:rPr>
          <w:rFonts w:cs="Arial"/>
          <w:b/>
          <w:sz w:val="28"/>
          <w:szCs w:val="28"/>
        </w:rPr>
        <w:t>Part 1</w:t>
      </w:r>
      <w:r w:rsidRPr="00BB054C">
        <w:rPr>
          <w:rFonts w:cs="Arial"/>
          <w:b/>
          <w:sz w:val="28"/>
          <w:szCs w:val="28"/>
        </w:rPr>
        <w:t xml:space="preserve">: </w:t>
      </w:r>
      <w:r>
        <w:rPr>
          <w:rFonts w:cs="Arial"/>
          <w:b/>
          <w:sz w:val="28"/>
          <w:szCs w:val="28"/>
        </w:rPr>
        <w:t>Flow Charts</w:t>
      </w:r>
    </w:p>
    <w:p w14:paraId="14B0D6F6" w14:textId="77777777" w:rsidR="005F328C" w:rsidRDefault="005F328C" w:rsidP="005F328C">
      <w:pPr>
        <w:rPr>
          <w:rFonts w:cs="Arial"/>
          <w:color w:val="000000" w:themeColor="text1"/>
          <w:szCs w:val="20"/>
        </w:rPr>
      </w:pPr>
    </w:p>
    <w:p w14:paraId="5F335117" w14:textId="77777777" w:rsidR="005F328C" w:rsidRPr="00FC64E3" w:rsidRDefault="005F328C" w:rsidP="005F328C">
      <w:pPr>
        <w:rPr>
          <w:rFonts w:ascii="Calibri Light" w:hAnsi="Calibri Light" w:cs="Calibri Light"/>
          <w:b/>
          <w:bCs/>
        </w:rPr>
      </w:pPr>
      <w:r w:rsidRPr="00FC64E3">
        <w:rPr>
          <w:rFonts w:ascii="Calibri Light" w:hAnsi="Calibri Light" w:cs="Calibri Light"/>
          <w:b/>
        </w:rPr>
        <w:t>Background Information:</w:t>
      </w:r>
    </w:p>
    <w:p w14:paraId="4EBAC243" w14:textId="77777777" w:rsidR="005F328C" w:rsidRDefault="005F328C" w:rsidP="005F328C">
      <w:pPr>
        <w:rPr>
          <w:rFonts w:ascii="Calibri Light" w:hAnsi="Calibri Light" w:cs="Calibri Light"/>
        </w:rPr>
      </w:pPr>
      <w:r w:rsidRPr="00FC64E3">
        <w:rPr>
          <w:rFonts w:ascii="Calibri Light" w:hAnsi="Calibri Light" w:cs="Calibri Light"/>
        </w:rPr>
        <w:t xml:space="preserve">You are a </w:t>
      </w:r>
      <w:r>
        <w:rPr>
          <w:rFonts w:ascii="Calibri Light" w:hAnsi="Calibri Light" w:cs="Calibri Light"/>
        </w:rPr>
        <w:t>Level 1 Security A</w:t>
      </w:r>
      <w:r w:rsidRPr="00FC64E3">
        <w:rPr>
          <w:rFonts w:ascii="Calibri Light" w:hAnsi="Calibri Light" w:cs="Calibri Light"/>
        </w:rPr>
        <w:t xml:space="preserve">nalyst at Techno Intelligence Threat Systems </w:t>
      </w:r>
      <w:r>
        <w:rPr>
          <w:rFonts w:ascii="Calibri Light" w:hAnsi="Calibri Light" w:cs="Calibri Light"/>
        </w:rPr>
        <w:t xml:space="preserve">SOC </w:t>
      </w:r>
      <w:r w:rsidRPr="00FC64E3">
        <w:rPr>
          <w:rFonts w:ascii="Calibri Light" w:hAnsi="Calibri Light" w:cs="Calibri Light"/>
        </w:rPr>
        <w:t xml:space="preserve">and are tasked with </w:t>
      </w:r>
      <w:r>
        <w:rPr>
          <w:rFonts w:ascii="Calibri Light" w:hAnsi="Calibri Light" w:cs="Calibri Light"/>
        </w:rPr>
        <w:t xml:space="preserve">developing </w:t>
      </w:r>
      <w:r w:rsidRPr="00FC64E3">
        <w:rPr>
          <w:rFonts w:ascii="Calibri Light" w:hAnsi="Calibri Light" w:cs="Calibri Light"/>
        </w:rPr>
        <w:t>processes for the following incidents that were received by the company ticketing system. The incidents are:</w:t>
      </w:r>
    </w:p>
    <w:p w14:paraId="6DBB552F" w14:textId="77777777" w:rsidR="005F328C" w:rsidRPr="00FC64E3" w:rsidRDefault="005F328C" w:rsidP="005F328C">
      <w:pPr>
        <w:rPr>
          <w:rFonts w:ascii="Calibri Light" w:hAnsi="Calibri Light" w:cs="Calibri Light"/>
          <w:b/>
          <w:bCs/>
        </w:rPr>
      </w:pPr>
    </w:p>
    <w:p w14:paraId="46BFEBE7" w14:textId="77777777" w:rsidR="005F328C" w:rsidRPr="00FC64E3" w:rsidRDefault="005F328C" w:rsidP="005F328C">
      <w:pPr>
        <w:pStyle w:val="ListParagraph"/>
        <w:numPr>
          <w:ilvl w:val="0"/>
          <w:numId w:val="23"/>
        </w:numPr>
        <w:rPr>
          <w:rFonts w:ascii="Calibri Light" w:hAnsi="Calibri Light" w:cs="Calibri Light"/>
          <w:b/>
          <w:bCs/>
        </w:rPr>
      </w:pPr>
      <w:r w:rsidRPr="00FC64E3">
        <w:rPr>
          <w:rFonts w:ascii="Calibri Light" w:hAnsi="Calibri Light" w:cs="Calibri Light"/>
        </w:rPr>
        <w:t>Suspected DDoS Attack</w:t>
      </w:r>
    </w:p>
    <w:p w14:paraId="4BC9D243" w14:textId="77777777" w:rsidR="005F328C" w:rsidRPr="00FC64E3" w:rsidRDefault="005F328C" w:rsidP="005F328C">
      <w:pPr>
        <w:pStyle w:val="ListParagraph"/>
        <w:numPr>
          <w:ilvl w:val="0"/>
          <w:numId w:val="23"/>
        </w:numPr>
        <w:rPr>
          <w:rFonts w:ascii="Calibri Light" w:hAnsi="Calibri Light" w:cs="Calibri Light"/>
          <w:b/>
          <w:bCs/>
        </w:rPr>
      </w:pPr>
      <w:r w:rsidRPr="00FC64E3">
        <w:rPr>
          <w:rFonts w:ascii="Calibri Light" w:hAnsi="Calibri Light" w:cs="Calibri Light"/>
        </w:rPr>
        <w:t>Suspected Phishing Attack</w:t>
      </w:r>
    </w:p>
    <w:p w14:paraId="189429E9" w14:textId="77777777" w:rsidR="005F328C" w:rsidRPr="00FC64E3" w:rsidRDefault="005F328C" w:rsidP="005F328C">
      <w:pPr>
        <w:pStyle w:val="ListParagraph"/>
        <w:rPr>
          <w:rFonts w:ascii="Calibri Light" w:hAnsi="Calibri Light" w:cs="Calibri Light"/>
          <w:b/>
          <w:bCs/>
          <w:sz w:val="22"/>
        </w:rPr>
      </w:pPr>
    </w:p>
    <w:p w14:paraId="071893C2" w14:textId="77777777" w:rsidR="005F328C" w:rsidRPr="00FC64E3" w:rsidRDefault="005F328C" w:rsidP="005F328C">
      <w:pPr>
        <w:contextualSpacing/>
        <w:rPr>
          <w:rFonts w:ascii="Calibri Light" w:hAnsi="Calibri Light" w:cs="Calibri Light"/>
        </w:rPr>
      </w:pPr>
      <w:r w:rsidRPr="00FC64E3">
        <w:rPr>
          <w:rFonts w:ascii="Calibri Light" w:hAnsi="Calibri Light" w:cs="Calibri Light"/>
        </w:rPr>
        <w:t xml:space="preserve">Your </w:t>
      </w:r>
      <w:r>
        <w:rPr>
          <w:rFonts w:ascii="Calibri Light" w:hAnsi="Calibri Light" w:cs="Calibri Light"/>
        </w:rPr>
        <w:t>Critical Incident Response Team (</w:t>
      </w:r>
      <w:r w:rsidRPr="00FC64E3">
        <w:rPr>
          <w:rFonts w:ascii="Calibri Light" w:hAnsi="Calibri Light" w:cs="Calibri Light"/>
        </w:rPr>
        <w:t>CIRT</w:t>
      </w:r>
      <w:r>
        <w:rPr>
          <w:rFonts w:ascii="Calibri Light" w:hAnsi="Calibri Light" w:cs="Calibri Light"/>
        </w:rPr>
        <w:t>)</w:t>
      </w:r>
      <w:r w:rsidRPr="00FC64E3">
        <w:rPr>
          <w:rFonts w:ascii="Calibri Light" w:hAnsi="Calibri Light" w:cs="Calibri Light"/>
        </w:rPr>
        <w:t xml:space="preserve"> have implemented the PICERL model </w:t>
      </w:r>
      <w:r>
        <w:rPr>
          <w:rFonts w:ascii="Calibri Light" w:hAnsi="Calibri Light" w:cs="Calibri Light"/>
        </w:rPr>
        <w:t>to develop an incident response process for each of the incidents detected.</w:t>
      </w:r>
    </w:p>
    <w:p w14:paraId="54E93139" w14:textId="77777777" w:rsidR="005F328C" w:rsidRPr="00FC64E3" w:rsidRDefault="005F328C" w:rsidP="005F328C">
      <w:pPr>
        <w:contextualSpacing/>
        <w:rPr>
          <w:rFonts w:ascii="Calibri Light" w:hAnsi="Calibri Light" w:cs="Calibri Light"/>
        </w:rPr>
      </w:pPr>
    </w:p>
    <w:p w14:paraId="111236F2" w14:textId="77777777" w:rsidR="005F328C" w:rsidRPr="00AB3D1D" w:rsidRDefault="005F328C" w:rsidP="005F328C">
      <w:pPr>
        <w:rPr>
          <w:rFonts w:ascii="Calibri Light" w:hAnsi="Calibri Light" w:cs="Calibri Light"/>
          <w:szCs w:val="20"/>
        </w:rPr>
      </w:pPr>
      <w:r w:rsidRPr="00FC64E3">
        <w:rPr>
          <w:rFonts w:ascii="Calibri Light" w:hAnsi="Calibri Light" w:cs="Calibri Light"/>
        </w:rPr>
        <w:t xml:space="preserve">The process/response that you develop for BOTH incidents MUST BE submitted as a flowchart. Each step of your response should be reflected in your flow chart, and should include a brief description outlining any symptoms, reasons to support the process of </w:t>
      </w:r>
      <w:r w:rsidRPr="00AB3D1D">
        <w:rPr>
          <w:rFonts w:ascii="Calibri Light" w:hAnsi="Calibri Light" w:cs="Calibri Light"/>
          <w:szCs w:val="20"/>
        </w:rPr>
        <w:t xml:space="preserve">decision-making. </w:t>
      </w:r>
    </w:p>
    <w:p w14:paraId="02D29039" w14:textId="77777777" w:rsidR="005F328C" w:rsidRPr="00AB3D1D" w:rsidRDefault="005F328C" w:rsidP="005F328C">
      <w:pPr>
        <w:contextualSpacing/>
        <w:rPr>
          <w:rFonts w:ascii="Calibri Light" w:hAnsi="Calibri Light" w:cs="Calibri Light"/>
          <w:color w:val="000000" w:themeColor="text1"/>
          <w:szCs w:val="20"/>
        </w:rPr>
      </w:pPr>
    </w:p>
    <w:p w14:paraId="62F397EC"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As a guide you may follow the SANS Six</w:t>
      </w:r>
      <w:r>
        <w:rPr>
          <w:rFonts w:ascii="Calibri Light" w:hAnsi="Calibri Light" w:cs="Calibri Light"/>
          <w:b/>
          <w:szCs w:val="20"/>
        </w:rPr>
        <w:t xml:space="preserve"> </w:t>
      </w:r>
      <w:r w:rsidRPr="00AB3D1D">
        <w:rPr>
          <w:rFonts w:ascii="Calibri Light" w:hAnsi="Calibri Light" w:cs="Calibri Light"/>
          <w:b/>
          <w:szCs w:val="20"/>
        </w:rPr>
        <w:t>(6) Steps of Incident Handling in your flowchart You will need to research both incidents to the point where you have a basic understanding of each event and can then formulate a process of mitigation.</w:t>
      </w:r>
    </w:p>
    <w:p w14:paraId="361821F0"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Your response must be in the form of a flow chart</w:t>
      </w:r>
      <w:r>
        <w:rPr>
          <w:rFonts w:ascii="Calibri Light" w:hAnsi="Calibri Light" w:cs="Calibri Light"/>
          <w:b/>
          <w:szCs w:val="20"/>
        </w:rPr>
        <w:t xml:space="preserve"> and answer the accompanied questions.</w:t>
      </w:r>
      <w:r w:rsidRPr="00AB3D1D">
        <w:rPr>
          <w:rFonts w:ascii="Calibri Light" w:hAnsi="Calibri Light" w:cs="Calibri Light"/>
          <w:b/>
          <w:szCs w:val="20"/>
        </w:rPr>
        <w:t xml:space="preserve"> Each step in your flowchart sequence MUST be represented with the correct symbol</w:t>
      </w:r>
      <w:r>
        <w:rPr>
          <w:rFonts w:ascii="Calibri Light" w:hAnsi="Calibri Light" w:cs="Calibri Light"/>
          <w:b/>
          <w:szCs w:val="20"/>
        </w:rPr>
        <w:t>.</w:t>
      </w:r>
    </w:p>
    <w:p w14:paraId="56DABF90" w14:textId="77777777" w:rsidR="005F328C" w:rsidRPr="00AB3D1D" w:rsidRDefault="005F328C" w:rsidP="005F328C">
      <w:pPr>
        <w:contextualSpacing/>
        <w:rPr>
          <w:rFonts w:ascii="Calibri Light" w:hAnsi="Calibri Light" w:cs="Calibri Light"/>
          <w:b/>
          <w:szCs w:val="20"/>
        </w:rPr>
      </w:pPr>
    </w:p>
    <w:p w14:paraId="20F3ED2D"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 xml:space="preserve">Your flowchart should cover the following steps: </w:t>
      </w:r>
    </w:p>
    <w:p w14:paraId="48DEA679"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symptoms of the event/incident</w:t>
      </w:r>
    </w:p>
    <w:p w14:paraId="20A5429B"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identification</w:t>
      </w:r>
    </w:p>
    <w:p w14:paraId="7EF8F531"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probable course of action</w:t>
      </w:r>
    </w:p>
    <w:p w14:paraId="2FE3648B"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containment strategies</w:t>
      </w:r>
    </w:p>
    <w:p w14:paraId="4194F932"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 xml:space="preserve">mitigation </w:t>
      </w:r>
    </w:p>
    <w:p w14:paraId="0B28BEB2" w14:textId="77777777" w:rsidR="005F328C" w:rsidRPr="00AB3D1D" w:rsidRDefault="005F328C" w:rsidP="005F328C">
      <w:pPr>
        <w:contextualSpacing/>
        <w:rPr>
          <w:rFonts w:ascii="Calibri Light" w:hAnsi="Calibri Light" w:cs="Calibri Light"/>
          <w:b/>
          <w:szCs w:val="20"/>
        </w:rPr>
      </w:pPr>
      <w:r w:rsidRPr="00AB3D1D">
        <w:rPr>
          <w:rFonts w:ascii="Calibri Light" w:hAnsi="Calibri Light" w:cs="Calibri Light"/>
          <w:b/>
          <w:szCs w:val="20"/>
        </w:rPr>
        <w:t>•</w:t>
      </w:r>
      <w:r w:rsidRPr="00AB3D1D">
        <w:rPr>
          <w:rFonts w:ascii="Calibri Light" w:hAnsi="Calibri Light" w:cs="Calibri Light"/>
          <w:b/>
          <w:szCs w:val="20"/>
        </w:rPr>
        <w:tab/>
        <w:t>any other information you deem to be necessary</w:t>
      </w:r>
    </w:p>
    <w:p w14:paraId="352869BD" w14:textId="77777777" w:rsidR="005F328C" w:rsidRDefault="005F328C" w:rsidP="005F328C">
      <w:pPr>
        <w:contextualSpacing/>
        <w:rPr>
          <w:rFonts w:cs="Arial"/>
          <w:b/>
          <w:sz w:val="28"/>
          <w:szCs w:val="28"/>
        </w:rPr>
      </w:pPr>
    </w:p>
    <w:p w14:paraId="6A6D3E8A" w14:textId="77777777" w:rsidR="005F328C" w:rsidRPr="00AB3D1D" w:rsidRDefault="005F328C" w:rsidP="005F328C">
      <w:pPr>
        <w:contextualSpacing/>
        <w:rPr>
          <w:rFonts w:ascii="Calibri Light" w:hAnsi="Calibri Light" w:cs="Calibri Light"/>
          <w:b/>
          <w:sz w:val="24"/>
          <w:szCs w:val="24"/>
        </w:rPr>
      </w:pPr>
      <w:r w:rsidRPr="00AB3D1D">
        <w:rPr>
          <w:rFonts w:ascii="Calibri Light" w:hAnsi="Calibri Light" w:cs="Calibri Light"/>
          <w:b/>
          <w:sz w:val="24"/>
          <w:szCs w:val="24"/>
        </w:rPr>
        <w:t xml:space="preserve">Answer the following questions about your incident response process and how you have developed your flowchart. You must answer each question in your own words. This </w:t>
      </w:r>
      <w:r>
        <w:rPr>
          <w:rFonts w:ascii="Calibri Light" w:hAnsi="Calibri Light" w:cs="Calibri Light"/>
          <w:b/>
          <w:sz w:val="24"/>
          <w:szCs w:val="24"/>
        </w:rPr>
        <w:t xml:space="preserve">is an individual </w:t>
      </w:r>
      <w:r w:rsidRPr="00AB3D1D">
        <w:rPr>
          <w:rFonts w:ascii="Calibri Light" w:hAnsi="Calibri Light" w:cs="Calibri Light"/>
          <w:b/>
          <w:sz w:val="24"/>
          <w:szCs w:val="24"/>
        </w:rPr>
        <w:t>assessment task</w:t>
      </w:r>
      <w:r>
        <w:rPr>
          <w:rFonts w:ascii="Calibri Light" w:hAnsi="Calibri Light" w:cs="Calibri Light"/>
          <w:b/>
          <w:sz w:val="24"/>
          <w:szCs w:val="24"/>
        </w:rPr>
        <w:t>.</w:t>
      </w:r>
    </w:p>
    <w:p w14:paraId="7C052DE3" w14:textId="77777777" w:rsidR="005F328C" w:rsidRPr="00AB3D1D" w:rsidRDefault="005F328C" w:rsidP="005F328C">
      <w:pPr>
        <w:contextualSpacing/>
        <w:rPr>
          <w:rFonts w:ascii="Calibri Light" w:hAnsi="Calibri Light" w:cs="Calibri Light"/>
          <w:b/>
          <w:sz w:val="24"/>
          <w:szCs w:val="24"/>
        </w:rPr>
      </w:pPr>
    </w:p>
    <w:p w14:paraId="6DBE6409" w14:textId="77777777" w:rsidR="005F328C" w:rsidRPr="00AB3D1D" w:rsidRDefault="005F328C" w:rsidP="005F328C">
      <w:pPr>
        <w:contextualSpacing/>
        <w:rPr>
          <w:rFonts w:ascii="Calibri Light" w:hAnsi="Calibri Light" w:cs="Calibri Light"/>
          <w:b/>
          <w:i/>
          <w:szCs w:val="20"/>
        </w:rPr>
      </w:pPr>
      <w:r w:rsidRPr="00AB3D1D">
        <w:rPr>
          <w:rFonts w:ascii="Calibri Light" w:hAnsi="Calibri Light" w:cs="Calibri Light"/>
          <w:b/>
          <w:i/>
          <w:szCs w:val="20"/>
        </w:rPr>
        <w:t xml:space="preserve">Where you have used images or content from another creator you must make reference to this in the </w:t>
      </w:r>
      <w:r>
        <w:rPr>
          <w:rFonts w:ascii="Calibri Light" w:hAnsi="Calibri Light" w:cs="Calibri Light"/>
          <w:b/>
          <w:i/>
          <w:szCs w:val="20"/>
        </w:rPr>
        <w:t xml:space="preserve">answer </w:t>
      </w:r>
      <w:r w:rsidRPr="00AB3D1D">
        <w:rPr>
          <w:rFonts w:ascii="Calibri Light" w:hAnsi="Calibri Light" w:cs="Calibri Light"/>
          <w:b/>
          <w:i/>
          <w:szCs w:val="20"/>
        </w:rPr>
        <w:t>space provided.</w:t>
      </w:r>
    </w:p>
    <w:p w14:paraId="3C108FCD" w14:textId="77777777" w:rsidR="000964D5" w:rsidRDefault="000964D5" w:rsidP="00D2464B"/>
    <w:p w14:paraId="62697FEA" w14:textId="77777777" w:rsidR="00B45D57" w:rsidRDefault="00B45D57" w:rsidP="00D2464B"/>
    <w:p w14:paraId="045D290D" w14:textId="77777777" w:rsidR="00B45D57" w:rsidRDefault="00B45D57" w:rsidP="00B45D57">
      <w:pPr>
        <w:jc w:val="both"/>
        <w:rPr>
          <w:rFonts w:ascii="Calibri Light" w:hAnsi="Calibri Light" w:cs="Calibri Light"/>
          <w:b/>
          <w:sz w:val="36"/>
          <w:szCs w:val="28"/>
        </w:rPr>
      </w:pPr>
      <w:r>
        <w:rPr>
          <w:rFonts w:ascii="Calibri Light" w:hAnsi="Calibri Light" w:cs="Calibri Light"/>
          <w:b/>
          <w:sz w:val="36"/>
          <w:szCs w:val="28"/>
        </w:rPr>
        <w:t>Part</w:t>
      </w:r>
      <w:r w:rsidRPr="00350C9E">
        <w:rPr>
          <w:rFonts w:ascii="Calibri Light" w:hAnsi="Calibri Light" w:cs="Calibri Light"/>
          <w:b/>
          <w:sz w:val="36"/>
          <w:szCs w:val="28"/>
        </w:rPr>
        <w:t xml:space="preserve"> </w:t>
      </w:r>
      <w:r>
        <w:rPr>
          <w:rFonts w:ascii="Calibri Light" w:hAnsi="Calibri Light" w:cs="Calibri Light"/>
          <w:b/>
          <w:sz w:val="36"/>
          <w:szCs w:val="28"/>
        </w:rPr>
        <w:t>3:</w:t>
      </w:r>
      <w:r w:rsidRPr="00350C9E">
        <w:rPr>
          <w:rFonts w:ascii="Calibri Light" w:hAnsi="Calibri Light" w:cs="Calibri Light"/>
          <w:b/>
          <w:sz w:val="36"/>
          <w:szCs w:val="28"/>
        </w:rPr>
        <w:t xml:space="preserve"> </w:t>
      </w:r>
      <w:r>
        <w:rPr>
          <w:rFonts w:ascii="Calibri Light" w:hAnsi="Calibri Light" w:cs="Calibri Light"/>
          <w:b/>
          <w:sz w:val="36"/>
          <w:szCs w:val="28"/>
        </w:rPr>
        <w:t>Splunk Comprehensive Lab</w:t>
      </w:r>
    </w:p>
    <w:p w14:paraId="04FC8090" w14:textId="77777777" w:rsidR="00B45D57" w:rsidRPr="00350C9E" w:rsidRDefault="00B45D57" w:rsidP="00B45D57">
      <w:pPr>
        <w:jc w:val="both"/>
        <w:rPr>
          <w:rFonts w:ascii="Calibri Light" w:hAnsi="Calibri Light" w:cs="Calibri Light"/>
          <w:b/>
          <w:sz w:val="36"/>
          <w:szCs w:val="28"/>
        </w:rPr>
      </w:pPr>
    </w:p>
    <w:p w14:paraId="65DCC790"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 xml:space="preserve">For this assessment task, you will use Splunk enterprise software to import and analyse “Big Data” for trends and discrepancies.  The assessment must be completed individually. On the following pages there are questions for you to answer spilt into three sections. You must complete all sections of the document satisfactorily. </w:t>
      </w:r>
    </w:p>
    <w:p w14:paraId="61E0C271" w14:textId="77777777" w:rsidR="00B45D57" w:rsidRPr="00011556" w:rsidRDefault="00B45D57" w:rsidP="00B45D57">
      <w:pPr>
        <w:rPr>
          <w:rFonts w:ascii="Calibri Light" w:hAnsi="Calibri Light" w:cs="Calibri Light"/>
          <w:color w:val="000000" w:themeColor="text1"/>
          <w:szCs w:val="20"/>
        </w:rPr>
      </w:pPr>
    </w:p>
    <w:p w14:paraId="06904ECF" w14:textId="77777777" w:rsidR="00B45D57" w:rsidRPr="00011556" w:rsidRDefault="00B45D57" w:rsidP="00B45D57">
      <w:pPr>
        <w:rPr>
          <w:rFonts w:ascii="Calibri Light" w:hAnsi="Calibri Light" w:cs="Calibri Light"/>
          <w:b/>
          <w:color w:val="000000" w:themeColor="text1"/>
          <w:szCs w:val="20"/>
          <w:highlight w:val="cyan"/>
        </w:rPr>
      </w:pPr>
      <w:r w:rsidRPr="00011556">
        <w:rPr>
          <w:rFonts w:ascii="Calibri Light" w:hAnsi="Calibri Light" w:cs="Calibri Light"/>
          <w:b/>
          <w:color w:val="000000" w:themeColor="text1"/>
          <w:szCs w:val="20"/>
          <w:highlight w:val="cyan"/>
        </w:rPr>
        <w:t>Section 1: Splunk Setup</w:t>
      </w:r>
      <w:r w:rsidRPr="00011556">
        <w:rPr>
          <w:rFonts w:ascii="Calibri Light" w:hAnsi="Calibri Light" w:cs="Calibri Light"/>
          <w:b/>
          <w:color w:val="000000" w:themeColor="text1"/>
          <w:szCs w:val="20"/>
          <w:highlight w:val="cyan"/>
        </w:rPr>
        <w:tab/>
      </w:r>
    </w:p>
    <w:p w14:paraId="692C01EF" w14:textId="77777777" w:rsidR="00B45D57" w:rsidRPr="00011556" w:rsidRDefault="00B45D57" w:rsidP="00B45D57">
      <w:pPr>
        <w:rPr>
          <w:rFonts w:ascii="Calibri Light" w:hAnsi="Calibri Light" w:cs="Calibri Light"/>
          <w:b/>
          <w:color w:val="000000" w:themeColor="text1"/>
          <w:szCs w:val="20"/>
          <w:highlight w:val="cyan"/>
        </w:rPr>
      </w:pPr>
      <w:r w:rsidRPr="00011556">
        <w:rPr>
          <w:rFonts w:ascii="Calibri Light" w:hAnsi="Calibri Light" w:cs="Calibri Light"/>
          <w:b/>
          <w:color w:val="000000" w:themeColor="text1"/>
          <w:szCs w:val="20"/>
          <w:highlight w:val="cyan"/>
        </w:rPr>
        <w:t>Section 2: Adding data to Splunk</w:t>
      </w:r>
    </w:p>
    <w:p w14:paraId="58532A81" w14:textId="77777777" w:rsidR="00B45D57" w:rsidRDefault="00B45D57" w:rsidP="00B45D57">
      <w:pPr>
        <w:rPr>
          <w:rFonts w:cs="Arial"/>
          <w:color w:val="000000" w:themeColor="text1"/>
          <w:szCs w:val="20"/>
        </w:rPr>
      </w:pPr>
      <w:r w:rsidRPr="00011556">
        <w:rPr>
          <w:rFonts w:ascii="Calibri Light" w:hAnsi="Calibri Light" w:cs="Calibri Light"/>
          <w:b/>
          <w:color w:val="000000" w:themeColor="text1"/>
          <w:szCs w:val="20"/>
          <w:highlight w:val="cyan"/>
        </w:rPr>
        <w:t>Section 3: Data Analysing</w:t>
      </w:r>
      <w:r w:rsidRPr="00011556">
        <w:rPr>
          <w:rFonts w:ascii="Calibri Light" w:hAnsi="Calibri Light" w:cs="Calibri Light"/>
          <w:b/>
          <w:color w:val="000000" w:themeColor="text1"/>
          <w:szCs w:val="20"/>
        </w:rPr>
        <w:t xml:space="preserve">  </w:t>
      </w:r>
    </w:p>
    <w:p w14:paraId="09927A4C" w14:textId="77777777" w:rsidR="00B45D57" w:rsidRDefault="00B45D57" w:rsidP="00B45D57">
      <w:pPr>
        <w:rPr>
          <w:rFonts w:ascii="Calibri Light" w:hAnsi="Calibri Light" w:cs="Calibri Light"/>
          <w:b/>
          <w:color w:val="000000" w:themeColor="text1"/>
          <w:szCs w:val="20"/>
        </w:rPr>
      </w:pPr>
    </w:p>
    <w:p w14:paraId="536A6A82" w14:textId="77777777" w:rsidR="00B45D57" w:rsidRDefault="00B45D57" w:rsidP="00B45D57">
      <w:pPr>
        <w:rPr>
          <w:rFonts w:ascii="Calibri Light" w:hAnsi="Calibri Light" w:cs="Calibri Light"/>
          <w:b/>
          <w:color w:val="000000" w:themeColor="text1"/>
          <w:szCs w:val="20"/>
        </w:rPr>
      </w:pPr>
    </w:p>
    <w:p w14:paraId="3484E035" w14:textId="77777777" w:rsidR="00B45D57" w:rsidRPr="00011556" w:rsidRDefault="00B45D57" w:rsidP="00B45D57">
      <w:pPr>
        <w:rPr>
          <w:rFonts w:ascii="Calibri Light" w:hAnsi="Calibri Light" w:cs="Calibri Light"/>
          <w:b/>
          <w:color w:val="000000" w:themeColor="text1"/>
          <w:szCs w:val="20"/>
        </w:rPr>
      </w:pPr>
      <w:r w:rsidRPr="00011556">
        <w:rPr>
          <w:rFonts w:ascii="Calibri Light" w:hAnsi="Calibri Light" w:cs="Calibri Light"/>
          <w:b/>
          <w:color w:val="000000" w:themeColor="text1"/>
          <w:szCs w:val="20"/>
        </w:rPr>
        <w:t>Section 1: Splunk Setup</w:t>
      </w:r>
      <w:r w:rsidRPr="00011556">
        <w:rPr>
          <w:rFonts w:ascii="Calibri Light" w:hAnsi="Calibri Light" w:cs="Calibri Light"/>
          <w:b/>
          <w:color w:val="000000" w:themeColor="text1"/>
          <w:szCs w:val="20"/>
        </w:rPr>
        <w:tab/>
      </w:r>
    </w:p>
    <w:p w14:paraId="689A2911"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 xml:space="preserve">In this section, you will be assessed on how you setup and configure your Splunk environment ready for data sources. You will be required to setup two user accounts of different access levels. </w:t>
      </w:r>
    </w:p>
    <w:p w14:paraId="7D266CE1"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w:t>
      </w:r>
      <w:r w:rsidRPr="00011556">
        <w:rPr>
          <w:rFonts w:ascii="Calibri Light" w:hAnsi="Calibri Light" w:cs="Calibri Light"/>
          <w:color w:val="000000" w:themeColor="text1"/>
          <w:szCs w:val="20"/>
        </w:rPr>
        <w:tab/>
        <w:t>User 1 must be an administrator</w:t>
      </w:r>
    </w:p>
    <w:p w14:paraId="462BEFAB"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w:t>
      </w:r>
      <w:r w:rsidRPr="00011556">
        <w:rPr>
          <w:rFonts w:ascii="Calibri Light" w:hAnsi="Calibri Light" w:cs="Calibri Light"/>
          <w:color w:val="000000" w:themeColor="text1"/>
          <w:szCs w:val="20"/>
        </w:rPr>
        <w:tab/>
        <w:t>User 2 must have a power user role</w:t>
      </w:r>
    </w:p>
    <w:p w14:paraId="1E965DBF" w14:textId="77777777" w:rsidR="00B45D57" w:rsidRPr="00011556" w:rsidRDefault="00B45D57" w:rsidP="00B45D57">
      <w:pPr>
        <w:rPr>
          <w:rFonts w:ascii="Calibri Light" w:hAnsi="Calibri Light" w:cs="Calibri Light"/>
          <w:color w:val="000000" w:themeColor="text1"/>
          <w:szCs w:val="20"/>
        </w:rPr>
      </w:pPr>
    </w:p>
    <w:p w14:paraId="09972E13" w14:textId="77777777" w:rsidR="00B45D57" w:rsidRPr="00011556" w:rsidRDefault="00B45D57" w:rsidP="00B45D57">
      <w:pPr>
        <w:rPr>
          <w:rFonts w:ascii="Calibri Light" w:hAnsi="Calibri Light" w:cs="Calibri Light"/>
          <w:b/>
          <w:color w:val="000000" w:themeColor="text1"/>
          <w:szCs w:val="20"/>
        </w:rPr>
      </w:pPr>
      <w:r w:rsidRPr="00011556">
        <w:rPr>
          <w:rFonts w:ascii="Calibri Light" w:hAnsi="Calibri Light" w:cs="Calibri Light"/>
          <w:b/>
          <w:color w:val="000000" w:themeColor="text1"/>
          <w:szCs w:val="20"/>
        </w:rPr>
        <w:t>Section 2: Adding data to Splunk</w:t>
      </w:r>
    </w:p>
    <w:p w14:paraId="07CF3F89"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In this section, you will be assessed on your knowledge of Big data types and how they can be imported and configured inside of Splunk. You will setup data for a range of sources including web access log, Linux web server and database records.</w:t>
      </w:r>
    </w:p>
    <w:p w14:paraId="34C519D3" w14:textId="77777777" w:rsidR="00B45D57" w:rsidRPr="00011556" w:rsidRDefault="00B45D57" w:rsidP="00B45D57">
      <w:pPr>
        <w:rPr>
          <w:rFonts w:ascii="Calibri Light" w:hAnsi="Calibri Light" w:cs="Calibri Light"/>
          <w:color w:val="000000" w:themeColor="text1"/>
          <w:szCs w:val="20"/>
        </w:rPr>
      </w:pPr>
    </w:p>
    <w:p w14:paraId="087C9031" w14:textId="77777777" w:rsidR="00B45D57" w:rsidRPr="00011556" w:rsidRDefault="00B45D57" w:rsidP="00B45D57">
      <w:pPr>
        <w:rPr>
          <w:rFonts w:ascii="Calibri Light" w:hAnsi="Calibri Light" w:cs="Calibri Light"/>
          <w:b/>
          <w:color w:val="000000" w:themeColor="text1"/>
          <w:szCs w:val="20"/>
        </w:rPr>
      </w:pPr>
      <w:r w:rsidRPr="00011556">
        <w:rPr>
          <w:rFonts w:ascii="Calibri Light" w:hAnsi="Calibri Light" w:cs="Calibri Light"/>
          <w:b/>
          <w:color w:val="000000" w:themeColor="text1"/>
          <w:szCs w:val="20"/>
        </w:rPr>
        <w:t xml:space="preserve">Section 3: Data Analysing  </w:t>
      </w:r>
      <w:r w:rsidRPr="00011556">
        <w:rPr>
          <w:rFonts w:ascii="Calibri Light" w:hAnsi="Calibri Light" w:cs="Calibri Light"/>
          <w:b/>
          <w:color w:val="000000" w:themeColor="text1"/>
          <w:szCs w:val="20"/>
        </w:rPr>
        <w:tab/>
      </w:r>
    </w:p>
    <w:p w14:paraId="2DB467CA" w14:textId="77777777" w:rsidR="00B45D57" w:rsidRPr="00011556" w:rsidRDefault="00B45D57" w:rsidP="00B45D57">
      <w:pPr>
        <w:rPr>
          <w:rFonts w:ascii="Calibri Light" w:hAnsi="Calibri Light" w:cs="Calibri Light"/>
          <w:color w:val="000000" w:themeColor="text1"/>
          <w:szCs w:val="20"/>
        </w:rPr>
      </w:pPr>
      <w:r w:rsidRPr="00011556">
        <w:rPr>
          <w:rFonts w:ascii="Calibri Light" w:hAnsi="Calibri Light" w:cs="Calibri Light"/>
          <w:color w:val="000000" w:themeColor="text1"/>
          <w:szCs w:val="20"/>
        </w:rPr>
        <w:t xml:space="preserve">In this section, you will be assessed on your ability to refine searches, detect abnormalities and view trend data in the given data sources.  </w:t>
      </w:r>
    </w:p>
    <w:p w14:paraId="7CFE8EDD" w14:textId="77777777" w:rsidR="00B45D57" w:rsidRPr="00011556" w:rsidRDefault="00B45D57" w:rsidP="00B45D57">
      <w:pPr>
        <w:rPr>
          <w:rFonts w:ascii="Calibri Light" w:hAnsi="Calibri Light" w:cs="Calibri Light"/>
          <w:color w:val="000000" w:themeColor="text1"/>
          <w:szCs w:val="20"/>
        </w:rPr>
      </w:pPr>
    </w:p>
    <w:p w14:paraId="4CBBB65C" w14:textId="77777777" w:rsidR="00B45D57" w:rsidRPr="00011556" w:rsidRDefault="00B45D57" w:rsidP="00B45D57">
      <w:pPr>
        <w:rPr>
          <w:rFonts w:ascii="Calibri Light" w:hAnsi="Calibri Light" w:cs="Calibri Light"/>
          <w:color w:val="FF0000"/>
          <w:szCs w:val="20"/>
        </w:rPr>
      </w:pPr>
      <w:r w:rsidRPr="00011556">
        <w:rPr>
          <w:rFonts w:ascii="Calibri Light" w:hAnsi="Calibri Light" w:cs="Calibri Light"/>
          <w:color w:val="FF0000"/>
          <w:szCs w:val="20"/>
        </w:rPr>
        <w:t xml:space="preserve">For this assessment, you will be given three data source files to import and configure to answer the questions on the next pages. These files can be found on </w:t>
      </w:r>
      <w:r>
        <w:rPr>
          <w:rFonts w:ascii="Calibri Light" w:hAnsi="Calibri Light" w:cs="Calibri Light"/>
          <w:color w:val="FF0000"/>
          <w:szCs w:val="20"/>
        </w:rPr>
        <w:t>Brightspace under Week 4 Resources.</w:t>
      </w:r>
      <w:r w:rsidRPr="00011556">
        <w:rPr>
          <w:rFonts w:ascii="Calibri Light" w:hAnsi="Calibri Light" w:cs="Calibri Light"/>
          <w:color w:val="FF0000"/>
          <w:szCs w:val="20"/>
        </w:rPr>
        <w:t xml:space="preserve"> If you are having trouble locating the files, please contact your </w:t>
      </w:r>
      <w:r>
        <w:rPr>
          <w:rFonts w:ascii="Calibri Light" w:hAnsi="Calibri Light" w:cs="Calibri Light"/>
          <w:color w:val="FF0000"/>
          <w:szCs w:val="20"/>
        </w:rPr>
        <w:t>instructor ASAP</w:t>
      </w:r>
      <w:r w:rsidRPr="00011556">
        <w:rPr>
          <w:rFonts w:ascii="Calibri Light" w:hAnsi="Calibri Light" w:cs="Calibri Light"/>
          <w:color w:val="FF0000"/>
          <w:szCs w:val="20"/>
        </w:rPr>
        <w:t>.</w:t>
      </w:r>
    </w:p>
    <w:p w14:paraId="584FCDD9" w14:textId="77777777" w:rsidR="00B45D57" w:rsidRPr="00D2464B" w:rsidRDefault="00B45D57" w:rsidP="00D2464B"/>
    <w:sectPr w:rsidR="00B45D57"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A5480" w14:textId="77777777" w:rsidR="00886975" w:rsidRDefault="00886975" w:rsidP="008A56A6">
      <w:r>
        <w:separator/>
      </w:r>
    </w:p>
  </w:endnote>
  <w:endnote w:type="continuationSeparator" w:id="0">
    <w:p w14:paraId="26CFA18D" w14:textId="77777777" w:rsidR="00886975" w:rsidRDefault="00886975"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ra_pro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F887F" w14:textId="77777777" w:rsidR="00DF2050" w:rsidRPr="00CC2E49" w:rsidRDefault="00DF2050" w:rsidP="00CC2E49">
    <w:pPr>
      <w:rPr>
        <w:rFonts w:cs="Arial"/>
        <w:sz w:val="10"/>
      </w:rPr>
    </w:pPr>
    <w:r w:rsidRPr="00CC2E49">
      <w:rPr>
        <w:rFonts w:cs="Arial"/>
        <w:b/>
        <w:sz w:val="10"/>
      </w:rPr>
      <w:t xml:space="preserve">FOR OFFICIAL USE </w:t>
    </w:r>
    <w:proofErr w:type="gramStart"/>
    <w:r w:rsidRPr="00CC2E49">
      <w:rPr>
        <w:rFonts w:cs="Arial"/>
        <w:b/>
        <w:sz w:val="10"/>
      </w:rPr>
      <w:t xml:space="preserve">ONLY  </w:t>
    </w:r>
    <w:r>
      <w:rPr>
        <w:rFonts w:cs="Arial"/>
        <w:sz w:val="10"/>
      </w:rPr>
      <w:t>Holmesglen</w:t>
    </w:r>
    <w:proofErr w:type="gramEnd"/>
    <w:r>
      <w:rPr>
        <w:rFonts w:cs="Arial"/>
        <w:sz w:val="10"/>
      </w:rPr>
      <w:t>:  JA_CAIT  5</w:t>
    </w:r>
    <w:r w:rsidRPr="00CC2E49">
      <w:rPr>
        <w:rFonts w:cs="Arial"/>
        <w:sz w:val="10"/>
      </w:rPr>
      <w:t>-Feb-2020  L:\CAIT\Teaching\T&amp;L\202010\22334VIC\Data_Collection_Analysis\CRS180_VU21994_AT1of1_MASTER.docx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C2B8" w14:textId="77777777" w:rsidR="00886975" w:rsidRDefault="00886975" w:rsidP="008A56A6">
      <w:r>
        <w:separator/>
      </w:r>
    </w:p>
  </w:footnote>
  <w:footnote w:type="continuationSeparator" w:id="0">
    <w:p w14:paraId="472E56CE" w14:textId="77777777" w:rsidR="00886975" w:rsidRDefault="00886975"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0DEF3" w14:textId="77777777" w:rsidR="00DF2050" w:rsidRDefault="00DF2050" w:rsidP="00677E1F">
    <w:pPr>
      <w:tabs>
        <w:tab w:val="left" w:pos="4605"/>
      </w:tabs>
    </w:pPr>
  </w:p>
  <w:p w14:paraId="4BE60192" w14:textId="77777777" w:rsidR="00DF2050" w:rsidRDefault="00DF2050" w:rsidP="00677E1F"/>
  <w:p w14:paraId="51D70A17" w14:textId="77777777" w:rsidR="00DF2050" w:rsidRDefault="00DF2050" w:rsidP="00677E1F"/>
  <w:p w14:paraId="41AAFC35" w14:textId="77777777" w:rsidR="00DF2050" w:rsidRPr="00CA5F7C" w:rsidRDefault="00DF2050"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Content>
        <w:r>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Content>
        <w:r>
          <w:rPr>
            <w:rFonts w:ascii="Arial" w:hAnsi="Arial" w:cs="Arial"/>
            <w:b/>
            <w:sz w:val="36"/>
            <w:szCs w:val="36"/>
          </w:rPr>
          <w:t>CS Data Analysis Workbook</w:t>
        </w:r>
      </w:sdtContent>
    </w:sdt>
    <w:r w:rsidRPr="00CA5F7C">
      <w:rPr>
        <w:rFonts w:ascii="Arial" w:hAnsi="Arial" w:cs="Arial"/>
        <w:b/>
        <w:sz w:val="36"/>
        <w:szCs w:val="36"/>
      </w:rPr>
      <w:t xml:space="preserve"> </w:t>
    </w:r>
  </w:p>
  <w:p w14:paraId="579A4DA7" w14:textId="77777777" w:rsidR="00DF2050" w:rsidRDefault="00DF2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46C2"/>
    <w:multiLevelType w:val="hybridMultilevel"/>
    <w:tmpl w:val="75884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D6616"/>
    <w:multiLevelType w:val="hybridMultilevel"/>
    <w:tmpl w:val="428A07EE"/>
    <w:lvl w:ilvl="0" w:tplc="70944C7A">
      <w:start w:val="1"/>
      <w:numFmt w:val="bullet"/>
      <w:lvlText w:val=""/>
      <w:lvlJc w:val="left"/>
      <w:pPr>
        <w:ind w:left="765" w:hanging="360"/>
      </w:pPr>
      <w:rPr>
        <w:rFonts w:ascii="Symbol" w:hAnsi="Symbol" w:hint="default"/>
        <w:color w:val="00B050"/>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2772FE2"/>
    <w:multiLevelType w:val="multilevel"/>
    <w:tmpl w:val="595460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022359"/>
    <w:multiLevelType w:val="hybridMultilevel"/>
    <w:tmpl w:val="99CA7FDE"/>
    <w:lvl w:ilvl="0" w:tplc="878C6966">
      <w:start w:val="1"/>
      <w:numFmt w:val="decimal"/>
      <w:lvlText w:val="%1"/>
      <w:lvlJc w:val="left"/>
      <w:pPr>
        <w:ind w:left="720" w:hanging="360"/>
      </w:pPr>
      <w:rPr>
        <w:rFonts w:asciiTheme="minorHAnsi" w:eastAsia="Calibri" w:hAnsiTheme="minorHAnsi" w:cs="Arial"/>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3561E9E"/>
    <w:multiLevelType w:val="multilevel"/>
    <w:tmpl w:val="80D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C6673"/>
    <w:multiLevelType w:val="hybridMultilevel"/>
    <w:tmpl w:val="107262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81B2D15"/>
    <w:multiLevelType w:val="hybridMultilevel"/>
    <w:tmpl w:val="937C82AC"/>
    <w:lvl w:ilvl="0" w:tplc="9B520B44">
      <w:start w:val="4"/>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5E35B9"/>
    <w:multiLevelType w:val="hybridMultilevel"/>
    <w:tmpl w:val="4F32AF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B9091E"/>
    <w:multiLevelType w:val="hybridMultilevel"/>
    <w:tmpl w:val="CA20A7A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13FD0BDB"/>
    <w:multiLevelType w:val="hybridMultilevel"/>
    <w:tmpl w:val="0B10D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D3175C"/>
    <w:multiLevelType w:val="multilevel"/>
    <w:tmpl w:val="9BD4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F5148"/>
    <w:multiLevelType w:val="hybridMultilevel"/>
    <w:tmpl w:val="72583D8A"/>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 w15:restartNumberingAfterBreak="0">
    <w:nsid w:val="16E1626F"/>
    <w:multiLevelType w:val="hybridMultilevel"/>
    <w:tmpl w:val="8974D308"/>
    <w:lvl w:ilvl="0" w:tplc="878C6966">
      <w:start w:val="1"/>
      <w:numFmt w:val="decimal"/>
      <w:lvlText w:val="%1"/>
      <w:lvlJc w:val="left"/>
      <w:pPr>
        <w:ind w:left="720" w:hanging="360"/>
      </w:pPr>
      <w:rPr>
        <w:rFonts w:asciiTheme="minorHAnsi" w:eastAsia="Calibri" w:hAnsiTheme="minorHAnsi" w:cs="Aria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7042CB0"/>
    <w:multiLevelType w:val="hybridMultilevel"/>
    <w:tmpl w:val="1B4C7902"/>
    <w:lvl w:ilvl="0" w:tplc="EBA6F768">
      <w:numFmt w:val="bullet"/>
      <w:lvlText w:val="-"/>
      <w:lvlJc w:val="left"/>
      <w:pPr>
        <w:ind w:left="420" w:hanging="360"/>
      </w:pPr>
      <w:rPr>
        <w:rFonts w:ascii="Arial" w:eastAsia="Calibr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1D4F28CF"/>
    <w:multiLevelType w:val="hybridMultilevel"/>
    <w:tmpl w:val="100053FC"/>
    <w:lvl w:ilvl="0" w:tplc="67DA6DF4">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AA2A67"/>
    <w:multiLevelType w:val="hybridMultilevel"/>
    <w:tmpl w:val="B2D8B5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2F2FCD"/>
    <w:multiLevelType w:val="hybridMultilevel"/>
    <w:tmpl w:val="636ED0A0"/>
    <w:lvl w:ilvl="0" w:tplc="E16EE290">
      <w:start w:val="4"/>
      <w:numFmt w:val="bullet"/>
      <w:lvlText w:val="-"/>
      <w:lvlJc w:val="left"/>
      <w:pPr>
        <w:ind w:left="420" w:hanging="360"/>
      </w:pPr>
      <w:rPr>
        <w:rFonts w:ascii="Arial" w:eastAsia="Calibr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7" w15:restartNumberingAfterBreak="0">
    <w:nsid w:val="22070DE5"/>
    <w:multiLevelType w:val="hybridMultilevel"/>
    <w:tmpl w:val="7A2EB05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24050F53"/>
    <w:multiLevelType w:val="hybridMultilevel"/>
    <w:tmpl w:val="BD5271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91A1438"/>
    <w:multiLevelType w:val="hybridMultilevel"/>
    <w:tmpl w:val="F4FCF47E"/>
    <w:lvl w:ilvl="0" w:tplc="9B520B44">
      <w:start w:val="4"/>
      <w:numFmt w:val="bullet"/>
      <w:lvlText w:val="-"/>
      <w:lvlJc w:val="left"/>
      <w:pPr>
        <w:ind w:left="405" w:hanging="360"/>
      </w:pPr>
      <w:rPr>
        <w:rFonts w:ascii="Calibri Light" w:eastAsiaTheme="minorHAnsi" w:hAnsi="Calibri Light" w:cs="Calibri Light"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0" w15:restartNumberingAfterBreak="0">
    <w:nsid w:val="31C648BD"/>
    <w:multiLevelType w:val="hybridMultilevel"/>
    <w:tmpl w:val="8C3C5D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1C3BB8"/>
    <w:multiLevelType w:val="hybridMultilevel"/>
    <w:tmpl w:val="7AD261A8"/>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2" w15:restartNumberingAfterBreak="0">
    <w:nsid w:val="381F3A65"/>
    <w:multiLevelType w:val="multilevel"/>
    <w:tmpl w:val="9CEA3CFE"/>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3" w15:restartNumberingAfterBreak="0">
    <w:nsid w:val="39C03F73"/>
    <w:multiLevelType w:val="hybridMultilevel"/>
    <w:tmpl w:val="870AE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F0900C6"/>
    <w:multiLevelType w:val="hybridMultilevel"/>
    <w:tmpl w:val="AA88D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F214FF"/>
    <w:multiLevelType w:val="hybridMultilevel"/>
    <w:tmpl w:val="F8E057CA"/>
    <w:lvl w:ilvl="0" w:tplc="896A160A">
      <w:numFmt w:val="bullet"/>
      <w:lvlText w:val="-"/>
      <w:lvlJc w:val="left"/>
      <w:pPr>
        <w:ind w:left="405" w:hanging="360"/>
      </w:pPr>
      <w:rPr>
        <w:rFonts w:ascii="Calibri Light" w:eastAsia="Calibri" w:hAnsi="Calibri Light" w:cs="Calibri Light"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6" w15:restartNumberingAfterBreak="0">
    <w:nsid w:val="4246473F"/>
    <w:multiLevelType w:val="hybridMultilevel"/>
    <w:tmpl w:val="F47E2D26"/>
    <w:lvl w:ilvl="0" w:tplc="5ED6D618">
      <w:start w:val="1"/>
      <w:numFmt w:val="bullet"/>
      <w:lvlText w:val=""/>
      <w:lvlJc w:val="left"/>
      <w:pPr>
        <w:ind w:left="720" w:hanging="360"/>
      </w:pPr>
      <w:rPr>
        <w:rFonts w:ascii="Symbol" w:hAnsi="Symbol"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1F080B"/>
    <w:multiLevelType w:val="hybridMultilevel"/>
    <w:tmpl w:val="71DED2C0"/>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8" w15:restartNumberingAfterBreak="0">
    <w:nsid w:val="45B16621"/>
    <w:multiLevelType w:val="hybridMultilevel"/>
    <w:tmpl w:val="D234AA86"/>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7E38DA"/>
    <w:multiLevelType w:val="hybridMultilevel"/>
    <w:tmpl w:val="F76C8B84"/>
    <w:lvl w:ilvl="0" w:tplc="CB24AAE2">
      <w:start w:val="1"/>
      <w:numFmt w:val="decimal"/>
      <w:lvlText w:val="%1."/>
      <w:lvlJc w:val="left"/>
      <w:pPr>
        <w:ind w:left="720" w:hanging="360"/>
      </w:pPr>
      <w:rPr>
        <w:rFonts w:asciiTheme="minorHAnsi" w:eastAsia="Calibri" w:hAnsiTheme="minorHAnsi" w:cs="Aria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31" w15:restartNumberingAfterBreak="0">
    <w:nsid w:val="4F2E66A8"/>
    <w:multiLevelType w:val="multilevel"/>
    <w:tmpl w:val="EC62FD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5A859B9"/>
    <w:multiLevelType w:val="multilevel"/>
    <w:tmpl w:val="A0F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E776F"/>
    <w:multiLevelType w:val="hybridMultilevel"/>
    <w:tmpl w:val="67382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D0747"/>
    <w:multiLevelType w:val="multilevel"/>
    <w:tmpl w:val="D7D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50D9E"/>
    <w:multiLevelType w:val="hybridMultilevel"/>
    <w:tmpl w:val="2AEC2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5FB7FE7"/>
    <w:multiLevelType w:val="hybridMultilevel"/>
    <w:tmpl w:val="4B7E8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D20322"/>
    <w:multiLevelType w:val="hybridMultilevel"/>
    <w:tmpl w:val="BD5271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F663BB2"/>
    <w:multiLevelType w:val="multilevel"/>
    <w:tmpl w:val="9D7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
  </w:num>
  <w:num w:numId="4">
    <w:abstractNumId w:val="31"/>
  </w:num>
  <w:num w:numId="5">
    <w:abstractNumId w:val="34"/>
  </w:num>
  <w:num w:numId="6">
    <w:abstractNumId w:val="25"/>
  </w:num>
  <w:num w:numId="7">
    <w:abstractNumId w:val="18"/>
  </w:num>
  <w:num w:numId="8">
    <w:abstractNumId w:val="22"/>
  </w:num>
  <w:num w:numId="9">
    <w:abstractNumId w:val="16"/>
  </w:num>
  <w:num w:numId="10">
    <w:abstractNumId w:val="33"/>
  </w:num>
  <w:num w:numId="11">
    <w:abstractNumId w:val="10"/>
  </w:num>
  <w:num w:numId="12">
    <w:abstractNumId w:val="4"/>
  </w:num>
  <w:num w:numId="13">
    <w:abstractNumId w:val="39"/>
  </w:num>
  <w:num w:numId="14">
    <w:abstractNumId w:val="35"/>
  </w:num>
  <w:num w:numId="15">
    <w:abstractNumId w:val="6"/>
  </w:num>
  <w:num w:numId="16">
    <w:abstractNumId w:val="13"/>
  </w:num>
  <w:num w:numId="17">
    <w:abstractNumId w:val="30"/>
  </w:num>
  <w:num w:numId="18">
    <w:abstractNumId w:val="26"/>
  </w:num>
  <w:num w:numId="19">
    <w:abstractNumId w:val="38"/>
  </w:num>
  <w:num w:numId="20">
    <w:abstractNumId w:val="23"/>
  </w:num>
  <w:num w:numId="21">
    <w:abstractNumId w:val="36"/>
  </w:num>
  <w:num w:numId="22">
    <w:abstractNumId w:val="37"/>
  </w:num>
  <w:num w:numId="23">
    <w:abstractNumId w:val="0"/>
  </w:num>
  <w:num w:numId="24">
    <w:abstractNumId w:val="12"/>
  </w:num>
  <w:num w:numId="25">
    <w:abstractNumId w:val="28"/>
  </w:num>
  <w:num w:numId="26">
    <w:abstractNumId w:val="5"/>
  </w:num>
  <w:num w:numId="27">
    <w:abstractNumId w:val="15"/>
  </w:num>
  <w:num w:numId="28">
    <w:abstractNumId w:val="7"/>
  </w:num>
  <w:num w:numId="29">
    <w:abstractNumId w:val="21"/>
  </w:num>
  <w:num w:numId="30">
    <w:abstractNumId w:val="1"/>
  </w:num>
  <w:num w:numId="31">
    <w:abstractNumId w:val="20"/>
  </w:num>
  <w:num w:numId="32">
    <w:abstractNumId w:val="24"/>
  </w:num>
  <w:num w:numId="33">
    <w:abstractNumId w:val="9"/>
  </w:num>
  <w:num w:numId="34">
    <w:abstractNumId w:val="17"/>
  </w:num>
  <w:num w:numId="35">
    <w:abstractNumId w:val="27"/>
  </w:num>
  <w:num w:numId="36">
    <w:abstractNumId w:val="29"/>
  </w:num>
  <w:num w:numId="37">
    <w:abstractNumId w:val="3"/>
  </w:num>
  <w:num w:numId="38">
    <w:abstractNumId w:val="14"/>
  </w:num>
  <w:num w:numId="39">
    <w:abstractNumId w:val="11"/>
  </w:num>
  <w:num w:numId="4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256"/>
    <w:rsid w:val="00000E10"/>
    <w:rsid w:val="00006497"/>
    <w:rsid w:val="000107A4"/>
    <w:rsid w:val="000124DE"/>
    <w:rsid w:val="00013C8A"/>
    <w:rsid w:val="00016094"/>
    <w:rsid w:val="00016588"/>
    <w:rsid w:val="000222FB"/>
    <w:rsid w:val="0002240B"/>
    <w:rsid w:val="00022EE7"/>
    <w:rsid w:val="00030A72"/>
    <w:rsid w:val="00032722"/>
    <w:rsid w:val="000363C4"/>
    <w:rsid w:val="0003681C"/>
    <w:rsid w:val="00041428"/>
    <w:rsid w:val="00042E4B"/>
    <w:rsid w:val="000505DD"/>
    <w:rsid w:val="00052C13"/>
    <w:rsid w:val="00053044"/>
    <w:rsid w:val="00054FD4"/>
    <w:rsid w:val="000551B5"/>
    <w:rsid w:val="00055960"/>
    <w:rsid w:val="0005671B"/>
    <w:rsid w:val="0006546F"/>
    <w:rsid w:val="00073E48"/>
    <w:rsid w:val="00075D04"/>
    <w:rsid w:val="00080997"/>
    <w:rsid w:val="0008100F"/>
    <w:rsid w:val="000833CC"/>
    <w:rsid w:val="00085939"/>
    <w:rsid w:val="0009047E"/>
    <w:rsid w:val="00090CF3"/>
    <w:rsid w:val="000918F9"/>
    <w:rsid w:val="00092248"/>
    <w:rsid w:val="000924AF"/>
    <w:rsid w:val="0009494D"/>
    <w:rsid w:val="000964D5"/>
    <w:rsid w:val="000977C5"/>
    <w:rsid w:val="000A0C77"/>
    <w:rsid w:val="000A2AA2"/>
    <w:rsid w:val="000A2F5A"/>
    <w:rsid w:val="000A3CEA"/>
    <w:rsid w:val="000A4217"/>
    <w:rsid w:val="000A57A2"/>
    <w:rsid w:val="000A6A5D"/>
    <w:rsid w:val="000A6ABF"/>
    <w:rsid w:val="000B1CBE"/>
    <w:rsid w:val="000B410E"/>
    <w:rsid w:val="000B530F"/>
    <w:rsid w:val="000B650D"/>
    <w:rsid w:val="000B66AB"/>
    <w:rsid w:val="000B77EC"/>
    <w:rsid w:val="000C2B64"/>
    <w:rsid w:val="000C5A23"/>
    <w:rsid w:val="000D389E"/>
    <w:rsid w:val="000D62B1"/>
    <w:rsid w:val="000D6C46"/>
    <w:rsid w:val="000D71DB"/>
    <w:rsid w:val="000E008A"/>
    <w:rsid w:val="000E2257"/>
    <w:rsid w:val="000E3EF3"/>
    <w:rsid w:val="000E647F"/>
    <w:rsid w:val="000E7362"/>
    <w:rsid w:val="000E7EF7"/>
    <w:rsid w:val="000F378E"/>
    <w:rsid w:val="001029F3"/>
    <w:rsid w:val="001062B4"/>
    <w:rsid w:val="00107EE9"/>
    <w:rsid w:val="001103AC"/>
    <w:rsid w:val="00110C25"/>
    <w:rsid w:val="00117996"/>
    <w:rsid w:val="00123668"/>
    <w:rsid w:val="001308C4"/>
    <w:rsid w:val="001348B4"/>
    <w:rsid w:val="00134F4C"/>
    <w:rsid w:val="001357AE"/>
    <w:rsid w:val="00140D10"/>
    <w:rsid w:val="00143923"/>
    <w:rsid w:val="00145E33"/>
    <w:rsid w:val="00145E8A"/>
    <w:rsid w:val="00152589"/>
    <w:rsid w:val="00152BA4"/>
    <w:rsid w:val="00154013"/>
    <w:rsid w:val="00155E3D"/>
    <w:rsid w:val="00156153"/>
    <w:rsid w:val="00157CA7"/>
    <w:rsid w:val="00157E42"/>
    <w:rsid w:val="00166304"/>
    <w:rsid w:val="00167D75"/>
    <w:rsid w:val="0017124E"/>
    <w:rsid w:val="00171E4D"/>
    <w:rsid w:val="001737CE"/>
    <w:rsid w:val="00174720"/>
    <w:rsid w:val="0017612C"/>
    <w:rsid w:val="00176972"/>
    <w:rsid w:val="00177C3C"/>
    <w:rsid w:val="00180BAD"/>
    <w:rsid w:val="001866A7"/>
    <w:rsid w:val="001913D8"/>
    <w:rsid w:val="00197C0D"/>
    <w:rsid w:val="001A3A03"/>
    <w:rsid w:val="001A40B2"/>
    <w:rsid w:val="001A4659"/>
    <w:rsid w:val="001A527E"/>
    <w:rsid w:val="001A63D3"/>
    <w:rsid w:val="001A70A5"/>
    <w:rsid w:val="001A78C1"/>
    <w:rsid w:val="001A7F52"/>
    <w:rsid w:val="001B11B6"/>
    <w:rsid w:val="001B1E74"/>
    <w:rsid w:val="001B23FB"/>
    <w:rsid w:val="001C39A1"/>
    <w:rsid w:val="001C3E15"/>
    <w:rsid w:val="001C4C5C"/>
    <w:rsid w:val="001C4E7F"/>
    <w:rsid w:val="001C6A3D"/>
    <w:rsid w:val="001D1049"/>
    <w:rsid w:val="001D1221"/>
    <w:rsid w:val="001D14B5"/>
    <w:rsid w:val="001D65E4"/>
    <w:rsid w:val="001E1092"/>
    <w:rsid w:val="001E4C63"/>
    <w:rsid w:val="001E6617"/>
    <w:rsid w:val="001E7336"/>
    <w:rsid w:val="001F0FB4"/>
    <w:rsid w:val="001F2764"/>
    <w:rsid w:val="0020019B"/>
    <w:rsid w:val="00202FB0"/>
    <w:rsid w:val="00204F7D"/>
    <w:rsid w:val="00206411"/>
    <w:rsid w:val="00207A05"/>
    <w:rsid w:val="00207AE5"/>
    <w:rsid w:val="00210598"/>
    <w:rsid w:val="00210FCD"/>
    <w:rsid w:val="00211C41"/>
    <w:rsid w:val="002149EB"/>
    <w:rsid w:val="00216552"/>
    <w:rsid w:val="00220D29"/>
    <w:rsid w:val="0022116F"/>
    <w:rsid w:val="00225177"/>
    <w:rsid w:val="0022731D"/>
    <w:rsid w:val="002275C4"/>
    <w:rsid w:val="0023550F"/>
    <w:rsid w:val="0023618C"/>
    <w:rsid w:val="00240BA0"/>
    <w:rsid w:val="00253EC0"/>
    <w:rsid w:val="00254D95"/>
    <w:rsid w:val="00255109"/>
    <w:rsid w:val="002560F9"/>
    <w:rsid w:val="00256B93"/>
    <w:rsid w:val="00256EAA"/>
    <w:rsid w:val="00260BE3"/>
    <w:rsid w:val="002619F2"/>
    <w:rsid w:val="002620DA"/>
    <w:rsid w:val="00262239"/>
    <w:rsid w:val="00262AF6"/>
    <w:rsid w:val="0026537A"/>
    <w:rsid w:val="002719C9"/>
    <w:rsid w:val="002738CF"/>
    <w:rsid w:val="00274632"/>
    <w:rsid w:val="00277108"/>
    <w:rsid w:val="00277912"/>
    <w:rsid w:val="0028622E"/>
    <w:rsid w:val="00287775"/>
    <w:rsid w:val="002912C9"/>
    <w:rsid w:val="00293376"/>
    <w:rsid w:val="002A0A28"/>
    <w:rsid w:val="002A4A21"/>
    <w:rsid w:val="002A6C79"/>
    <w:rsid w:val="002B6B26"/>
    <w:rsid w:val="002B6FC9"/>
    <w:rsid w:val="002B6FE2"/>
    <w:rsid w:val="002C0DED"/>
    <w:rsid w:val="002C14D8"/>
    <w:rsid w:val="002C2037"/>
    <w:rsid w:val="002C2CF9"/>
    <w:rsid w:val="002C2F9A"/>
    <w:rsid w:val="002C416D"/>
    <w:rsid w:val="002C5FDF"/>
    <w:rsid w:val="002C69BE"/>
    <w:rsid w:val="002C6DA7"/>
    <w:rsid w:val="002D1061"/>
    <w:rsid w:val="002D2CAE"/>
    <w:rsid w:val="002D5A85"/>
    <w:rsid w:val="002E3CF4"/>
    <w:rsid w:val="002E44E3"/>
    <w:rsid w:val="002E5203"/>
    <w:rsid w:val="002F08D4"/>
    <w:rsid w:val="002F127D"/>
    <w:rsid w:val="002F1589"/>
    <w:rsid w:val="002F2147"/>
    <w:rsid w:val="002F7AEC"/>
    <w:rsid w:val="0030275B"/>
    <w:rsid w:val="00306841"/>
    <w:rsid w:val="00307195"/>
    <w:rsid w:val="003079FE"/>
    <w:rsid w:val="00310747"/>
    <w:rsid w:val="003119C4"/>
    <w:rsid w:val="0031491D"/>
    <w:rsid w:val="00314FD9"/>
    <w:rsid w:val="00316480"/>
    <w:rsid w:val="00317C89"/>
    <w:rsid w:val="00320F2C"/>
    <w:rsid w:val="00326CF5"/>
    <w:rsid w:val="00330C02"/>
    <w:rsid w:val="00331E6D"/>
    <w:rsid w:val="00332317"/>
    <w:rsid w:val="003336E9"/>
    <w:rsid w:val="00344991"/>
    <w:rsid w:val="00357A6F"/>
    <w:rsid w:val="00361C93"/>
    <w:rsid w:val="0036515F"/>
    <w:rsid w:val="0036525D"/>
    <w:rsid w:val="00365C31"/>
    <w:rsid w:val="00367151"/>
    <w:rsid w:val="003744EB"/>
    <w:rsid w:val="003755F3"/>
    <w:rsid w:val="0037665A"/>
    <w:rsid w:val="00376BB3"/>
    <w:rsid w:val="00381738"/>
    <w:rsid w:val="0038680D"/>
    <w:rsid w:val="00387DF0"/>
    <w:rsid w:val="003947A7"/>
    <w:rsid w:val="0039524B"/>
    <w:rsid w:val="003A151C"/>
    <w:rsid w:val="003A2860"/>
    <w:rsid w:val="003A2A37"/>
    <w:rsid w:val="003A32D4"/>
    <w:rsid w:val="003A6885"/>
    <w:rsid w:val="003B2C77"/>
    <w:rsid w:val="003B6892"/>
    <w:rsid w:val="003C29A6"/>
    <w:rsid w:val="003C5F13"/>
    <w:rsid w:val="003C6CB6"/>
    <w:rsid w:val="003C704E"/>
    <w:rsid w:val="003D210D"/>
    <w:rsid w:val="003D2DE5"/>
    <w:rsid w:val="003D4A1B"/>
    <w:rsid w:val="003E10F5"/>
    <w:rsid w:val="003E4508"/>
    <w:rsid w:val="003E58B8"/>
    <w:rsid w:val="003E6F4E"/>
    <w:rsid w:val="003F46B0"/>
    <w:rsid w:val="003F61A9"/>
    <w:rsid w:val="003F6DC5"/>
    <w:rsid w:val="004002A3"/>
    <w:rsid w:val="00402C17"/>
    <w:rsid w:val="0040418C"/>
    <w:rsid w:val="00404D1A"/>
    <w:rsid w:val="004068BB"/>
    <w:rsid w:val="004078E1"/>
    <w:rsid w:val="0042022A"/>
    <w:rsid w:val="00423D61"/>
    <w:rsid w:val="00424ECA"/>
    <w:rsid w:val="00426893"/>
    <w:rsid w:val="00433398"/>
    <w:rsid w:val="00433D9A"/>
    <w:rsid w:val="00435A2E"/>
    <w:rsid w:val="004360F0"/>
    <w:rsid w:val="004401DC"/>
    <w:rsid w:val="00440B98"/>
    <w:rsid w:val="004432D4"/>
    <w:rsid w:val="00444219"/>
    <w:rsid w:val="00445933"/>
    <w:rsid w:val="00446D4A"/>
    <w:rsid w:val="0044777D"/>
    <w:rsid w:val="00447B86"/>
    <w:rsid w:val="00451C6D"/>
    <w:rsid w:val="00452EB4"/>
    <w:rsid w:val="00453FB9"/>
    <w:rsid w:val="00457537"/>
    <w:rsid w:val="00461613"/>
    <w:rsid w:val="004669D6"/>
    <w:rsid w:val="00466B86"/>
    <w:rsid w:val="00466E9D"/>
    <w:rsid w:val="004679F7"/>
    <w:rsid w:val="00467ECF"/>
    <w:rsid w:val="00472F7F"/>
    <w:rsid w:val="004745F8"/>
    <w:rsid w:val="00481313"/>
    <w:rsid w:val="00485B23"/>
    <w:rsid w:val="004920C2"/>
    <w:rsid w:val="00497577"/>
    <w:rsid w:val="004975AC"/>
    <w:rsid w:val="004A0D7C"/>
    <w:rsid w:val="004A2EE4"/>
    <w:rsid w:val="004A34BA"/>
    <w:rsid w:val="004A3883"/>
    <w:rsid w:val="004A551A"/>
    <w:rsid w:val="004A7CF4"/>
    <w:rsid w:val="004B2AD9"/>
    <w:rsid w:val="004B3579"/>
    <w:rsid w:val="004B3A30"/>
    <w:rsid w:val="004B4AB0"/>
    <w:rsid w:val="004B685F"/>
    <w:rsid w:val="004B70F0"/>
    <w:rsid w:val="004B7FCD"/>
    <w:rsid w:val="004C0A6B"/>
    <w:rsid w:val="004C0FE1"/>
    <w:rsid w:val="004C5A50"/>
    <w:rsid w:val="004C7775"/>
    <w:rsid w:val="004D3BAA"/>
    <w:rsid w:val="004E0B59"/>
    <w:rsid w:val="004E2F42"/>
    <w:rsid w:val="004E66CC"/>
    <w:rsid w:val="004F1E9F"/>
    <w:rsid w:val="004F52E8"/>
    <w:rsid w:val="004F6008"/>
    <w:rsid w:val="004F689F"/>
    <w:rsid w:val="004F7602"/>
    <w:rsid w:val="00500F88"/>
    <w:rsid w:val="00501AF1"/>
    <w:rsid w:val="005025F5"/>
    <w:rsid w:val="00505C72"/>
    <w:rsid w:val="005104C0"/>
    <w:rsid w:val="0051745C"/>
    <w:rsid w:val="005175A6"/>
    <w:rsid w:val="00522B8D"/>
    <w:rsid w:val="005255AC"/>
    <w:rsid w:val="00527B53"/>
    <w:rsid w:val="00532CAB"/>
    <w:rsid w:val="00536D9E"/>
    <w:rsid w:val="00550162"/>
    <w:rsid w:val="00550FE0"/>
    <w:rsid w:val="00551280"/>
    <w:rsid w:val="005530B2"/>
    <w:rsid w:val="00554306"/>
    <w:rsid w:val="005554EA"/>
    <w:rsid w:val="00557DCA"/>
    <w:rsid w:val="00561691"/>
    <w:rsid w:val="00563BDB"/>
    <w:rsid w:val="0056442A"/>
    <w:rsid w:val="00565E17"/>
    <w:rsid w:val="005673EE"/>
    <w:rsid w:val="0057094F"/>
    <w:rsid w:val="00571472"/>
    <w:rsid w:val="00575410"/>
    <w:rsid w:val="005829E2"/>
    <w:rsid w:val="005835D1"/>
    <w:rsid w:val="00583BDF"/>
    <w:rsid w:val="00584F60"/>
    <w:rsid w:val="005851AF"/>
    <w:rsid w:val="00586732"/>
    <w:rsid w:val="0058673F"/>
    <w:rsid w:val="0059015B"/>
    <w:rsid w:val="00590717"/>
    <w:rsid w:val="00594105"/>
    <w:rsid w:val="00596325"/>
    <w:rsid w:val="00597AE6"/>
    <w:rsid w:val="005B005B"/>
    <w:rsid w:val="005B1FDE"/>
    <w:rsid w:val="005B253A"/>
    <w:rsid w:val="005B593C"/>
    <w:rsid w:val="005B7178"/>
    <w:rsid w:val="005C7694"/>
    <w:rsid w:val="005D19B6"/>
    <w:rsid w:val="005D35B6"/>
    <w:rsid w:val="005D727F"/>
    <w:rsid w:val="005D72AE"/>
    <w:rsid w:val="005D79D1"/>
    <w:rsid w:val="005D7D52"/>
    <w:rsid w:val="005E00D9"/>
    <w:rsid w:val="005E0F4C"/>
    <w:rsid w:val="005F0CAD"/>
    <w:rsid w:val="005F0D09"/>
    <w:rsid w:val="005F0FD0"/>
    <w:rsid w:val="005F1E40"/>
    <w:rsid w:val="005F2CF2"/>
    <w:rsid w:val="005F328C"/>
    <w:rsid w:val="005F66F5"/>
    <w:rsid w:val="006003DC"/>
    <w:rsid w:val="006048DF"/>
    <w:rsid w:val="00604E2F"/>
    <w:rsid w:val="006132C8"/>
    <w:rsid w:val="006136B7"/>
    <w:rsid w:val="00614FCD"/>
    <w:rsid w:val="00620B07"/>
    <w:rsid w:val="00622037"/>
    <w:rsid w:val="0062278C"/>
    <w:rsid w:val="0062481F"/>
    <w:rsid w:val="0063048C"/>
    <w:rsid w:val="00633F91"/>
    <w:rsid w:val="00640D2D"/>
    <w:rsid w:val="0064160C"/>
    <w:rsid w:val="00642D6C"/>
    <w:rsid w:val="0065262C"/>
    <w:rsid w:val="00652EB7"/>
    <w:rsid w:val="00654916"/>
    <w:rsid w:val="006562C0"/>
    <w:rsid w:val="00656A04"/>
    <w:rsid w:val="00660E8C"/>
    <w:rsid w:val="00664D30"/>
    <w:rsid w:val="0066576E"/>
    <w:rsid w:val="00666A18"/>
    <w:rsid w:val="00667245"/>
    <w:rsid w:val="00667BCF"/>
    <w:rsid w:val="00677E1F"/>
    <w:rsid w:val="00680F6D"/>
    <w:rsid w:val="00682455"/>
    <w:rsid w:val="00682844"/>
    <w:rsid w:val="00685B61"/>
    <w:rsid w:val="00687337"/>
    <w:rsid w:val="00687E47"/>
    <w:rsid w:val="00690F27"/>
    <w:rsid w:val="006932A2"/>
    <w:rsid w:val="00693C64"/>
    <w:rsid w:val="006941DC"/>
    <w:rsid w:val="006A2520"/>
    <w:rsid w:val="006A5094"/>
    <w:rsid w:val="006A73F2"/>
    <w:rsid w:val="006B342F"/>
    <w:rsid w:val="006B5BC0"/>
    <w:rsid w:val="006B6736"/>
    <w:rsid w:val="006B7471"/>
    <w:rsid w:val="006C0405"/>
    <w:rsid w:val="006C0926"/>
    <w:rsid w:val="006C0AFD"/>
    <w:rsid w:val="006C1EF2"/>
    <w:rsid w:val="006C45A9"/>
    <w:rsid w:val="006C5FB1"/>
    <w:rsid w:val="006D6368"/>
    <w:rsid w:val="006E0E6B"/>
    <w:rsid w:val="006E2061"/>
    <w:rsid w:val="006E378C"/>
    <w:rsid w:val="006E4800"/>
    <w:rsid w:val="006E51FB"/>
    <w:rsid w:val="006F0B1D"/>
    <w:rsid w:val="006F31AC"/>
    <w:rsid w:val="006F330D"/>
    <w:rsid w:val="006F7409"/>
    <w:rsid w:val="00703843"/>
    <w:rsid w:val="007044F2"/>
    <w:rsid w:val="00704667"/>
    <w:rsid w:val="00705BD0"/>
    <w:rsid w:val="00705DD9"/>
    <w:rsid w:val="007129C9"/>
    <w:rsid w:val="00713059"/>
    <w:rsid w:val="0071576C"/>
    <w:rsid w:val="00715CC6"/>
    <w:rsid w:val="00716BC3"/>
    <w:rsid w:val="00720B23"/>
    <w:rsid w:val="007238CC"/>
    <w:rsid w:val="00723EF8"/>
    <w:rsid w:val="00733528"/>
    <w:rsid w:val="00737BA3"/>
    <w:rsid w:val="00737C2A"/>
    <w:rsid w:val="00742FDD"/>
    <w:rsid w:val="0074318E"/>
    <w:rsid w:val="007436CF"/>
    <w:rsid w:val="00743843"/>
    <w:rsid w:val="00744774"/>
    <w:rsid w:val="00746353"/>
    <w:rsid w:val="0075071E"/>
    <w:rsid w:val="00753438"/>
    <w:rsid w:val="007542DE"/>
    <w:rsid w:val="007639EE"/>
    <w:rsid w:val="00772105"/>
    <w:rsid w:val="007766F8"/>
    <w:rsid w:val="0077772E"/>
    <w:rsid w:val="00777E29"/>
    <w:rsid w:val="007801C9"/>
    <w:rsid w:val="007831F2"/>
    <w:rsid w:val="007A1297"/>
    <w:rsid w:val="007A2172"/>
    <w:rsid w:val="007A3BB3"/>
    <w:rsid w:val="007B10DC"/>
    <w:rsid w:val="007B1701"/>
    <w:rsid w:val="007B255E"/>
    <w:rsid w:val="007B265B"/>
    <w:rsid w:val="007B3E8C"/>
    <w:rsid w:val="007B5108"/>
    <w:rsid w:val="007B6E4E"/>
    <w:rsid w:val="007B7EC5"/>
    <w:rsid w:val="007C5DF0"/>
    <w:rsid w:val="007D046A"/>
    <w:rsid w:val="007D0904"/>
    <w:rsid w:val="007D1016"/>
    <w:rsid w:val="007D2290"/>
    <w:rsid w:val="007D2C73"/>
    <w:rsid w:val="007D671C"/>
    <w:rsid w:val="007D6D90"/>
    <w:rsid w:val="007E1E28"/>
    <w:rsid w:val="007E23A7"/>
    <w:rsid w:val="007E5DB4"/>
    <w:rsid w:val="007F2E24"/>
    <w:rsid w:val="007F398B"/>
    <w:rsid w:val="007F3EB3"/>
    <w:rsid w:val="007F6B16"/>
    <w:rsid w:val="007F7759"/>
    <w:rsid w:val="008002CD"/>
    <w:rsid w:val="00801B41"/>
    <w:rsid w:val="00801C58"/>
    <w:rsid w:val="00801D3C"/>
    <w:rsid w:val="008046F2"/>
    <w:rsid w:val="00806DBB"/>
    <w:rsid w:val="00810A87"/>
    <w:rsid w:val="00811575"/>
    <w:rsid w:val="00821195"/>
    <w:rsid w:val="00822778"/>
    <w:rsid w:val="00826DDF"/>
    <w:rsid w:val="00827807"/>
    <w:rsid w:val="00827B51"/>
    <w:rsid w:val="0083070B"/>
    <w:rsid w:val="008318B4"/>
    <w:rsid w:val="0083227D"/>
    <w:rsid w:val="008344AB"/>
    <w:rsid w:val="008378AF"/>
    <w:rsid w:val="00837928"/>
    <w:rsid w:val="0084349A"/>
    <w:rsid w:val="0084413A"/>
    <w:rsid w:val="00846C64"/>
    <w:rsid w:val="00852321"/>
    <w:rsid w:val="0085549A"/>
    <w:rsid w:val="0086006A"/>
    <w:rsid w:val="008659FD"/>
    <w:rsid w:val="0087067E"/>
    <w:rsid w:val="00871369"/>
    <w:rsid w:val="0087237F"/>
    <w:rsid w:val="0087788B"/>
    <w:rsid w:val="00880202"/>
    <w:rsid w:val="00880632"/>
    <w:rsid w:val="00880DCC"/>
    <w:rsid w:val="00886975"/>
    <w:rsid w:val="008918ED"/>
    <w:rsid w:val="008960C4"/>
    <w:rsid w:val="00897557"/>
    <w:rsid w:val="008A1251"/>
    <w:rsid w:val="008A1B0D"/>
    <w:rsid w:val="008A4CF9"/>
    <w:rsid w:val="008A56A6"/>
    <w:rsid w:val="008A7238"/>
    <w:rsid w:val="008A79B2"/>
    <w:rsid w:val="008C0B54"/>
    <w:rsid w:val="008C2AFE"/>
    <w:rsid w:val="008C2C1B"/>
    <w:rsid w:val="008C49F4"/>
    <w:rsid w:val="008C6A44"/>
    <w:rsid w:val="008D2024"/>
    <w:rsid w:val="008D59B5"/>
    <w:rsid w:val="008D6802"/>
    <w:rsid w:val="008D68DC"/>
    <w:rsid w:val="008E0904"/>
    <w:rsid w:val="008E16E3"/>
    <w:rsid w:val="008E17A0"/>
    <w:rsid w:val="008E4EDE"/>
    <w:rsid w:val="008E5476"/>
    <w:rsid w:val="008E5BE4"/>
    <w:rsid w:val="008E6F94"/>
    <w:rsid w:val="008E70A5"/>
    <w:rsid w:val="008F0153"/>
    <w:rsid w:val="008F2FD2"/>
    <w:rsid w:val="008F5A0B"/>
    <w:rsid w:val="00900090"/>
    <w:rsid w:val="00902152"/>
    <w:rsid w:val="00907111"/>
    <w:rsid w:val="0091156E"/>
    <w:rsid w:val="0091161C"/>
    <w:rsid w:val="00913A80"/>
    <w:rsid w:val="00913D7A"/>
    <w:rsid w:val="00914C03"/>
    <w:rsid w:val="009164B5"/>
    <w:rsid w:val="00921292"/>
    <w:rsid w:val="00921FDF"/>
    <w:rsid w:val="00922830"/>
    <w:rsid w:val="00923964"/>
    <w:rsid w:val="00923DA4"/>
    <w:rsid w:val="00924EE7"/>
    <w:rsid w:val="0092549B"/>
    <w:rsid w:val="00935EC3"/>
    <w:rsid w:val="009404FF"/>
    <w:rsid w:val="009460B6"/>
    <w:rsid w:val="009469BA"/>
    <w:rsid w:val="00950652"/>
    <w:rsid w:val="0095124F"/>
    <w:rsid w:val="00951853"/>
    <w:rsid w:val="00951EA7"/>
    <w:rsid w:val="00952D1C"/>
    <w:rsid w:val="009574B8"/>
    <w:rsid w:val="00957F81"/>
    <w:rsid w:val="00961CEC"/>
    <w:rsid w:val="00964031"/>
    <w:rsid w:val="009653A4"/>
    <w:rsid w:val="00971B80"/>
    <w:rsid w:val="00972F7C"/>
    <w:rsid w:val="0097400F"/>
    <w:rsid w:val="00977929"/>
    <w:rsid w:val="00985077"/>
    <w:rsid w:val="0098655E"/>
    <w:rsid w:val="00995856"/>
    <w:rsid w:val="00997845"/>
    <w:rsid w:val="00997C08"/>
    <w:rsid w:val="009A4428"/>
    <w:rsid w:val="009A46E7"/>
    <w:rsid w:val="009A4861"/>
    <w:rsid w:val="009A6D6F"/>
    <w:rsid w:val="009A72FF"/>
    <w:rsid w:val="009B45B8"/>
    <w:rsid w:val="009B725F"/>
    <w:rsid w:val="009C0CB4"/>
    <w:rsid w:val="009C0DBB"/>
    <w:rsid w:val="009C0F1E"/>
    <w:rsid w:val="009C1DD1"/>
    <w:rsid w:val="009C4420"/>
    <w:rsid w:val="009C5B20"/>
    <w:rsid w:val="009D10F2"/>
    <w:rsid w:val="009D2164"/>
    <w:rsid w:val="009D2222"/>
    <w:rsid w:val="009D284D"/>
    <w:rsid w:val="009D3F6D"/>
    <w:rsid w:val="009D5824"/>
    <w:rsid w:val="009E23E3"/>
    <w:rsid w:val="009E247A"/>
    <w:rsid w:val="009E2743"/>
    <w:rsid w:val="009E3FA3"/>
    <w:rsid w:val="009E4386"/>
    <w:rsid w:val="009E4C8C"/>
    <w:rsid w:val="009F3B5D"/>
    <w:rsid w:val="009F5DF4"/>
    <w:rsid w:val="009F725A"/>
    <w:rsid w:val="009F736B"/>
    <w:rsid w:val="00A00A6F"/>
    <w:rsid w:val="00A01F4F"/>
    <w:rsid w:val="00A0308B"/>
    <w:rsid w:val="00A03729"/>
    <w:rsid w:val="00A12DC8"/>
    <w:rsid w:val="00A1335B"/>
    <w:rsid w:val="00A231AF"/>
    <w:rsid w:val="00A26AA7"/>
    <w:rsid w:val="00A27163"/>
    <w:rsid w:val="00A30C00"/>
    <w:rsid w:val="00A3329D"/>
    <w:rsid w:val="00A40BBD"/>
    <w:rsid w:val="00A40EAC"/>
    <w:rsid w:val="00A411EB"/>
    <w:rsid w:val="00A51927"/>
    <w:rsid w:val="00A5310E"/>
    <w:rsid w:val="00A61826"/>
    <w:rsid w:val="00A637C5"/>
    <w:rsid w:val="00A65280"/>
    <w:rsid w:val="00A67D84"/>
    <w:rsid w:val="00A70CAB"/>
    <w:rsid w:val="00A71308"/>
    <w:rsid w:val="00A729C4"/>
    <w:rsid w:val="00A758A1"/>
    <w:rsid w:val="00A76CBD"/>
    <w:rsid w:val="00A77819"/>
    <w:rsid w:val="00A80879"/>
    <w:rsid w:val="00A810DA"/>
    <w:rsid w:val="00A8222A"/>
    <w:rsid w:val="00A903DA"/>
    <w:rsid w:val="00A93F3B"/>
    <w:rsid w:val="00A94F06"/>
    <w:rsid w:val="00AA17F0"/>
    <w:rsid w:val="00AA2C5B"/>
    <w:rsid w:val="00AA368E"/>
    <w:rsid w:val="00AA6D89"/>
    <w:rsid w:val="00AA748D"/>
    <w:rsid w:val="00AB325A"/>
    <w:rsid w:val="00AB354B"/>
    <w:rsid w:val="00AB3D1D"/>
    <w:rsid w:val="00AB427C"/>
    <w:rsid w:val="00AB4B22"/>
    <w:rsid w:val="00AB58A0"/>
    <w:rsid w:val="00AC0B4E"/>
    <w:rsid w:val="00AC3BF9"/>
    <w:rsid w:val="00AC63F3"/>
    <w:rsid w:val="00AD0FB1"/>
    <w:rsid w:val="00AD167D"/>
    <w:rsid w:val="00AD327B"/>
    <w:rsid w:val="00AD363C"/>
    <w:rsid w:val="00AD36C5"/>
    <w:rsid w:val="00AE1AFD"/>
    <w:rsid w:val="00AE2D1C"/>
    <w:rsid w:val="00AE2DB7"/>
    <w:rsid w:val="00AE3F94"/>
    <w:rsid w:val="00AE4EF7"/>
    <w:rsid w:val="00AF26EE"/>
    <w:rsid w:val="00AF4B2C"/>
    <w:rsid w:val="00AF4CB2"/>
    <w:rsid w:val="00AF4D65"/>
    <w:rsid w:val="00AF66B0"/>
    <w:rsid w:val="00B007E3"/>
    <w:rsid w:val="00B041F1"/>
    <w:rsid w:val="00B0654C"/>
    <w:rsid w:val="00B102A6"/>
    <w:rsid w:val="00B10A48"/>
    <w:rsid w:val="00B1111F"/>
    <w:rsid w:val="00B12172"/>
    <w:rsid w:val="00B1282A"/>
    <w:rsid w:val="00B16861"/>
    <w:rsid w:val="00B16F6E"/>
    <w:rsid w:val="00B1799A"/>
    <w:rsid w:val="00B25E92"/>
    <w:rsid w:val="00B33027"/>
    <w:rsid w:val="00B3575C"/>
    <w:rsid w:val="00B359BC"/>
    <w:rsid w:val="00B369D6"/>
    <w:rsid w:val="00B41DC2"/>
    <w:rsid w:val="00B44470"/>
    <w:rsid w:val="00B45591"/>
    <w:rsid w:val="00B45A27"/>
    <w:rsid w:val="00B45D57"/>
    <w:rsid w:val="00B47D13"/>
    <w:rsid w:val="00B5195E"/>
    <w:rsid w:val="00B534CD"/>
    <w:rsid w:val="00B54370"/>
    <w:rsid w:val="00B561FB"/>
    <w:rsid w:val="00B564BE"/>
    <w:rsid w:val="00B6100D"/>
    <w:rsid w:val="00B6313C"/>
    <w:rsid w:val="00B64DC0"/>
    <w:rsid w:val="00B7135C"/>
    <w:rsid w:val="00B75B3B"/>
    <w:rsid w:val="00B76FF9"/>
    <w:rsid w:val="00B82B35"/>
    <w:rsid w:val="00B87DEA"/>
    <w:rsid w:val="00B92F10"/>
    <w:rsid w:val="00B949D2"/>
    <w:rsid w:val="00B95424"/>
    <w:rsid w:val="00B95B14"/>
    <w:rsid w:val="00B96DE8"/>
    <w:rsid w:val="00BA2DFF"/>
    <w:rsid w:val="00BA3606"/>
    <w:rsid w:val="00BA3F71"/>
    <w:rsid w:val="00BA7226"/>
    <w:rsid w:val="00BA777D"/>
    <w:rsid w:val="00BA7ED6"/>
    <w:rsid w:val="00BB054C"/>
    <w:rsid w:val="00BB352F"/>
    <w:rsid w:val="00BB3649"/>
    <w:rsid w:val="00BB4097"/>
    <w:rsid w:val="00BB593A"/>
    <w:rsid w:val="00BB5E40"/>
    <w:rsid w:val="00BB6FE5"/>
    <w:rsid w:val="00BD1C99"/>
    <w:rsid w:val="00BD2DD4"/>
    <w:rsid w:val="00BD469B"/>
    <w:rsid w:val="00BD72A2"/>
    <w:rsid w:val="00BD735E"/>
    <w:rsid w:val="00BE05AB"/>
    <w:rsid w:val="00BE7917"/>
    <w:rsid w:val="00BF3774"/>
    <w:rsid w:val="00C00C2F"/>
    <w:rsid w:val="00C022F7"/>
    <w:rsid w:val="00C0768A"/>
    <w:rsid w:val="00C101F8"/>
    <w:rsid w:val="00C150FF"/>
    <w:rsid w:val="00C15EB4"/>
    <w:rsid w:val="00C16FD8"/>
    <w:rsid w:val="00C24CAF"/>
    <w:rsid w:val="00C2707D"/>
    <w:rsid w:val="00C2734F"/>
    <w:rsid w:val="00C31CAB"/>
    <w:rsid w:val="00C4167C"/>
    <w:rsid w:val="00C42163"/>
    <w:rsid w:val="00C4441B"/>
    <w:rsid w:val="00C51E21"/>
    <w:rsid w:val="00C56AF5"/>
    <w:rsid w:val="00C57CAD"/>
    <w:rsid w:val="00C65A68"/>
    <w:rsid w:val="00C7323B"/>
    <w:rsid w:val="00C75A7A"/>
    <w:rsid w:val="00C774C3"/>
    <w:rsid w:val="00C8079A"/>
    <w:rsid w:val="00C8166C"/>
    <w:rsid w:val="00C826A3"/>
    <w:rsid w:val="00C83B01"/>
    <w:rsid w:val="00C841E5"/>
    <w:rsid w:val="00C84C21"/>
    <w:rsid w:val="00C85437"/>
    <w:rsid w:val="00C8577D"/>
    <w:rsid w:val="00C903C0"/>
    <w:rsid w:val="00C92A3B"/>
    <w:rsid w:val="00C95EC6"/>
    <w:rsid w:val="00CA2F5F"/>
    <w:rsid w:val="00CA4B3B"/>
    <w:rsid w:val="00CA5F7C"/>
    <w:rsid w:val="00CB1198"/>
    <w:rsid w:val="00CB5C2F"/>
    <w:rsid w:val="00CC2247"/>
    <w:rsid w:val="00CC2E49"/>
    <w:rsid w:val="00CC3B83"/>
    <w:rsid w:val="00CC3BFA"/>
    <w:rsid w:val="00CC559E"/>
    <w:rsid w:val="00CC5E69"/>
    <w:rsid w:val="00CC61D0"/>
    <w:rsid w:val="00CC6701"/>
    <w:rsid w:val="00CD0B6E"/>
    <w:rsid w:val="00CD377E"/>
    <w:rsid w:val="00CD48AB"/>
    <w:rsid w:val="00CD7256"/>
    <w:rsid w:val="00CE306A"/>
    <w:rsid w:val="00CF09E1"/>
    <w:rsid w:val="00CF1C24"/>
    <w:rsid w:val="00CF2353"/>
    <w:rsid w:val="00CF2FCB"/>
    <w:rsid w:val="00CF625D"/>
    <w:rsid w:val="00D05685"/>
    <w:rsid w:val="00D0596B"/>
    <w:rsid w:val="00D06E11"/>
    <w:rsid w:val="00D14FA6"/>
    <w:rsid w:val="00D15B9C"/>
    <w:rsid w:val="00D20919"/>
    <w:rsid w:val="00D2157D"/>
    <w:rsid w:val="00D216E5"/>
    <w:rsid w:val="00D2464B"/>
    <w:rsid w:val="00D25C05"/>
    <w:rsid w:val="00D304DF"/>
    <w:rsid w:val="00D3059D"/>
    <w:rsid w:val="00D37D9B"/>
    <w:rsid w:val="00D412DB"/>
    <w:rsid w:val="00D5762F"/>
    <w:rsid w:val="00D603EB"/>
    <w:rsid w:val="00D61154"/>
    <w:rsid w:val="00D6348F"/>
    <w:rsid w:val="00D636D6"/>
    <w:rsid w:val="00D63ECC"/>
    <w:rsid w:val="00D713B5"/>
    <w:rsid w:val="00D71B65"/>
    <w:rsid w:val="00D7228E"/>
    <w:rsid w:val="00D74CF9"/>
    <w:rsid w:val="00D7526C"/>
    <w:rsid w:val="00D752FC"/>
    <w:rsid w:val="00D764F3"/>
    <w:rsid w:val="00D767D9"/>
    <w:rsid w:val="00D769C7"/>
    <w:rsid w:val="00D80A64"/>
    <w:rsid w:val="00D81FC4"/>
    <w:rsid w:val="00D872CA"/>
    <w:rsid w:val="00D87F27"/>
    <w:rsid w:val="00DA3250"/>
    <w:rsid w:val="00DA46B7"/>
    <w:rsid w:val="00DA5A78"/>
    <w:rsid w:val="00DA75CE"/>
    <w:rsid w:val="00DB0DE4"/>
    <w:rsid w:val="00DB13DB"/>
    <w:rsid w:val="00DB473A"/>
    <w:rsid w:val="00DB4A7E"/>
    <w:rsid w:val="00DB7C48"/>
    <w:rsid w:val="00DC077F"/>
    <w:rsid w:val="00DC1479"/>
    <w:rsid w:val="00DC666C"/>
    <w:rsid w:val="00DC7488"/>
    <w:rsid w:val="00DC7DE2"/>
    <w:rsid w:val="00DC7F65"/>
    <w:rsid w:val="00DD2A4C"/>
    <w:rsid w:val="00DD6F1D"/>
    <w:rsid w:val="00DE0480"/>
    <w:rsid w:val="00DE0587"/>
    <w:rsid w:val="00DE0660"/>
    <w:rsid w:val="00DE14F1"/>
    <w:rsid w:val="00DE341E"/>
    <w:rsid w:val="00DE5582"/>
    <w:rsid w:val="00DE595D"/>
    <w:rsid w:val="00DE7DB3"/>
    <w:rsid w:val="00DF2050"/>
    <w:rsid w:val="00DF4664"/>
    <w:rsid w:val="00DF6FB1"/>
    <w:rsid w:val="00E000D8"/>
    <w:rsid w:val="00E00980"/>
    <w:rsid w:val="00E12DD7"/>
    <w:rsid w:val="00E13423"/>
    <w:rsid w:val="00E15963"/>
    <w:rsid w:val="00E20A90"/>
    <w:rsid w:val="00E212CA"/>
    <w:rsid w:val="00E26170"/>
    <w:rsid w:val="00E264D8"/>
    <w:rsid w:val="00E27A81"/>
    <w:rsid w:val="00E35F46"/>
    <w:rsid w:val="00E37919"/>
    <w:rsid w:val="00E37952"/>
    <w:rsid w:val="00E40D6E"/>
    <w:rsid w:val="00E41454"/>
    <w:rsid w:val="00E527F4"/>
    <w:rsid w:val="00E547AE"/>
    <w:rsid w:val="00E63B38"/>
    <w:rsid w:val="00E724A6"/>
    <w:rsid w:val="00E72FEC"/>
    <w:rsid w:val="00E743A1"/>
    <w:rsid w:val="00E813F4"/>
    <w:rsid w:val="00E8257D"/>
    <w:rsid w:val="00E842DF"/>
    <w:rsid w:val="00E857EE"/>
    <w:rsid w:val="00E86042"/>
    <w:rsid w:val="00E9131C"/>
    <w:rsid w:val="00E92BAD"/>
    <w:rsid w:val="00E93D64"/>
    <w:rsid w:val="00E96616"/>
    <w:rsid w:val="00E96E2C"/>
    <w:rsid w:val="00E96E79"/>
    <w:rsid w:val="00EA042D"/>
    <w:rsid w:val="00EA3EF8"/>
    <w:rsid w:val="00EA4B64"/>
    <w:rsid w:val="00EA6E39"/>
    <w:rsid w:val="00EB362D"/>
    <w:rsid w:val="00EB395B"/>
    <w:rsid w:val="00EB418D"/>
    <w:rsid w:val="00EB5B47"/>
    <w:rsid w:val="00EB6673"/>
    <w:rsid w:val="00EC0C43"/>
    <w:rsid w:val="00EC33CA"/>
    <w:rsid w:val="00EC3EB0"/>
    <w:rsid w:val="00EC6F0D"/>
    <w:rsid w:val="00ED0577"/>
    <w:rsid w:val="00ED15CD"/>
    <w:rsid w:val="00ED1BD3"/>
    <w:rsid w:val="00ED5377"/>
    <w:rsid w:val="00ED5837"/>
    <w:rsid w:val="00ED5A08"/>
    <w:rsid w:val="00ED60DE"/>
    <w:rsid w:val="00EE0560"/>
    <w:rsid w:val="00EE2125"/>
    <w:rsid w:val="00EE307D"/>
    <w:rsid w:val="00EE4440"/>
    <w:rsid w:val="00EE6DF0"/>
    <w:rsid w:val="00EF0D58"/>
    <w:rsid w:val="00EF1C73"/>
    <w:rsid w:val="00EF4C0F"/>
    <w:rsid w:val="00F02C79"/>
    <w:rsid w:val="00F03A00"/>
    <w:rsid w:val="00F0437C"/>
    <w:rsid w:val="00F064EB"/>
    <w:rsid w:val="00F10185"/>
    <w:rsid w:val="00F1066C"/>
    <w:rsid w:val="00F10D56"/>
    <w:rsid w:val="00F12892"/>
    <w:rsid w:val="00F212D6"/>
    <w:rsid w:val="00F2409E"/>
    <w:rsid w:val="00F26C83"/>
    <w:rsid w:val="00F27934"/>
    <w:rsid w:val="00F34D84"/>
    <w:rsid w:val="00F35EED"/>
    <w:rsid w:val="00F37FBC"/>
    <w:rsid w:val="00F405B6"/>
    <w:rsid w:val="00F40699"/>
    <w:rsid w:val="00F40E96"/>
    <w:rsid w:val="00F41897"/>
    <w:rsid w:val="00F41AAC"/>
    <w:rsid w:val="00F44858"/>
    <w:rsid w:val="00F45107"/>
    <w:rsid w:val="00F5112F"/>
    <w:rsid w:val="00F53188"/>
    <w:rsid w:val="00F533A0"/>
    <w:rsid w:val="00F5360E"/>
    <w:rsid w:val="00F560E6"/>
    <w:rsid w:val="00F561F4"/>
    <w:rsid w:val="00F65925"/>
    <w:rsid w:val="00F65DF7"/>
    <w:rsid w:val="00F704B1"/>
    <w:rsid w:val="00F706B2"/>
    <w:rsid w:val="00F71FFE"/>
    <w:rsid w:val="00F74BEC"/>
    <w:rsid w:val="00F7506B"/>
    <w:rsid w:val="00F758D8"/>
    <w:rsid w:val="00F83071"/>
    <w:rsid w:val="00F843C4"/>
    <w:rsid w:val="00F855F9"/>
    <w:rsid w:val="00F92FCA"/>
    <w:rsid w:val="00F95C14"/>
    <w:rsid w:val="00F96C1B"/>
    <w:rsid w:val="00F97FB3"/>
    <w:rsid w:val="00FA0C71"/>
    <w:rsid w:val="00FA21FD"/>
    <w:rsid w:val="00FB5A65"/>
    <w:rsid w:val="00FB5AFF"/>
    <w:rsid w:val="00FC0541"/>
    <w:rsid w:val="00FC35A4"/>
    <w:rsid w:val="00FC4DB1"/>
    <w:rsid w:val="00FC555E"/>
    <w:rsid w:val="00FC64E3"/>
    <w:rsid w:val="00FC6F65"/>
    <w:rsid w:val="00FD287F"/>
    <w:rsid w:val="00FD509F"/>
    <w:rsid w:val="00FD68C5"/>
    <w:rsid w:val="00FD7E08"/>
    <w:rsid w:val="00FE1EE3"/>
    <w:rsid w:val="00FE5292"/>
    <w:rsid w:val="00FE6F12"/>
    <w:rsid w:val="00FF0804"/>
    <w:rsid w:val="00FF0E22"/>
    <w:rsid w:val="00FF0E5C"/>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F32C9"/>
  <w15:docId w15:val="{A6D6410B-BAB8-4386-814A-85007F21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5B"/>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032722"/>
    <w:rPr>
      <w:color w:val="0000FF" w:themeColor="hyperlink"/>
      <w:u w:val="single"/>
    </w:rPr>
  </w:style>
  <w:style w:type="paragraph" w:styleId="NormalWeb">
    <w:name w:val="Normal (Web)"/>
    <w:basedOn w:val="Normal"/>
    <w:uiPriority w:val="99"/>
    <w:unhideWhenUsed/>
    <w:rsid w:val="0059015B"/>
    <w:pPr>
      <w:spacing w:before="100" w:beforeAutospacing="1" w:after="100" w:afterAutospacing="1"/>
    </w:pPr>
    <w:rPr>
      <w:rFonts w:ascii="Times New Roman" w:eastAsia="Times New Roman" w:hAnsi="Times New Roman"/>
      <w:sz w:val="24"/>
      <w:szCs w:val="24"/>
      <w:lang w:eastAsia="en-AU"/>
    </w:rPr>
  </w:style>
  <w:style w:type="character" w:customStyle="1" w:styleId="normaltextrun">
    <w:name w:val="normaltextrun"/>
    <w:basedOn w:val="DefaultParagraphFont"/>
    <w:rsid w:val="00AE1AFD"/>
  </w:style>
  <w:style w:type="paragraph" w:customStyle="1" w:styleId="paragraph">
    <w:name w:val="paragraph"/>
    <w:basedOn w:val="Normal"/>
    <w:rsid w:val="00AE1AFD"/>
    <w:pPr>
      <w:spacing w:before="100" w:beforeAutospacing="1" w:after="100" w:afterAutospacing="1"/>
    </w:pPr>
    <w:rPr>
      <w:rFonts w:ascii="Times New Roman" w:eastAsia="Times New Roman" w:hAnsi="Times New Roman"/>
      <w:sz w:val="24"/>
      <w:szCs w:val="24"/>
      <w:lang w:eastAsia="en-AU"/>
    </w:rPr>
  </w:style>
  <w:style w:type="paragraph" w:styleId="BodyText">
    <w:name w:val="Body Text"/>
    <w:basedOn w:val="Normal"/>
    <w:link w:val="BodyTextChar"/>
    <w:rsid w:val="00AE1AFD"/>
    <w:pPr>
      <w:widowControl w:val="0"/>
      <w:suppressAutoHyphens/>
      <w:spacing w:after="140" w:line="276" w:lineRule="auto"/>
    </w:pPr>
    <w:rPr>
      <w:rFonts w:ascii="Times New Roman" w:eastAsia="SimSun" w:hAnsi="Times New Roman" w:cs="Mangal"/>
      <w:kern w:val="2"/>
      <w:sz w:val="24"/>
      <w:szCs w:val="24"/>
      <w:lang w:eastAsia="hi-IN" w:bidi="hi-IN"/>
    </w:rPr>
  </w:style>
  <w:style w:type="character" w:customStyle="1" w:styleId="BodyTextChar">
    <w:name w:val="Body Text Char"/>
    <w:basedOn w:val="DefaultParagraphFont"/>
    <w:link w:val="BodyText"/>
    <w:rsid w:val="00AE1AFD"/>
    <w:rPr>
      <w:rFonts w:ascii="Times New Roman" w:eastAsia="SimSun" w:hAnsi="Times New Roman" w:cs="Mangal"/>
      <w:kern w:val="2"/>
      <w:sz w:val="24"/>
      <w:szCs w:val="24"/>
      <w:lang w:eastAsia="hi-IN" w:bidi="hi-IN"/>
    </w:rPr>
  </w:style>
  <w:style w:type="paragraph" w:customStyle="1" w:styleId="Quotations">
    <w:name w:val="Quotations"/>
    <w:basedOn w:val="Normal"/>
    <w:qFormat/>
    <w:rsid w:val="00AE1AFD"/>
    <w:pPr>
      <w:widowControl w:val="0"/>
      <w:suppressAutoHyphens/>
      <w:spacing w:after="283"/>
      <w:ind w:left="567" w:right="567"/>
    </w:pPr>
    <w:rPr>
      <w:rFonts w:ascii="Times New Roman" w:eastAsia="SimSun" w:hAnsi="Times New Roman" w:cs="Mangal"/>
      <w:kern w:val="2"/>
      <w:sz w:val="24"/>
      <w:szCs w:val="24"/>
      <w:lang w:eastAsia="hi-IN" w:bidi="hi-IN"/>
    </w:rPr>
  </w:style>
  <w:style w:type="character" w:styleId="Emphasis">
    <w:name w:val="Emphasis"/>
    <w:basedOn w:val="DefaultParagraphFont"/>
    <w:uiPriority w:val="20"/>
    <w:qFormat/>
    <w:rsid w:val="005D7D52"/>
    <w:rPr>
      <w:i/>
      <w:iCs/>
    </w:rPr>
  </w:style>
  <w:style w:type="character" w:customStyle="1" w:styleId="UnresolvedMention1">
    <w:name w:val="Unresolved Mention1"/>
    <w:basedOn w:val="DefaultParagraphFont"/>
    <w:uiPriority w:val="99"/>
    <w:semiHidden/>
    <w:unhideWhenUsed/>
    <w:rsid w:val="008E0904"/>
    <w:rPr>
      <w:color w:val="605E5C"/>
      <w:shd w:val="clear" w:color="auto" w:fill="E1DFDD"/>
    </w:rPr>
  </w:style>
  <w:style w:type="paragraph" w:styleId="ListBullet">
    <w:name w:val="List Bullet"/>
    <w:basedOn w:val="List"/>
    <w:rsid w:val="00F37FBC"/>
    <w:pPr>
      <w:keepNext/>
      <w:keepLines/>
      <w:numPr>
        <w:numId w:val="17"/>
      </w:numPr>
      <w:tabs>
        <w:tab w:val="num" w:pos="360"/>
        <w:tab w:val="num" w:pos="720"/>
      </w:tabs>
      <w:spacing w:before="40" w:after="40"/>
      <w:ind w:left="720" w:hanging="283"/>
    </w:pPr>
    <w:rPr>
      <w:rFonts w:ascii="Times New Roman" w:eastAsia="Times New Roman" w:hAnsi="Times New Roman"/>
      <w:sz w:val="24"/>
    </w:rPr>
  </w:style>
  <w:style w:type="paragraph" w:styleId="List">
    <w:name w:val="List"/>
    <w:basedOn w:val="Normal"/>
    <w:uiPriority w:val="99"/>
    <w:semiHidden/>
    <w:unhideWhenUsed/>
    <w:rsid w:val="00F37FBC"/>
    <w:pPr>
      <w:ind w:left="283" w:hanging="283"/>
      <w:contextualSpacing/>
    </w:pPr>
  </w:style>
  <w:style w:type="character" w:customStyle="1" w:styleId="UnresolvedMention2">
    <w:name w:val="Unresolved Mention2"/>
    <w:basedOn w:val="DefaultParagraphFont"/>
    <w:uiPriority w:val="99"/>
    <w:semiHidden/>
    <w:unhideWhenUsed/>
    <w:rsid w:val="008F5A0B"/>
    <w:rPr>
      <w:color w:val="605E5C"/>
      <w:shd w:val="clear" w:color="auto" w:fill="E1DFDD"/>
    </w:rPr>
  </w:style>
  <w:style w:type="paragraph" w:customStyle="1" w:styleId="Answers">
    <w:name w:val="Answers"/>
    <w:basedOn w:val="Normal"/>
    <w:link w:val="AnswersChar"/>
    <w:qFormat/>
    <w:rsid w:val="0009047E"/>
    <w:rPr>
      <w:rFonts w:ascii="Calibri Light" w:eastAsia="Times New Roman" w:hAnsi="Calibri Light"/>
      <w:bCs/>
      <w:color w:val="0070C0"/>
      <w:szCs w:val="24"/>
      <w:lang w:val="en-US"/>
    </w:rPr>
  </w:style>
  <w:style w:type="character" w:customStyle="1" w:styleId="AnswersChar">
    <w:name w:val="Answers Char"/>
    <w:basedOn w:val="DefaultParagraphFont"/>
    <w:link w:val="Answers"/>
    <w:rsid w:val="0009047E"/>
    <w:rPr>
      <w:rFonts w:ascii="Calibri Light" w:eastAsia="Times New Roman" w:hAnsi="Calibri Light"/>
      <w:bCs/>
      <w:color w:val="0070C0"/>
      <w:szCs w:val="24"/>
      <w:lang w:val="en-US" w:eastAsia="en-US"/>
    </w:rPr>
  </w:style>
  <w:style w:type="character" w:styleId="Strong">
    <w:name w:val="Strong"/>
    <w:basedOn w:val="DefaultParagraphFont"/>
    <w:uiPriority w:val="22"/>
    <w:qFormat/>
    <w:rsid w:val="001A78C1"/>
    <w:rPr>
      <w:b/>
      <w:bCs/>
    </w:rPr>
  </w:style>
  <w:style w:type="character" w:customStyle="1" w:styleId="singlesyn">
    <w:name w:val="single_syn"/>
    <w:basedOn w:val="DefaultParagraphFont"/>
    <w:rsid w:val="00174720"/>
  </w:style>
  <w:style w:type="character" w:customStyle="1" w:styleId="multisyn">
    <w:name w:val="multi_syn"/>
    <w:basedOn w:val="DefaultParagraphFont"/>
    <w:rsid w:val="00174720"/>
  </w:style>
  <w:style w:type="paragraph" w:customStyle="1" w:styleId="plag">
    <w:name w:val="plag"/>
    <w:basedOn w:val="Normal"/>
    <w:rsid w:val="00907111"/>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33441091">
      <w:bodyDiv w:val="1"/>
      <w:marLeft w:val="0"/>
      <w:marRight w:val="0"/>
      <w:marTop w:val="0"/>
      <w:marBottom w:val="0"/>
      <w:divBdr>
        <w:top w:val="none" w:sz="0" w:space="0" w:color="auto"/>
        <w:left w:val="none" w:sz="0" w:space="0" w:color="auto"/>
        <w:bottom w:val="none" w:sz="0" w:space="0" w:color="auto"/>
        <w:right w:val="none" w:sz="0" w:space="0" w:color="auto"/>
      </w:divBdr>
    </w:div>
    <w:div w:id="266430740">
      <w:bodyDiv w:val="1"/>
      <w:marLeft w:val="0"/>
      <w:marRight w:val="0"/>
      <w:marTop w:val="0"/>
      <w:marBottom w:val="0"/>
      <w:divBdr>
        <w:top w:val="none" w:sz="0" w:space="0" w:color="auto"/>
        <w:left w:val="none" w:sz="0" w:space="0" w:color="auto"/>
        <w:bottom w:val="none" w:sz="0" w:space="0" w:color="auto"/>
        <w:right w:val="none" w:sz="0" w:space="0" w:color="auto"/>
      </w:divBdr>
    </w:div>
    <w:div w:id="272981710">
      <w:bodyDiv w:val="1"/>
      <w:marLeft w:val="0"/>
      <w:marRight w:val="0"/>
      <w:marTop w:val="0"/>
      <w:marBottom w:val="0"/>
      <w:divBdr>
        <w:top w:val="none" w:sz="0" w:space="0" w:color="auto"/>
        <w:left w:val="none" w:sz="0" w:space="0" w:color="auto"/>
        <w:bottom w:val="none" w:sz="0" w:space="0" w:color="auto"/>
        <w:right w:val="none" w:sz="0" w:space="0" w:color="auto"/>
      </w:divBdr>
    </w:div>
    <w:div w:id="349063902">
      <w:bodyDiv w:val="1"/>
      <w:marLeft w:val="0"/>
      <w:marRight w:val="0"/>
      <w:marTop w:val="0"/>
      <w:marBottom w:val="0"/>
      <w:divBdr>
        <w:top w:val="none" w:sz="0" w:space="0" w:color="auto"/>
        <w:left w:val="none" w:sz="0" w:space="0" w:color="auto"/>
        <w:bottom w:val="none" w:sz="0" w:space="0" w:color="auto"/>
        <w:right w:val="none" w:sz="0" w:space="0" w:color="auto"/>
      </w:divBdr>
    </w:div>
    <w:div w:id="393236695">
      <w:bodyDiv w:val="1"/>
      <w:marLeft w:val="0"/>
      <w:marRight w:val="0"/>
      <w:marTop w:val="0"/>
      <w:marBottom w:val="0"/>
      <w:divBdr>
        <w:top w:val="none" w:sz="0" w:space="0" w:color="auto"/>
        <w:left w:val="none" w:sz="0" w:space="0" w:color="auto"/>
        <w:bottom w:val="none" w:sz="0" w:space="0" w:color="auto"/>
        <w:right w:val="none" w:sz="0" w:space="0" w:color="auto"/>
      </w:divBdr>
    </w:div>
    <w:div w:id="419524238">
      <w:bodyDiv w:val="1"/>
      <w:marLeft w:val="0"/>
      <w:marRight w:val="0"/>
      <w:marTop w:val="0"/>
      <w:marBottom w:val="0"/>
      <w:divBdr>
        <w:top w:val="none" w:sz="0" w:space="0" w:color="auto"/>
        <w:left w:val="none" w:sz="0" w:space="0" w:color="auto"/>
        <w:bottom w:val="none" w:sz="0" w:space="0" w:color="auto"/>
        <w:right w:val="none" w:sz="0" w:space="0" w:color="auto"/>
      </w:divBdr>
    </w:div>
    <w:div w:id="515927481">
      <w:bodyDiv w:val="1"/>
      <w:marLeft w:val="0"/>
      <w:marRight w:val="0"/>
      <w:marTop w:val="0"/>
      <w:marBottom w:val="0"/>
      <w:divBdr>
        <w:top w:val="none" w:sz="0" w:space="0" w:color="auto"/>
        <w:left w:val="none" w:sz="0" w:space="0" w:color="auto"/>
        <w:bottom w:val="none" w:sz="0" w:space="0" w:color="auto"/>
        <w:right w:val="none" w:sz="0" w:space="0" w:color="auto"/>
      </w:divBdr>
    </w:div>
    <w:div w:id="558975283">
      <w:bodyDiv w:val="1"/>
      <w:marLeft w:val="0"/>
      <w:marRight w:val="0"/>
      <w:marTop w:val="0"/>
      <w:marBottom w:val="0"/>
      <w:divBdr>
        <w:top w:val="none" w:sz="0" w:space="0" w:color="auto"/>
        <w:left w:val="none" w:sz="0" w:space="0" w:color="auto"/>
        <w:bottom w:val="none" w:sz="0" w:space="0" w:color="auto"/>
        <w:right w:val="none" w:sz="0" w:space="0" w:color="auto"/>
      </w:divBdr>
    </w:div>
    <w:div w:id="725959538">
      <w:bodyDiv w:val="1"/>
      <w:marLeft w:val="0"/>
      <w:marRight w:val="0"/>
      <w:marTop w:val="0"/>
      <w:marBottom w:val="0"/>
      <w:divBdr>
        <w:top w:val="none" w:sz="0" w:space="0" w:color="auto"/>
        <w:left w:val="none" w:sz="0" w:space="0" w:color="auto"/>
        <w:bottom w:val="none" w:sz="0" w:space="0" w:color="auto"/>
        <w:right w:val="none" w:sz="0" w:space="0" w:color="auto"/>
      </w:divBdr>
      <w:divsChild>
        <w:div w:id="300035607">
          <w:marLeft w:val="0"/>
          <w:marRight w:val="0"/>
          <w:marTop w:val="0"/>
          <w:marBottom w:val="0"/>
          <w:divBdr>
            <w:top w:val="none" w:sz="0" w:space="0" w:color="auto"/>
            <w:left w:val="none" w:sz="0" w:space="0" w:color="auto"/>
            <w:bottom w:val="none" w:sz="0" w:space="0" w:color="auto"/>
            <w:right w:val="none" w:sz="0" w:space="0" w:color="auto"/>
          </w:divBdr>
        </w:div>
        <w:div w:id="397018727">
          <w:marLeft w:val="0"/>
          <w:marRight w:val="0"/>
          <w:marTop w:val="0"/>
          <w:marBottom w:val="0"/>
          <w:divBdr>
            <w:top w:val="none" w:sz="0" w:space="0" w:color="auto"/>
            <w:left w:val="none" w:sz="0" w:space="0" w:color="auto"/>
            <w:bottom w:val="none" w:sz="0" w:space="0" w:color="auto"/>
            <w:right w:val="none" w:sz="0" w:space="0" w:color="auto"/>
          </w:divBdr>
        </w:div>
        <w:div w:id="805388744">
          <w:marLeft w:val="0"/>
          <w:marRight w:val="0"/>
          <w:marTop w:val="0"/>
          <w:marBottom w:val="0"/>
          <w:divBdr>
            <w:top w:val="none" w:sz="0" w:space="0" w:color="auto"/>
            <w:left w:val="none" w:sz="0" w:space="0" w:color="auto"/>
            <w:bottom w:val="none" w:sz="0" w:space="0" w:color="auto"/>
            <w:right w:val="none" w:sz="0" w:space="0" w:color="auto"/>
          </w:divBdr>
        </w:div>
        <w:div w:id="886070364">
          <w:marLeft w:val="0"/>
          <w:marRight w:val="0"/>
          <w:marTop w:val="0"/>
          <w:marBottom w:val="0"/>
          <w:divBdr>
            <w:top w:val="none" w:sz="0" w:space="0" w:color="auto"/>
            <w:left w:val="none" w:sz="0" w:space="0" w:color="auto"/>
            <w:bottom w:val="none" w:sz="0" w:space="0" w:color="auto"/>
            <w:right w:val="none" w:sz="0" w:space="0" w:color="auto"/>
          </w:divBdr>
        </w:div>
        <w:div w:id="1271814014">
          <w:marLeft w:val="0"/>
          <w:marRight w:val="0"/>
          <w:marTop w:val="0"/>
          <w:marBottom w:val="0"/>
          <w:divBdr>
            <w:top w:val="none" w:sz="0" w:space="0" w:color="auto"/>
            <w:left w:val="none" w:sz="0" w:space="0" w:color="auto"/>
            <w:bottom w:val="none" w:sz="0" w:space="0" w:color="auto"/>
            <w:right w:val="none" w:sz="0" w:space="0" w:color="auto"/>
          </w:divBdr>
        </w:div>
        <w:div w:id="1416977116">
          <w:marLeft w:val="0"/>
          <w:marRight w:val="0"/>
          <w:marTop w:val="0"/>
          <w:marBottom w:val="0"/>
          <w:divBdr>
            <w:top w:val="none" w:sz="0" w:space="0" w:color="auto"/>
            <w:left w:val="none" w:sz="0" w:space="0" w:color="auto"/>
            <w:bottom w:val="none" w:sz="0" w:space="0" w:color="auto"/>
            <w:right w:val="none" w:sz="0" w:space="0" w:color="auto"/>
          </w:divBdr>
        </w:div>
        <w:div w:id="1715733315">
          <w:marLeft w:val="0"/>
          <w:marRight w:val="0"/>
          <w:marTop w:val="0"/>
          <w:marBottom w:val="0"/>
          <w:divBdr>
            <w:top w:val="none" w:sz="0" w:space="0" w:color="auto"/>
            <w:left w:val="none" w:sz="0" w:space="0" w:color="auto"/>
            <w:bottom w:val="none" w:sz="0" w:space="0" w:color="auto"/>
            <w:right w:val="none" w:sz="0" w:space="0" w:color="auto"/>
          </w:divBdr>
        </w:div>
      </w:divsChild>
    </w:div>
    <w:div w:id="89667175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370911403">
          <w:marLeft w:val="0"/>
          <w:marRight w:val="0"/>
          <w:marTop w:val="0"/>
          <w:marBottom w:val="0"/>
          <w:divBdr>
            <w:top w:val="none" w:sz="0" w:space="0" w:color="auto"/>
            <w:left w:val="none" w:sz="0" w:space="0" w:color="auto"/>
            <w:bottom w:val="none" w:sz="0" w:space="0" w:color="auto"/>
            <w:right w:val="none" w:sz="0" w:space="0" w:color="auto"/>
          </w:divBdr>
        </w:div>
        <w:div w:id="1967589345">
          <w:marLeft w:val="0"/>
          <w:marRight w:val="0"/>
          <w:marTop w:val="0"/>
          <w:marBottom w:val="0"/>
          <w:divBdr>
            <w:top w:val="none" w:sz="0" w:space="0" w:color="auto"/>
            <w:left w:val="none" w:sz="0" w:space="0" w:color="auto"/>
            <w:bottom w:val="none" w:sz="0" w:space="0" w:color="auto"/>
            <w:right w:val="none" w:sz="0" w:space="0" w:color="auto"/>
          </w:divBdr>
        </w:div>
      </w:divsChild>
    </w:div>
    <w:div w:id="1522742411">
      <w:bodyDiv w:val="1"/>
      <w:marLeft w:val="0"/>
      <w:marRight w:val="0"/>
      <w:marTop w:val="0"/>
      <w:marBottom w:val="0"/>
      <w:divBdr>
        <w:top w:val="none" w:sz="0" w:space="0" w:color="auto"/>
        <w:left w:val="none" w:sz="0" w:space="0" w:color="auto"/>
        <w:bottom w:val="none" w:sz="0" w:space="0" w:color="auto"/>
        <w:right w:val="none" w:sz="0" w:space="0" w:color="auto"/>
      </w:divBdr>
      <w:divsChild>
        <w:div w:id="1103265005">
          <w:marLeft w:val="0"/>
          <w:marRight w:val="0"/>
          <w:marTop w:val="0"/>
          <w:marBottom w:val="450"/>
          <w:divBdr>
            <w:top w:val="none" w:sz="0" w:space="0" w:color="auto"/>
            <w:left w:val="none" w:sz="0" w:space="0" w:color="auto"/>
            <w:bottom w:val="none" w:sz="0" w:space="0" w:color="auto"/>
            <w:right w:val="none" w:sz="0" w:space="0" w:color="auto"/>
          </w:divBdr>
        </w:div>
        <w:div w:id="1812819628">
          <w:marLeft w:val="0"/>
          <w:marRight w:val="0"/>
          <w:marTop w:val="0"/>
          <w:marBottom w:val="0"/>
          <w:divBdr>
            <w:top w:val="none" w:sz="0" w:space="0" w:color="auto"/>
            <w:left w:val="none" w:sz="0" w:space="0" w:color="auto"/>
            <w:bottom w:val="none" w:sz="0" w:space="0" w:color="auto"/>
            <w:right w:val="none" w:sz="0" w:space="0" w:color="auto"/>
          </w:divBdr>
          <w:divsChild>
            <w:div w:id="594632213">
              <w:marLeft w:val="0"/>
              <w:marRight w:val="0"/>
              <w:marTop w:val="675"/>
              <w:marBottom w:val="675"/>
              <w:divBdr>
                <w:top w:val="none" w:sz="0" w:space="0" w:color="auto"/>
                <w:left w:val="none" w:sz="0" w:space="0" w:color="auto"/>
                <w:bottom w:val="none" w:sz="0" w:space="0" w:color="auto"/>
                <w:right w:val="none" w:sz="0" w:space="0" w:color="auto"/>
              </w:divBdr>
              <w:divsChild>
                <w:div w:id="1042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4093">
      <w:bodyDiv w:val="1"/>
      <w:marLeft w:val="0"/>
      <w:marRight w:val="0"/>
      <w:marTop w:val="0"/>
      <w:marBottom w:val="0"/>
      <w:divBdr>
        <w:top w:val="none" w:sz="0" w:space="0" w:color="auto"/>
        <w:left w:val="none" w:sz="0" w:space="0" w:color="auto"/>
        <w:bottom w:val="none" w:sz="0" w:space="0" w:color="auto"/>
        <w:right w:val="none" w:sz="0" w:space="0" w:color="auto"/>
      </w:divBdr>
    </w:div>
    <w:div w:id="1609503888">
      <w:bodyDiv w:val="1"/>
      <w:marLeft w:val="0"/>
      <w:marRight w:val="0"/>
      <w:marTop w:val="0"/>
      <w:marBottom w:val="0"/>
      <w:divBdr>
        <w:top w:val="none" w:sz="0" w:space="0" w:color="auto"/>
        <w:left w:val="none" w:sz="0" w:space="0" w:color="auto"/>
        <w:bottom w:val="none" w:sz="0" w:space="0" w:color="auto"/>
        <w:right w:val="none" w:sz="0" w:space="0" w:color="auto"/>
      </w:divBdr>
    </w:div>
    <w:div w:id="1672022646">
      <w:bodyDiv w:val="1"/>
      <w:marLeft w:val="0"/>
      <w:marRight w:val="0"/>
      <w:marTop w:val="0"/>
      <w:marBottom w:val="0"/>
      <w:divBdr>
        <w:top w:val="none" w:sz="0" w:space="0" w:color="auto"/>
        <w:left w:val="none" w:sz="0" w:space="0" w:color="auto"/>
        <w:bottom w:val="none" w:sz="0" w:space="0" w:color="auto"/>
        <w:right w:val="none" w:sz="0" w:space="0" w:color="auto"/>
      </w:divBdr>
    </w:div>
    <w:div w:id="1684669722">
      <w:bodyDiv w:val="1"/>
      <w:marLeft w:val="0"/>
      <w:marRight w:val="0"/>
      <w:marTop w:val="0"/>
      <w:marBottom w:val="0"/>
      <w:divBdr>
        <w:top w:val="none" w:sz="0" w:space="0" w:color="auto"/>
        <w:left w:val="none" w:sz="0" w:space="0" w:color="auto"/>
        <w:bottom w:val="none" w:sz="0" w:space="0" w:color="auto"/>
        <w:right w:val="none" w:sz="0" w:space="0" w:color="auto"/>
      </w:divBdr>
    </w:div>
    <w:div w:id="1724793403">
      <w:bodyDiv w:val="1"/>
      <w:marLeft w:val="0"/>
      <w:marRight w:val="0"/>
      <w:marTop w:val="0"/>
      <w:marBottom w:val="0"/>
      <w:divBdr>
        <w:top w:val="none" w:sz="0" w:space="0" w:color="auto"/>
        <w:left w:val="none" w:sz="0" w:space="0" w:color="auto"/>
        <w:bottom w:val="none" w:sz="0" w:space="0" w:color="auto"/>
        <w:right w:val="none" w:sz="0" w:space="0" w:color="auto"/>
      </w:divBdr>
    </w:div>
    <w:div w:id="1775855912">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faro1\AppData\Local\Microsoft\Windows\INetCache\Content.MSO\63420F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118CC48416492C9D2A11D337A51103"/>
        <w:category>
          <w:name w:val="General"/>
          <w:gallery w:val="placeholder"/>
        </w:category>
        <w:types>
          <w:type w:val="bbPlcHdr"/>
        </w:types>
        <w:behaviors>
          <w:behavior w:val="content"/>
        </w:behaviors>
        <w:guid w:val="{F1D40B6E-E00F-4E0E-B880-07D5A5975936}"/>
      </w:docPartPr>
      <w:docPartBody>
        <w:p w:rsidR="00454F3A" w:rsidRDefault="00584675">
          <w:pPr>
            <w:pStyle w:val="73118CC48416492C9D2A11D337A51103"/>
          </w:pPr>
          <w:r w:rsidRPr="000A63A7">
            <w:rPr>
              <w:rStyle w:val="PlaceholderText"/>
            </w:rPr>
            <w:t>Click here to enter text.</w:t>
          </w:r>
        </w:p>
      </w:docPartBody>
    </w:docPart>
    <w:docPart>
      <w:docPartPr>
        <w:name w:val="B9D1BCF0AFEB4B7C89E62FC374269CAD"/>
        <w:category>
          <w:name w:val="General"/>
          <w:gallery w:val="placeholder"/>
        </w:category>
        <w:types>
          <w:type w:val="bbPlcHdr"/>
        </w:types>
        <w:behaviors>
          <w:behavior w:val="content"/>
        </w:behaviors>
        <w:guid w:val="{9EA8BB93-B829-45C7-98EA-C58261F13640}"/>
      </w:docPartPr>
      <w:docPartBody>
        <w:p w:rsidR="00EE02DC" w:rsidRDefault="00584675">
          <w:pPr>
            <w:pStyle w:val="ListParagraph"/>
          </w:pPr>
          <w:r>
            <w:rPr>
              <w:shd w:val="clear" w:color="auto" w:fill="FFFFCC"/>
            </w:rPr>
            <w:t>Add task Instructions to students here. Include clear information about what they have to do, where assessment will take place and how they will be assessed</w:t>
          </w:r>
        </w:p>
        <w:p w:rsidR="00454F3A" w:rsidRDefault="00454F3A"/>
      </w:docPartBody>
    </w:docPart>
    <w:docPart>
      <w:docPartPr>
        <w:name w:val="E4465D8C0FF44EA7B23EC053834AD600"/>
        <w:category>
          <w:name w:val="General"/>
          <w:gallery w:val="placeholder"/>
        </w:category>
        <w:types>
          <w:type w:val="bbPlcHdr"/>
        </w:types>
        <w:behaviors>
          <w:behavior w:val="content"/>
        </w:behaviors>
        <w:guid w:val="{8CA60B6E-FCAA-4BC0-8F4A-368D8EC07A43}"/>
      </w:docPartPr>
      <w:docPartBody>
        <w:p w:rsidR="00EE02DC" w:rsidRDefault="00584675">
          <w:pPr>
            <w:spacing w:before="60" w:after="60"/>
            <w:rPr>
              <w:rFonts w:cs="Arial"/>
              <w:szCs w:val="20"/>
            </w:rPr>
          </w:pPr>
          <w:r>
            <w:rPr>
              <w:rFonts w:cs="Arial"/>
              <w:szCs w:val="20"/>
              <w:shd w:val="clear" w:color="auto" w:fill="FFFFCC"/>
            </w:rPr>
            <w:t>Add conditions of assessment here</w:t>
          </w:r>
          <w:r>
            <w:rPr>
              <w:rFonts w:cs="Arial"/>
              <w:szCs w:val="20"/>
            </w:rPr>
            <w:t>.</w:t>
          </w:r>
        </w:p>
        <w:p w:rsidR="00EE02DC" w:rsidRDefault="00584675">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EE02DC" w:rsidRDefault="00584675">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EE02DC" w:rsidRDefault="00584675">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EE02DC" w:rsidRDefault="00584675">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EE02DC" w:rsidRDefault="00584675">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EE02DC" w:rsidRDefault="00584675">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EE02DC" w:rsidRDefault="00584675">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454F3A" w:rsidRDefault="00454F3A"/>
      </w:docPartBody>
    </w:docPart>
    <w:docPart>
      <w:docPartPr>
        <w:name w:val="6706764B17034F938F6D9744F42B7E02"/>
        <w:category>
          <w:name w:val="General"/>
          <w:gallery w:val="placeholder"/>
        </w:category>
        <w:types>
          <w:type w:val="bbPlcHdr"/>
        </w:types>
        <w:behaviors>
          <w:behavior w:val="content"/>
        </w:behaviors>
        <w:guid w:val="{19B91120-0BCB-4F16-B70E-0AF46634CA0D}"/>
      </w:docPartPr>
      <w:docPartBody>
        <w:p w:rsidR="00454F3A" w:rsidRDefault="00584675">
          <w:pPr>
            <w:pStyle w:val="6706764B17034F938F6D9744F42B7E02"/>
          </w:pPr>
          <w:r>
            <w:rPr>
              <w:rStyle w:val="PlaceholderText"/>
              <w:color w:val="000000" w:themeColor="text1"/>
              <w:shd w:val="clear" w:color="auto" w:fill="FFFFCC"/>
            </w:rPr>
            <w:t>Add equipment/resources here.</w:t>
          </w:r>
        </w:p>
      </w:docPartBody>
    </w:docPart>
    <w:docPart>
      <w:docPartPr>
        <w:name w:val="7B93C670275940B8878A7E11ABC058C6"/>
        <w:category>
          <w:name w:val="General"/>
          <w:gallery w:val="placeholder"/>
        </w:category>
        <w:types>
          <w:type w:val="bbPlcHdr"/>
        </w:types>
        <w:behaviors>
          <w:behavior w:val="content"/>
        </w:behaviors>
        <w:guid w:val="{B77651B5-AAF5-4B79-BF89-D6B0AD8ACB57}"/>
      </w:docPartPr>
      <w:docPartBody>
        <w:p w:rsidR="00454F3A" w:rsidRDefault="00584675">
          <w:pPr>
            <w:pStyle w:val="7B93C670275940B8878A7E11ABC058C6"/>
          </w:pPr>
          <w:r>
            <w:rPr>
              <w:rStyle w:val="PlaceholderText"/>
              <w:color w:val="000000" w:themeColor="text1"/>
              <w:shd w:val="clear" w:color="auto" w:fill="FFFFCC"/>
            </w:rPr>
            <w:t>Add equipment/resources here.</w:t>
          </w:r>
        </w:p>
      </w:docPartBody>
    </w:docPart>
    <w:docPart>
      <w:docPartPr>
        <w:name w:val="49D2B4FCCB3B49F6AF06AFC7D19AE6D4"/>
        <w:category>
          <w:name w:val="General"/>
          <w:gallery w:val="placeholder"/>
        </w:category>
        <w:types>
          <w:type w:val="bbPlcHdr"/>
        </w:types>
        <w:behaviors>
          <w:behavior w:val="content"/>
        </w:behaviors>
        <w:guid w:val="{F64DB263-BB75-4B35-8464-3F4F381F135F}"/>
      </w:docPartPr>
      <w:docPartBody>
        <w:p w:rsidR="008D08F2" w:rsidRDefault="008D08F2" w:rsidP="00EE02DC">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3C4536" w:rsidRDefault="008D08F2" w:rsidP="008D08F2">
          <w:pPr>
            <w:pStyle w:val="49D2B4FCCB3B49F6AF06AFC7D19AE6D4"/>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6F5A94C7601D4D38BAABB6A9981DF6F0"/>
        <w:category>
          <w:name w:val="General"/>
          <w:gallery w:val="placeholder"/>
        </w:category>
        <w:types>
          <w:type w:val="bbPlcHdr"/>
        </w:types>
        <w:behaviors>
          <w:behavior w:val="content"/>
        </w:behaviors>
        <w:guid w:val="{15CE9026-02F3-43ED-81CD-C446E75F01BA}"/>
      </w:docPartPr>
      <w:docPartBody>
        <w:p w:rsidR="008D08F2" w:rsidRDefault="008D08F2" w:rsidP="00641723">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3C4536" w:rsidRDefault="008D08F2" w:rsidP="008D08F2">
          <w:pPr>
            <w:pStyle w:val="6F5A94C7601D4D38BAABB6A9981DF6F0"/>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ra_pro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75"/>
    <w:rsid w:val="00011404"/>
    <w:rsid w:val="000464BC"/>
    <w:rsid w:val="000B364C"/>
    <w:rsid w:val="0019434A"/>
    <w:rsid w:val="002C0F5D"/>
    <w:rsid w:val="003379D7"/>
    <w:rsid w:val="003B461B"/>
    <w:rsid w:val="003C4536"/>
    <w:rsid w:val="00421F0B"/>
    <w:rsid w:val="00454F3A"/>
    <w:rsid w:val="005233C9"/>
    <w:rsid w:val="00527084"/>
    <w:rsid w:val="00554651"/>
    <w:rsid w:val="00584675"/>
    <w:rsid w:val="005C2C97"/>
    <w:rsid w:val="00641723"/>
    <w:rsid w:val="006970F3"/>
    <w:rsid w:val="006B5F77"/>
    <w:rsid w:val="00755B27"/>
    <w:rsid w:val="007C34DF"/>
    <w:rsid w:val="008B6F25"/>
    <w:rsid w:val="008D08F2"/>
    <w:rsid w:val="009449AF"/>
    <w:rsid w:val="009E033E"/>
    <w:rsid w:val="00A27C5C"/>
    <w:rsid w:val="00A4750B"/>
    <w:rsid w:val="00AB2F81"/>
    <w:rsid w:val="00C23FBF"/>
    <w:rsid w:val="00C53A52"/>
    <w:rsid w:val="00C94F71"/>
    <w:rsid w:val="00CC788B"/>
    <w:rsid w:val="00CD63DD"/>
    <w:rsid w:val="00E6040A"/>
    <w:rsid w:val="00E83D36"/>
    <w:rsid w:val="00E9184A"/>
    <w:rsid w:val="00ED764A"/>
    <w:rsid w:val="00EE02DC"/>
    <w:rsid w:val="00F02371"/>
    <w:rsid w:val="00FA3304"/>
    <w:rsid w:val="00FE7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83D36"/>
    <w:rPr>
      <w:color w:val="808080"/>
    </w:rPr>
  </w:style>
  <w:style w:type="paragraph" w:customStyle="1" w:styleId="73118CC48416492C9D2A11D337A51103">
    <w:name w:val="73118CC48416492C9D2A11D337A51103"/>
  </w:style>
  <w:style w:type="paragraph" w:customStyle="1" w:styleId="6D1FD896861048979F59915E5D6B2320">
    <w:name w:val="6D1FD896861048979F59915E5D6B2320"/>
  </w:style>
  <w:style w:type="paragraph" w:customStyle="1" w:styleId="DA78E77D91F143B4B69D22BB61D5EF63">
    <w:name w:val="DA78E77D91F143B4B69D22BB61D5EF63"/>
  </w:style>
  <w:style w:type="paragraph" w:customStyle="1" w:styleId="D5D432F365484CF5B22065AA15DBE196">
    <w:name w:val="D5D432F365484CF5B22065AA15DBE196"/>
  </w:style>
  <w:style w:type="paragraph" w:customStyle="1" w:styleId="7A545394AF47495896F72FE65661CD95">
    <w:name w:val="7A545394AF47495896F72FE65661CD95"/>
  </w:style>
  <w:style w:type="paragraph" w:customStyle="1" w:styleId="9BFED934682F43BC912CF119865AE8B8">
    <w:name w:val="9BFED934682F43BC912CF119865AE8B8"/>
  </w:style>
  <w:style w:type="paragraph" w:customStyle="1" w:styleId="9F7E125D3EEF4D3EB18D67672E6B61C0">
    <w:name w:val="9F7E125D3EEF4D3EB18D67672E6B61C0"/>
  </w:style>
  <w:style w:type="paragraph" w:customStyle="1" w:styleId="1A3C867BC4D54E0D8AC7C057EC0BF8D4">
    <w:name w:val="1A3C867BC4D54E0D8AC7C057EC0BF8D4"/>
  </w:style>
  <w:style w:type="paragraph" w:customStyle="1" w:styleId="5D19D8C49F734DBB9FA8B06269B7D14A">
    <w:name w:val="5D19D8C49F734DBB9FA8B06269B7D14A"/>
  </w:style>
  <w:style w:type="paragraph" w:customStyle="1" w:styleId="4A5784FC0FE14D52BF103923A111EA9C">
    <w:name w:val="4A5784FC0FE14D52BF103923A111EA9C"/>
  </w:style>
  <w:style w:type="paragraph" w:customStyle="1" w:styleId="74DB6C9CF8624E6DA47E678B09C59A35">
    <w:name w:val="74DB6C9CF8624E6DA47E678B09C59A35"/>
  </w:style>
  <w:style w:type="paragraph" w:customStyle="1" w:styleId="69E4D24349E74ED684D95D8A6CCE9D53">
    <w:name w:val="69E4D24349E74ED684D95D8A6CCE9D53"/>
  </w:style>
  <w:style w:type="paragraph" w:customStyle="1" w:styleId="84B59638257D495D8D9E23B5D9E4DDA4">
    <w:name w:val="84B59638257D495D8D9E23B5D9E4DDA4"/>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47F34488FBE245078ED26407ADA7B326">
    <w:name w:val="47F34488FBE245078ED26407ADA7B326"/>
  </w:style>
  <w:style w:type="paragraph" w:customStyle="1" w:styleId="34D9FFDC3CC2490AB48C6CCF249C7B69">
    <w:name w:val="34D9FFDC3CC2490AB48C6CCF249C7B69"/>
  </w:style>
  <w:style w:type="paragraph" w:customStyle="1" w:styleId="0A5A8D69D00A45AAA00A4F96D7D1666C">
    <w:name w:val="0A5A8D69D00A45AAA00A4F96D7D1666C"/>
  </w:style>
  <w:style w:type="paragraph" w:customStyle="1" w:styleId="AA40BBDA7BB24C4EB92037F11CEAAB31">
    <w:name w:val="AA40BBDA7BB24C4EB92037F11CEAAB31"/>
  </w:style>
  <w:style w:type="paragraph" w:customStyle="1" w:styleId="9FDFAD7835BC454C8B80EBFF60B90994">
    <w:name w:val="9FDFAD7835BC454C8B80EBFF60B90994"/>
  </w:style>
  <w:style w:type="paragraph" w:customStyle="1" w:styleId="79B0D725027A4DEB81488492F079608C">
    <w:name w:val="79B0D725027A4DEB81488492F079608C"/>
  </w:style>
  <w:style w:type="paragraph" w:customStyle="1" w:styleId="DF05253AE7B54B77A6B54CCF7C01618B">
    <w:name w:val="DF05253AE7B54B77A6B54CCF7C01618B"/>
  </w:style>
  <w:style w:type="paragraph" w:customStyle="1" w:styleId="474CE975DBC1477FB29FAFBB1581AAB7">
    <w:name w:val="474CE975DBC1477FB29FAFBB1581AAB7"/>
  </w:style>
  <w:style w:type="paragraph" w:customStyle="1" w:styleId="5454695D1459400A903E210173A9B654">
    <w:name w:val="5454695D1459400A903E210173A9B654"/>
  </w:style>
  <w:style w:type="paragraph" w:customStyle="1" w:styleId="43E2FEC072814ECFA930C19E7B8A77FE">
    <w:name w:val="43E2FEC072814ECFA930C19E7B8A77FE"/>
  </w:style>
  <w:style w:type="paragraph" w:customStyle="1" w:styleId="001707A524574FDF82DADB6ECC7D6C01">
    <w:name w:val="001707A524574FDF82DADB6ECC7D6C01"/>
  </w:style>
  <w:style w:type="paragraph" w:customStyle="1" w:styleId="08FF625D146F4F72A5DB490985D4BCC3">
    <w:name w:val="08FF625D146F4F72A5DB490985D4BCC3"/>
  </w:style>
  <w:style w:type="paragraph" w:customStyle="1" w:styleId="358EAD3CCFC64113AF8224A6AC988537">
    <w:name w:val="358EAD3CCFC64113AF8224A6AC988537"/>
  </w:style>
  <w:style w:type="paragraph" w:customStyle="1" w:styleId="81238742487C4D7A989140A1F1F53D71">
    <w:name w:val="81238742487C4D7A989140A1F1F53D71"/>
  </w:style>
  <w:style w:type="paragraph" w:customStyle="1" w:styleId="3DCB8A8E337A4E7ABF8D88A080D4FA65">
    <w:name w:val="3DCB8A8E337A4E7ABF8D88A080D4FA65"/>
  </w:style>
  <w:style w:type="paragraph" w:customStyle="1" w:styleId="AB848D63A52544BF81625D9BC10873C3">
    <w:name w:val="AB848D63A52544BF81625D9BC10873C3"/>
  </w:style>
  <w:style w:type="paragraph" w:customStyle="1" w:styleId="3EF4FA3810F84DA68C47707C32A8DAEA">
    <w:name w:val="3EF4FA3810F84DA68C47707C32A8DAEA"/>
  </w:style>
  <w:style w:type="paragraph" w:customStyle="1" w:styleId="9FD81E03310D422AB8796A9C107C5215">
    <w:name w:val="9FD81E03310D422AB8796A9C107C5215"/>
  </w:style>
  <w:style w:type="paragraph" w:customStyle="1" w:styleId="755DD0AE41314BEE9BECDBF934061F15">
    <w:name w:val="755DD0AE41314BEE9BECDBF934061F15"/>
  </w:style>
  <w:style w:type="paragraph" w:customStyle="1" w:styleId="A5D1D34DD8BF4658891C0086FE91A830">
    <w:name w:val="A5D1D34DD8BF4658891C0086FE91A830"/>
  </w:style>
  <w:style w:type="paragraph" w:customStyle="1" w:styleId="751DC89521CD4559940A0FFD4D6A2E93">
    <w:name w:val="751DC89521CD4559940A0FFD4D6A2E93"/>
  </w:style>
  <w:style w:type="paragraph" w:customStyle="1" w:styleId="DCEF2161A661442C892F1BFB9DCD6272">
    <w:name w:val="DCEF2161A661442C892F1BFB9DCD6272"/>
  </w:style>
  <w:style w:type="paragraph" w:customStyle="1" w:styleId="A4E402019B984A2E8A5A47281AD85D80">
    <w:name w:val="A4E402019B984A2E8A5A47281AD85D80"/>
  </w:style>
  <w:style w:type="paragraph" w:customStyle="1" w:styleId="D12D1A09364A4F4DA59889C5EF83249A">
    <w:name w:val="D12D1A09364A4F4DA59889C5EF83249A"/>
  </w:style>
  <w:style w:type="paragraph" w:customStyle="1" w:styleId="6706764B17034F938F6D9744F42B7E02">
    <w:name w:val="6706764B17034F938F6D9744F42B7E02"/>
  </w:style>
  <w:style w:type="paragraph" w:customStyle="1" w:styleId="7B93C670275940B8878A7E11ABC058C6">
    <w:name w:val="7B93C670275940B8878A7E11ABC058C6"/>
  </w:style>
  <w:style w:type="paragraph" w:customStyle="1" w:styleId="30B8189C90BA4FA8A0505AEEB56A61A4">
    <w:name w:val="30B8189C90BA4FA8A0505AEEB56A61A4"/>
  </w:style>
  <w:style w:type="paragraph" w:customStyle="1" w:styleId="17C6BCD57E9549F59987FA5349256F2E">
    <w:name w:val="17C6BCD57E9549F59987FA5349256F2E"/>
  </w:style>
  <w:style w:type="paragraph" w:customStyle="1" w:styleId="1047301B8F8E4D9EA688B19A4F38843A">
    <w:name w:val="1047301B8F8E4D9EA688B19A4F38843A"/>
  </w:style>
  <w:style w:type="paragraph" w:customStyle="1" w:styleId="C582060D35984658B7513E53B1DAD60C">
    <w:name w:val="C582060D35984658B7513E53B1DAD60C"/>
  </w:style>
  <w:style w:type="paragraph" w:customStyle="1" w:styleId="2FA42ACE086545729C0DEBE5E20B25E9">
    <w:name w:val="2FA42ACE086545729C0DEBE5E20B25E9"/>
  </w:style>
  <w:style w:type="paragraph" w:customStyle="1" w:styleId="83B926AF51A74EDE88A25C703A3B0687">
    <w:name w:val="83B926AF51A74EDE88A25C703A3B0687"/>
  </w:style>
  <w:style w:type="paragraph" w:customStyle="1" w:styleId="31D3FA6B38EA4121A552662A973EA45F">
    <w:name w:val="31D3FA6B38EA4121A552662A973EA45F"/>
  </w:style>
  <w:style w:type="paragraph" w:customStyle="1" w:styleId="1E6F03BD9446453FA27410BF4ECC51FC">
    <w:name w:val="1E6F03BD9446453FA27410BF4ECC51FC"/>
  </w:style>
  <w:style w:type="paragraph" w:customStyle="1" w:styleId="1C990452CE244F95B1868280888BBEDD">
    <w:name w:val="1C990452CE244F95B1868280888BBEDD"/>
  </w:style>
  <w:style w:type="paragraph" w:customStyle="1" w:styleId="86EF3E18E4C9434C8450BE1C6DB2D59B">
    <w:name w:val="86EF3E18E4C9434C8450BE1C6DB2D59B"/>
  </w:style>
  <w:style w:type="paragraph" w:customStyle="1" w:styleId="F5275F1E6CED40E0B2A5780E1150ABB9">
    <w:name w:val="F5275F1E6CED40E0B2A5780E1150ABB9"/>
  </w:style>
  <w:style w:type="paragraph" w:customStyle="1" w:styleId="B5719D5F8CE24809AC0C64269BB43B87">
    <w:name w:val="B5719D5F8CE24809AC0C64269BB43B87"/>
  </w:style>
  <w:style w:type="paragraph" w:customStyle="1" w:styleId="CED7A6B1AA244E6FA3E8190DA9EF16DA">
    <w:name w:val="CED7A6B1AA244E6FA3E8190DA9EF16DA"/>
  </w:style>
  <w:style w:type="paragraph" w:customStyle="1" w:styleId="7394D48440584308A56D068930F01A19">
    <w:name w:val="7394D48440584308A56D068930F01A19"/>
    <w:rsid w:val="00584675"/>
  </w:style>
  <w:style w:type="paragraph" w:customStyle="1" w:styleId="1356F97974A04134B7B2F7CC6F6556C0">
    <w:name w:val="1356F97974A04134B7B2F7CC6F6556C0"/>
    <w:rsid w:val="00E6040A"/>
  </w:style>
  <w:style w:type="paragraph" w:customStyle="1" w:styleId="B093AD97ED994D769D675AC360E9445F">
    <w:name w:val="B093AD97ED994D769D675AC360E9445F"/>
    <w:rsid w:val="00641723"/>
  </w:style>
  <w:style w:type="paragraph" w:customStyle="1" w:styleId="B1258A0629174BB6955BAB5BB05FDE11">
    <w:name w:val="B1258A0629174BB6955BAB5BB05FDE11"/>
    <w:rsid w:val="00641723"/>
  </w:style>
  <w:style w:type="paragraph" w:customStyle="1" w:styleId="4A73863B35744D98952EF8E2FAD08052">
    <w:name w:val="4A73863B35744D98952EF8E2FAD08052"/>
    <w:rsid w:val="00641723"/>
  </w:style>
  <w:style w:type="paragraph" w:customStyle="1" w:styleId="D6D580A51F0A43CB9FC134A040A6FAA8">
    <w:name w:val="D6D580A51F0A43CB9FC134A040A6FAA8"/>
    <w:rsid w:val="00641723"/>
  </w:style>
  <w:style w:type="paragraph" w:customStyle="1" w:styleId="81BF5481CBE341AEBB17AC2C6BF84C60">
    <w:name w:val="81BF5481CBE341AEBB17AC2C6BF84C60"/>
    <w:rsid w:val="00641723"/>
  </w:style>
  <w:style w:type="paragraph" w:customStyle="1" w:styleId="98BA84B2219945FE8849A93C16886617">
    <w:name w:val="98BA84B2219945FE8849A93C16886617"/>
    <w:rsid w:val="00641723"/>
  </w:style>
  <w:style w:type="paragraph" w:customStyle="1" w:styleId="3CF57DCFEABF4FE3822685B68CFD0955">
    <w:name w:val="3CF57DCFEABF4FE3822685B68CFD0955"/>
    <w:rsid w:val="00641723"/>
  </w:style>
  <w:style w:type="paragraph" w:customStyle="1" w:styleId="12AC5F1E3F6140D7BB06C17C2050C44E">
    <w:name w:val="12AC5F1E3F6140D7BB06C17C2050C44E"/>
    <w:rsid w:val="00641723"/>
  </w:style>
  <w:style w:type="paragraph" w:customStyle="1" w:styleId="C205FCE50FA048298527EA30CAA389AE">
    <w:name w:val="C205FCE50FA048298527EA30CAA389AE"/>
    <w:rsid w:val="00641723"/>
  </w:style>
  <w:style w:type="paragraph" w:customStyle="1" w:styleId="D3EA4FECB0F94E81B5E19C1F1F6C55CA">
    <w:name w:val="D3EA4FECB0F94E81B5E19C1F1F6C55CA"/>
    <w:rsid w:val="00641723"/>
  </w:style>
  <w:style w:type="paragraph" w:customStyle="1" w:styleId="95FC08F0BBD9424CB0E34EDF4AC4C0F9">
    <w:name w:val="95FC08F0BBD9424CB0E34EDF4AC4C0F9"/>
    <w:rsid w:val="00641723"/>
  </w:style>
  <w:style w:type="paragraph" w:customStyle="1" w:styleId="69CDF5B9C4B24A5CB72F66D689760E27">
    <w:name w:val="69CDF5B9C4B24A5CB72F66D689760E27"/>
    <w:rsid w:val="00641723"/>
  </w:style>
  <w:style w:type="paragraph" w:customStyle="1" w:styleId="005F26A27CB543F6A852FBCA212323BA">
    <w:name w:val="005F26A27CB543F6A852FBCA212323BA"/>
    <w:rsid w:val="00641723"/>
  </w:style>
  <w:style w:type="paragraph" w:customStyle="1" w:styleId="D1240947416A456BAEF4363E7123A81F">
    <w:name w:val="D1240947416A456BAEF4363E7123A81F"/>
    <w:rsid w:val="00641723"/>
  </w:style>
  <w:style w:type="paragraph" w:customStyle="1" w:styleId="26D9099BE9B4410B9325944A2231EEE1">
    <w:name w:val="26D9099BE9B4410B9325944A2231EEE1"/>
    <w:rsid w:val="00641723"/>
  </w:style>
  <w:style w:type="paragraph" w:customStyle="1" w:styleId="7425D0A51A944318901E7BB0E75E7C83">
    <w:name w:val="7425D0A51A944318901E7BB0E75E7C83"/>
    <w:rsid w:val="00641723"/>
  </w:style>
  <w:style w:type="paragraph" w:customStyle="1" w:styleId="949B5AB370FD40518D4319ECE7322B8A">
    <w:name w:val="949B5AB370FD40518D4319ECE7322B8A"/>
    <w:rsid w:val="00641723"/>
  </w:style>
  <w:style w:type="paragraph" w:customStyle="1" w:styleId="03B93951EBCA460D9678586ED00AC367">
    <w:name w:val="03B93951EBCA460D9678586ED00AC367"/>
    <w:rsid w:val="00641723"/>
  </w:style>
  <w:style w:type="paragraph" w:customStyle="1" w:styleId="BE93B02D51444EEFA6189C29856B3B03">
    <w:name w:val="BE93B02D51444EEFA6189C29856B3B03"/>
    <w:rsid w:val="00641723"/>
  </w:style>
  <w:style w:type="paragraph" w:customStyle="1" w:styleId="D062E6E4CFA5408ABA3A8F64C0BFE848">
    <w:name w:val="D062E6E4CFA5408ABA3A8F64C0BFE848"/>
    <w:rsid w:val="00641723"/>
  </w:style>
  <w:style w:type="paragraph" w:customStyle="1" w:styleId="4CEF349CB39C4E40A16FFE155278B1D8">
    <w:name w:val="4CEF349CB39C4E40A16FFE155278B1D8"/>
    <w:rsid w:val="00641723"/>
  </w:style>
  <w:style w:type="paragraph" w:customStyle="1" w:styleId="957ACA5EA7804ED497DA24ECBDFCA38B">
    <w:name w:val="957ACA5EA7804ED497DA24ECBDFCA38B"/>
    <w:rsid w:val="00641723"/>
  </w:style>
  <w:style w:type="paragraph" w:customStyle="1" w:styleId="2E3CDAA6451B46428D919D943683CF07">
    <w:name w:val="2E3CDAA6451B46428D919D943683CF07"/>
    <w:rsid w:val="00641723"/>
  </w:style>
  <w:style w:type="paragraph" w:customStyle="1" w:styleId="F5D95F0E3A954414AE566F73FD2EDB19">
    <w:name w:val="F5D95F0E3A954414AE566F73FD2EDB19"/>
    <w:rsid w:val="00FA3304"/>
  </w:style>
  <w:style w:type="paragraph" w:customStyle="1" w:styleId="DF41B7049ADE4E54BF8A11621086AB20">
    <w:name w:val="DF41B7049ADE4E54BF8A11621086AB20"/>
    <w:rsid w:val="00FA3304"/>
  </w:style>
  <w:style w:type="paragraph" w:customStyle="1" w:styleId="D85D1F572F4F42FEAF76885B7D94729D">
    <w:name w:val="D85D1F572F4F42FEAF76885B7D94729D"/>
    <w:rsid w:val="00FA3304"/>
  </w:style>
  <w:style w:type="paragraph" w:customStyle="1" w:styleId="BEBE9130A6994A67A41E688DF6A290C5">
    <w:name w:val="BEBE9130A6994A67A41E688DF6A290C5"/>
    <w:rsid w:val="00FA3304"/>
  </w:style>
  <w:style w:type="paragraph" w:customStyle="1" w:styleId="F005BC42E34B4CE1BD615825C8F61825">
    <w:name w:val="F005BC42E34B4CE1BD615825C8F61825"/>
    <w:rsid w:val="00FA3304"/>
  </w:style>
  <w:style w:type="paragraph" w:customStyle="1" w:styleId="84104EB65DF148E4B4706BF28229D238">
    <w:name w:val="84104EB65DF148E4B4706BF28229D238"/>
    <w:rsid w:val="00FA3304"/>
  </w:style>
  <w:style w:type="paragraph" w:customStyle="1" w:styleId="BC07D36EA60A406FBC4857442A6A17B3">
    <w:name w:val="BC07D36EA60A406FBC4857442A6A17B3"/>
    <w:rsid w:val="00FA3304"/>
  </w:style>
  <w:style w:type="paragraph" w:customStyle="1" w:styleId="4F4FADD325DD47ACAEB72A0922279FFF">
    <w:name w:val="4F4FADD325DD47ACAEB72A0922279FFF"/>
    <w:rsid w:val="00FA3304"/>
  </w:style>
  <w:style w:type="paragraph" w:customStyle="1" w:styleId="AD15FDCDBCB844189353D4B922255EB0">
    <w:name w:val="AD15FDCDBCB844189353D4B922255EB0"/>
    <w:rsid w:val="00FA3304"/>
  </w:style>
  <w:style w:type="paragraph" w:customStyle="1" w:styleId="B49EE805850F4223B8B580C30133B9C7">
    <w:name w:val="B49EE805850F4223B8B580C30133B9C7"/>
    <w:rsid w:val="00FA3304"/>
  </w:style>
  <w:style w:type="paragraph" w:customStyle="1" w:styleId="24EDB6FEB15F4733A77CDF8B7E184542">
    <w:name w:val="24EDB6FEB15F4733A77CDF8B7E184542"/>
    <w:rsid w:val="00A27C5C"/>
  </w:style>
  <w:style w:type="paragraph" w:customStyle="1" w:styleId="510927DEFF624109A8DE420B13BE38D1">
    <w:name w:val="510927DEFF624109A8DE420B13BE38D1"/>
    <w:rsid w:val="00A27C5C"/>
  </w:style>
  <w:style w:type="paragraph" w:customStyle="1" w:styleId="9FFA114CE9E446A1A6AE43D0261B36EF">
    <w:name w:val="9FFA114CE9E446A1A6AE43D0261B36EF"/>
    <w:rsid w:val="00421F0B"/>
  </w:style>
  <w:style w:type="paragraph" w:customStyle="1" w:styleId="89B56A53669247C3A46620793449FB8A">
    <w:name w:val="89B56A53669247C3A46620793449FB8A"/>
    <w:rsid w:val="00421F0B"/>
  </w:style>
  <w:style w:type="paragraph" w:customStyle="1" w:styleId="D19C6408DD7F4A2E914BEE4DEF6A6E3D">
    <w:name w:val="D19C6408DD7F4A2E914BEE4DEF6A6E3D"/>
    <w:rsid w:val="00CC788B"/>
  </w:style>
  <w:style w:type="paragraph" w:customStyle="1" w:styleId="3C0B34CD357349EA9B86031DA26D6F1A">
    <w:name w:val="3C0B34CD357349EA9B86031DA26D6F1A"/>
    <w:rsid w:val="00CC788B"/>
  </w:style>
  <w:style w:type="paragraph" w:customStyle="1" w:styleId="7F90598B70BC4CEA8690D09B7C286BEF">
    <w:name w:val="7F90598B70BC4CEA8690D09B7C286BEF"/>
    <w:rsid w:val="00CC788B"/>
  </w:style>
  <w:style w:type="paragraph" w:customStyle="1" w:styleId="97D87A34711142DC87F19FBFC711C951">
    <w:name w:val="97D87A34711142DC87F19FBFC711C951"/>
    <w:rsid w:val="00CC788B"/>
  </w:style>
  <w:style w:type="paragraph" w:customStyle="1" w:styleId="2F18BEE068834FA3BD99451B7E4486F9">
    <w:name w:val="2F18BEE068834FA3BD99451B7E4486F9"/>
    <w:rsid w:val="00CC788B"/>
  </w:style>
  <w:style w:type="paragraph" w:customStyle="1" w:styleId="CC4BA9B331474E32B1D5366BC7647F50">
    <w:name w:val="CC4BA9B331474E32B1D5366BC7647F50"/>
    <w:rsid w:val="00CC788B"/>
  </w:style>
  <w:style w:type="paragraph" w:customStyle="1" w:styleId="A78E4600601F47B884CF25275EE27210">
    <w:name w:val="A78E4600601F47B884CF25275EE27210"/>
    <w:rsid w:val="00CC788B"/>
  </w:style>
  <w:style w:type="paragraph" w:customStyle="1" w:styleId="582928475ACB4963BF9B05AE100473FE">
    <w:name w:val="582928475ACB4963BF9B05AE100473FE"/>
    <w:rsid w:val="00CC788B"/>
  </w:style>
  <w:style w:type="paragraph" w:customStyle="1" w:styleId="57CB1BBA876E48A99DE93FDD607ECB22">
    <w:name w:val="57CB1BBA876E48A99DE93FDD607ECB22"/>
    <w:rsid w:val="00CC788B"/>
  </w:style>
  <w:style w:type="paragraph" w:customStyle="1" w:styleId="89FABE8CA1D64A9D851EBCEABE4E91F6">
    <w:name w:val="89FABE8CA1D64A9D851EBCEABE4E91F6"/>
    <w:rsid w:val="00CC788B"/>
  </w:style>
  <w:style w:type="paragraph" w:customStyle="1" w:styleId="D2BEB05DB8974E8DA791EF3B5D686F42">
    <w:name w:val="D2BEB05DB8974E8DA791EF3B5D686F42"/>
    <w:rsid w:val="00CC788B"/>
  </w:style>
  <w:style w:type="paragraph" w:customStyle="1" w:styleId="E86B450C217E4F1E8D4C9B3E54FB6DD3">
    <w:name w:val="E86B450C217E4F1E8D4C9B3E54FB6DD3"/>
    <w:rsid w:val="00CC788B"/>
  </w:style>
  <w:style w:type="paragraph" w:customStyle="1" w:styleId="4EFD0B930CEA48A0ADFB0C2D024B4FBB">
    <w:name w:val="4EFD0B930CEA48A0ADFB0C2D024B4FBB"/>
    <w:rsid w:val="00CC788B"/>
  </w:style>
  <w:style w:type="paragraph" w:customStyle="1" w:styleId="2CBD28A0174248A699C13FFE2C66BC3E">
    <w:name w:val="2CBD28A0174248A699C13FFE2C66BC3E"/>
    <w:rsid w:val="00CC788B"/>
  </w:style>
  <w:style w:type="paragraph" w:customStyle="1" w:styleId="45C039CF90FA4D25ACFDDC2695714704">
    <w:name w:val="45C039CF90FA4D25ACFDDC2695714704"/>
    <w:rsid w:val="00CC788B"/>
  </w:style>
  <w:style w:type="paragraph" w:customStyle="1" w:styleId="EEB7D56AA6A445F7A504110CA92837AA">
    <w:name w:val="EEB7D56AA6A445F7A504110CA92837AA"/>
    <w:rsid w:val="00CC788B"/>
  </w:style>
  <w:style w:type="paragraph" w:customStyle="1" w:styleId="E3AB6C561AA54BD0BEC467EDB343E757">
    <w:name w:val="E3AB6C561AA54BD0BEC467EDB343E757"/>
    <w:rsid w:val="00CC788B"/>
  </w:style>
  <w:style w:type="paragraph" w:customStyle="1" w:styleId="3366616E94814D65AF6AC3D319354311">
    <w:name w:val="3366616E94814D65AF6AC3D319354311"/>
    <w:rsid w:val="00CC788B"/>
  </w:style>
  <w:style w:type="paragraph" w:customStyle="1" w:styleId="6A340BF700B64D70A0C21D04673A8E7F">
    <w:name w:val="6A340BF700B64D70A0C21D04673A8E7F"/>
    <w:rsid w:val="00CC788B"/>
  </w:style>
  <w:style w:type="paragraph" w:customStyle="1" w:styleId="451D7CC24DEF4C41811CFCE6F7D1843C">
    <w:name w:val="451D7CC24DEF4C41811CFCE6F7D1843C"/>
    <w:rsid w:val="00CC788B"/>
  </w:style>
  <w:style w:type="paragraph" w:customStyle="1" w:styleId="C3A15209C0F743298020DE381FEC9447">
    <w:name w:val="C3A15209C0F743298020DE381FEC9447"/>
    <w:rsid w:val="00CC788B"/>
  </w:style>
  <w:style w:type="paragraph" w:customStyle="1" w:styleId="ABCA6DEBFE4E412D85C832872634734C">
    <w:name w:val="ABCA6DEBFE4E412D85C832872634734C"/>
    <w:rsid w:val="00CC788B"/>
  </w:style>
  <w:style w:type="paragraph" w:customStyle="1" w:styleId="C1349A5E05474172AFB5F4DD465C905C">
    <w:name w:val="C1349A5E05474172AFB5F4DD465C905C"/>
    <w:rsid w:val="00CC788B"/>
  </w:style>
  <w:style w:type="paragraph" w:customStyle="1" w:styleId="06E7DF5997B0439785FFC1E4D02C5A8E">
    <w:name w:val="06E7DF5997B0439785FFC1E4D02C5A8E"/>
    <w:rsid w:val="00CC788B"/>
  </w:style>
  <w:style w:type="paragraph" w:customStyle="1" w:styleId="D196C340242E4533B6D415FF3A5C29F0">
    <w:name w:val="D196C340242E4533B6D415FF3A5C29F0"/>
    <w:rsid w:val="00CC788B"/>
  </w:style>
  <w:style w:type="paragraph" w:customStyle="1" w:styleId="8A7E381466C64D9BA4750CFD5DE1F31E">
    <w:name w:val="8A7E381466C64D9BA4750CFD5DE1F31E"/>
    <w:rsid w:val="00CC788B"/>
  </w:style>
  <w:style w:type="paragraph" w:customStyle="1" w:styleId="63B61B6568574E8398BB00CD65A916D5">
    <w:name w:val="63B61B6568574E8398BB00CD65A916D5"/>
    <w:rsid w:val="00CC788B"/>
  </w:style>
  <w:style w:type="paragraph" w:customStyle="1" w:styleId="F4C4731D556A47158205F101DCBA0CFA">
    <w:name w:val="F4C4731D556A47158205F101DCBA0CFA"/>
    <w:rsid w:val="00CC788B"/>
  </w:style>
  <w:style w:type="paragraph" w:customStyle="1" w:styleId="A228ED92E33F435DAD2C1241C9481935">
    <w:name w:val="A228ED92E33F435DAD2C1241C9481935"/>
    <w:rsid w:val="00CC788B"/>
  </w:style>
  <w:style w:type="paragraph" w:customStyle="1" w:styleId="07A4DCC98B7D4CF78A5AAE29B7649D22">
    <w:name w:val="07A4DCC98B7D4CF78A5AAE29B7649D22"/>
    <w:rsid w:val="00CC788B"/>
  </w:style>
  <w:style w:type="paragraph" w:customStyle="1" w:styleId="1BBFD999C0A54EA6A8B3C757EF4473A7">
    <w:name w:val="1BBFD999C0A54EA6A8B3C757EF4473A7"/>
    <w:rsid w:val="00CC788B"/>
  </w:style>
  <w:style w:type="paragraph" w:customStyle="1" w:styleId="62144F388C8E48F0B309334998D0E1C5">
    <w:name w:val="62144F388C8E48F0B309334998D0E1C5"/>
    <w:rsid w:val="00CC788B"/>
  </w:style>
  <w:style w:type="paragraph" w:customStyle="1" w:styleId="C255B41A1DD74C0AAD4EF36E25DA6159">
    <w:name w:val="C255B41A1DD74C0AAD4EF36E25DA6159"/>
    <w:rsid w:val="00CC788B"/>
  </w:style>
  <w:style w:type="paragraph" w:customStyle="1" w:styleId="9E87CC18E264413BBAAC932368FF3120">
    <w:name w:val="9E87CC18E264413BBAAC932368FF3120"/>
    <w:rsid w:val="00CC788B"/>
  </w:style>
  <w:style w:type="paragraph" w:customStyle="1" w:styleId="99347DDF3FD84D4AB1AC11BDC8D696B0">
    <w:name w:val="99347DDF3FD84D4AB1AC11BDC8D696B0"/>
    <w:rsid w:val="00CC788B"/>
  </w:style>
  <w:style w:type="paragraph" w:customStyle="1" w:styleId="577AB85CFEAF46879C6B57CCA9A22F2E">
    <w:name w:val="577AB85CFEAF46879C6B57CCA9A22F2E"/>
    <w:rsid w:val="00CC788B"/>
  </w:style>
  <w:style w:type="paragraph" w:customStyle="1" w:styleId="39623A2D36014FA4A060AD01F68509A0">
    <w:name w:val="39623A2D36014FA4A060AD01F68509A0"/>
    <w:rsid w:val="00CC788B"/>
  </w:style>
  <w:style w:type="paragraph" w:customStyle="1" w:styleId="83F778D317DD4A91ADB0D406A58837B1">
    <w:name w:val="83F778D317DD4A91ADB0D406A58837B1"/>
    <w:rsid w:val="00CC788B"/>
  </w:style>
  <w:style w:type="paragraph" w:customStyle="1" w:styleId="A23186E3B94B42A09DA4C1D69CD1BD82">
    <w:name w:val="A23186E3B94B42A09DA4C1D69CD1BD82"/>
    <w:rsid w:val="00CC788B"/>
  </w:style>
  <w:style w:type="paragraph" w:customStyle="1" w:styleId="85F0634CA3A245689E9012665D16341B">
    <w:name w:val="85F0634CA3A245689E9012665D16341B"/>
    <w:rsid w:val="00CC788B"/>
  </w:style>
  <w:style w:type="paragraph" w:customStyle="1" w:styleId="AC8E1F4B74C54542B979E0DB4CDF6557">
    <w:name w:val="AC8E1F4B74C54542B979E0DB4CDF6557"/>
    <w:rsid w:val="00CC788B"/>
  </w:style>
  <w:style w:type="paragraph" w:customStyle="1" w:styleId="F6CA70D23C0A4CD68022C591524844FA">
    <w:name w:val="F6CA70D23C0A4CD68022C591524844FA"/>
    <w:rsid w:val="00CC788B"/>
  </w:style>
  <w:style w:type="paragraph" w:customStyle="1" w:styleId="AE7EB3C1F320459EA6935CAFE7040523">
    <w:name w:val="AE7EB3C1F320459EA6935CAFE7040523"/>
    <w:rsid w:val="00CC788B"/>
  </w:style>
  <w:style w:type="paragraph" w:customStyle="1" w:styleId="397E3935340B45CEA18E26FBCA82AA17">
    <w:name w:val="397E3935340B45CEA18E26FBCA82AA17"/>
    <w:rsid w:val="00CC788B"/>
  </w:style>
  <w:style w:type="paragraph" w:customStyle="1" w:styleId="2BAD7B38DCCB462499B2848430DCEDBC">
    <w:name w:val="2BAD7B38DCCB462499B2848430DCEDBC"/>
    <w:rsid w:val="00CC788B"/>
  </w:style>
  <w:style w:type="paragraph" w:customStyle="1" w:styleId="D1AFB61CDF604F5997E497876FD08F2C">
    <w:name w:val="D1AFB61CDF604F5997E497876FD08F2C"/>
    <w:rsid w:val="00CC788B"/>
  </w:style>
  <w:style w:type="paragraph" w:customStyle="1" w:styleId="78BB92344E134731B98A1F67870DC25A">
    <w:name w:val="78BB92344E134731B98A1F67870DC25A"/>
    <w:rsid w:val="00CC788B"/>
  </w:style>
  <w:style w:type="paragraph" w:customStyle="1" w:styleId="DEDEEE99B0BD4A68A1410AA898D488BD">
    <w:name w:val="DEDEEE99B0BD4A68A1410AA898D488BD"/>
    <w:rsid w:val="00CC788B"/>
  </w:style>
  <w:style w:type="paragraph" w:customStyle="1" w:styleId="A971FAE35C014337A70DF9B853447908">
    <w:name w:val="A971FAE35C014337A70DF9B853447908"/>
    <w:rsid w:val="00CC788B"/>
  </w:style>
  <w:style w:type="paragraph" w:customStyle="1" w:styleId="A6CF5E2BBBC849B6A43E52BF1B61D23D">
    <w:name w:val="A6CF5E2BBBC849B6A43E52BF1B61D23D"/>
    <w:rsid w:val="00CC788B"/>
  </w:style>
  <w:style w:type="paragraph" w:customStyle="1" w:styleId="CB6FFB07E9134521AC5C68FF7F207A2E">
    <w:name w:val="CB6FFB07E9134521AC5C68FF7F207A2E"/>
    <w:rsid w:val="00CC788B"/>
  </w:style>
  <w:style w:type="paragraph" w:customStyle="1" w:styleId="0A668E74582E4960B2F313CB0C40C62B">
    <w:name w:val="0A668E74582E4960B2F313CB0C40C62B"/>
    <w:rsid w:val="00CC788B"/>
  </w:style>
  <w:style w:type="paragraph" w:customStyle="1" w:styleId="18DF6A582E52464EAAA0B3B4D80972FC">
    <w:name w:val="18DF6A582E52464EAAA0B3B4D80972FC"/>
    <w:rsid w:val="00CC788B"/>
  </w:style>
  <w:style w:type="paragraph" w:customStyle="1" w:styleId="0EB7E35A296847B7ACB2A4F6D06245BF">
    <w:name w:val="0EB7E35A296847B7ACB2A4F6D06245BF"/>
    <w:rsid w:val="00CC788B"/>
  </w:style>
  <w:style w:type="paragraph" w:customStyle="1" w:styleId="7567162C3FB1448AB3C8A77CC22AE725">
    <w:name w:val="7567162C3FB1448AB3C8A77CC22AE725"/>
    <w:rsid w:val="00CC788B"/>
  </w:style>
  <w:style w:type="paragraph" w:customStyle="1" w:styleId="036363031A094010AA3FF0D2A97B170B">
    <w:name w:val="036363031A094010AA3FF0D2A97B170B"/>
    <w:rsid w:val="00CC788B"/>
  </w:style>
  <w:style w:type="paragraph" w:customStyle="1" w:styleId="9EC76486F4434EF3853C9D184C462D6A">
    <w:name w:val="9EC76486F4434EF3853C9D184C462D6A"/>
    <w:rsid w:val="00CC788B"/>
  </w:style>
  <w:style w:type="paragraph" w:customStyle="1" w:styleId="BFB7A40F6A684420AEBECB303C0DC494">
    <w:name w:val="BFB7A40F6A684420AEBECB303C0DC494"/>
    <w:rsid w:val="00CC788B"/>
  </w:style>
  <w:style w:type="paragraph" w:customStyle="1" w:styleId="E06600C591924918807B6CF1BEE513B1">
    <w:name w:val="E06600C591924918807B6CF1BEE513B1"/>
    <w:rsid w:val="00CC788B"/>
  </w:style>
  <w:style w:type="paragraph" w:customStyle="1" w:styleId="F428E8BAD5A04115BFA829142F7D7565">
    <w:name w:val="F428E8BAD5A04115BFA829142F7D7565"/>
    <w:rsid w:val="00CC788B"/>
  </w:style>
  <w:style w:type="paragraph" w:customStyle="1" w:styleId="0317CE5339F74DEB8AD478976420F260">
    <w:name w:val="0317CE5339F74DEB8AD478976420F260"/>
    <w:rsid w:val="00CC788B"/>
  </w:style>
  <w:style w:type="paragraph" w:customStyle="1" w:styleId="E252315E185D456DA010A5647C1B300F">
    <w:name w:val="E252315E185D456DA010A5647C1B300F"/>
    <w:rsid w:val="00CC788B"/>
  </w:style>
  <w:style w:type="paragraph" w:customStyle="1" w:styleId="0CE36DD448424DFE93176C80BDD08968">
    <w:name w:val="0CE36DD448424DFE93176C80BDD08968"/>
    <w:rsid w:val="00CC788B"/>
  </w:style>
  <w:style w:type="paragraph" w:customStyle="1" w:styleId="339B206149EA4529AE6BCF4546195CD9">
    <w:name w:val="339B206149EA4529AE6BCF4546195CD9"/>
    <w:rsid w:val="00CC788B"/>
  </w:style>
  <w:style w:type="paragraph" w:customStyle="1" w:styleId="B3AEE46BC1E74EE9BF6D85266F5E3633">
    <w:name w:val="B3AEE46BC1E74EE9BF6D85266F5E3633"/>
    <w:rsid w:val="00CC788B"/>
  </w:style>
  <w:style w:type="paragraph" w:customStyle="1" w:styleId="F54E8D0B51E74B9DAEB54255343ABE81">
    <w:name w:val="F54E8D0B51E74B9DAEB54255343ABE81"/>
    <w:rsid w:val="00CC788B"/>
  </w:style>
  <w:style w:type="paragraph" w:customStyle="1" w:styleId="4A6CF866DC59429F8D2F5E8AB605DC7D">
    <w:name w:val="4A6CF866DC59429F8D2F5E8AB605DC7D"/>
    <w:rsid w:val="00CC788B"/>
  </w:style>
  <w:style w:type="paragraph" w:customStyle="1" w:styleId="97C8EBA76BA64AB2952F39C08C9948C8">
    <w:name w:val="97C8EBA76BA64AB2952F39C08C9948C8"/>
    <w:rsid w:val="00CC788B"/>
  </w:style>
  <w:style w:type="paragraph" w:customStyle="1" w:styleId="2FD036A67325435D9898B3E91BDFAB99">
    <w:name w:val="2FD036A67325435D9898B3E91BDFAB99"/>
    <w:rsid w:val="00CC788B"/>
  </w:style>
  <w:style w:type="paragraph" w:customStyle="1" w:styleId="21B04D673C4E4233A7968661B67306B9">
    <w:name w:val="21B04D673C4E4233A7968661B67306B9"/>
    <w:rsid w:val="00CC788B"/>
  </w:style>
  <w:style w:type="paragraph" w:customStyle="1" w:styleId="80E164CFFFFC44F286FC8D456E7C0100">
    <w:name w:val="80E164CFFFFC44F286FC8D456E7C0100"/>
    <w:rsid w:val="00CC788B"/>
  </w:style>
  <w:style w:type="paragraph" w:customStyle="1" w:styleId="9B1716D3129D427E9FCAA489014732A5">
    <w:name w:val="9B1716D3129D427E9FCAA489014732A5"/>
    <w:rsid w:val="00CC788B"/>
  </w:style>
  <w:style w:type="paragraph" w:customStyle="1" w:styleId="8C3C048A60944F3E93A83EB79D12C21F">
    <w:name w:val="8C3C048A60944F3E93A83EB79D12C21F"/>
    <w:rsid w:val="00CC788B"/>
  </w:style>
  <w:style w:type="paragraph" w:customStyle="1" w:styleId="090AE38226164A9A9B2861E0FCF5544F">
    <w:name w:val="090AE38226164A9A9B2861E0FCF5544F"/>
    <w:rsid w:val="00CC788B"/>
  </w:style>
  <w:style w:type="paragraph" w:customStyle="1" w:styleId="E54010B0460F4F0B92CE2ED33084A7B2">
    <w:name w:val="E54010B0460F4F0B92CE2ED33084A7B2"/>
    <w:rsid w:val="00CC788B"/>
  </w:style>
  <w:style w:type="paragraph" w:customStyle="1" w:styleId="C1E6A020CB2744CAB34E643331CCB0AA">
    <w:name w:val="C1E6A020CB2744CAB34E643331CCB0AA"/>
    <w:rsid w:val="00CC788B"/>
  </w:style>
  <w:style w:type="paragraph" w:customStyle="1" w:styleId="B28AC6248224483B9BDD0A306747C800">
    <w:name w:val="B28AC6248224483B9BDD0A306747C800"/>
    <w:rsid w:val="00CC788B"/>
  </w:style>
  <w:style w:type="paragraph" w:customStyle="1" w:styleId="EA03335FD14E4A08A13A7339379915AA">
    <w:name w:val="EA03335FD14E4A08A13A7339379915AA"/>
    <w:rsid w:val="00CC788B"/>
  </w:style>
  <w:style w:type="paragraph" w:customStyle="1" w:styleId="06E76E7EC8D0442EA1C266BC0DCDA359">
    <w:name w:val="06E76E7EC8D0442EA1C266BC0DCDA359"/>
    <w:rsid w:val="00CC788B"/>
  </w:style>
  <w:style w:type="paragraph" w:customStyle="1" w:styleId="62C4228A51E5499395B632D5235F5F36">
    <w:name w:val="62C4228A51E5499395B632D5235F5F36"/>
    <w:rsid w:val="00CC788B"/>
  </w:style>
  <w:style w:type="paragraph" w:customStyle="1" w:styleId="032BA63FC170470EAD822C71B8916073">
    <w:name w:val="032BA63FC170470EAD822C71B8916073"/>
    <w:rsid w:val="00CC788B"/>
  </w:style>
  <w:style w:type="paragraph" w:customStyle="1" w:styleId="CCB06F61D0E84404824C91580C38AF5A">
    <w:name w:val="CCB06F61D0E84404824C91580C38AF5A"/>
    <w:rsid w:val="00CC788B"/>
  </w:style>
  <w:style w:type="paragraph" w:customStyle="1" w:styleId="01E60DCD99944E6CA145C8603AB674B0">
    <w:name w:val="01E60DCD99944E6CA145C8603AB674B0"/>
    <w:rsid w:val="00CC788B"/>
  </w:style>
  <w:style w:type="paragraph" w:customStyle="1" w:styleId="747DB0AE6CCC4F229732CCBB51597354">
    <w:name w:val="747DB0AE6CCC4F229732CCBB51597354"/>
    <w:rsid w:val="00CC788B"/>
  </w:style>
  <w:style w:type="paragraph" w:customStyle="1" w:styleId="AADB24B711BB4875BF2187FF6BE1C78D">
    <w:name w:val="AADB24B711BB4875BF2187FF6BE1C78D"/>
    <w:rsid w:val="00CC788B"/>
  </w:style>
  <w:style w:type="paragraph" w:customStyle="1" w:styleId="7A7EC707CB634B1C9EE83490EB4E508E">
    <w:name w:val="7A7EC707CB634B1C9EE83490EB4E508E"/>
    <w:rsid w:val="00CC788B"/>
  </w:style>
  <w:style w:type="paragraph" w:customStyle="1" w:styleId="97FF5CA70D274DEDB1960D3CF087433B">
    <w:name w:val="97FF5CA70D274DEDB1960D3CF087433B"/>
    <w:rsid w:val="00CC788B"/>
  </w:style>
  <w:style w:type="paragraph" w:customStyle="1" w:styleId="D1D3389C57614737BD65517FB42D91A4">
    <w:name w:val="D1D3389C57614737BD65517FB42D91A4"/>
    <w:rsid w:val="00CC788B"/>
  </w:style>
  <w:style w:type="paragraph" w:customStyle="1" w:styleId="40BB6C81D3F247859AC8913A3DDED4FC">
    <w:name w:val="40BB6C81D3F247859AC8913A3DDED4FC"/>
    <w:rsid w:val="00CC788B"/>
  </w:style>
  <w:style w:type="paragraph" w:customStyle="1" w:styleId="B347FA1B9ED4479CA13D8F12F2C75A5B">
    <w:name w:val="B347FA1B9ED4479CA13D8F12F2C75A5B"/>
    <w:rsid w:val="00CC788B"/>
  </w:style>
  <w:style w:type="paragraph" w:customStyle="1" w:styleId="1257B1D3E56C48489ACA6930DEED40A9">
    <w:name w:val="1257B1D3E56C48489ACA6930DEED40A9"/>
    <w:rsid w:val="00CC788B"/>
  </w:style>
  <w:style w:type="paragraph" w:customStyle="1" w:styleId="32E4B8A04C2541168176D8F715E9CAFF">
    <w:name w:val="32E4B8A04C2541168176D8F715E9CAFF"/>
    <w:rsid w:val="00CC788B"/>
  </w:style>
  <w:style w:type="paragraph" w:customStyle="1" w:styleId="985ECEB2364D43F2B890A03998568EF7">
    <w:name w:val="985ECEB2364D43F2B890A03998568EF7"/>
    <w:rsid w:val="00CC788B"/>
  </w:style>
  <w:style w:type="paragraph" w:customStyle="1" w:styleId="82CA6344D83F466EAAB7B8FA2A0BC35B">
    <w:name w:val="82CA6344D83F466EAAB7B8FA2A0BC35B"/>
    <w:rsid w:val="00CC788B"/>
  </w:style>
  <w:style w:type="paragraph" w:customStyle="1" w:styleId="0E0B2ABB10A04BDC8429EC34C34D3B14">
    <w:name w:val="0E0B2ABB10A04BDC8429EC34C34D3B14"/>
    <w:rsid w:val="00CC788B"/>
  </w:style>
  <w:style w:type="paragraph" w:customStyle="1" w:styleId="6F713A5319BD4C07BA3D6A7E5BF16A07">
    <w:name w:val="6F713A5319BD4C07BA3D6A7E5BF16A07"/>
    <w:rsid w:val="00CC788B"/>
  </w:style>
  <w:style w:type="paragraph" w:customStyle="1" w:styleId="9922931462DC4C5688EAFFE6543F5334">
    <w:name w:val="9922931462DC4C5688EAFFE6543F5334"/>
    <w:rsid w:val="00CC788B"/>
  </w:style>
  <w:style w:type="paragraph" w:customStyle="1" w:styleId="FD15B4D2EA3349CB852E217D505B6C7B">
    <w:name w:val="FD15B4D2EA3349CB852E217D505B6C7B"/>
    <w:rsid w:val="00CC788B"/>
  </w:style>
  <w:style w:type="paragraph" w:customStyle="1" w:styleId="562009F3C15A424182AE88C3D9D899BA">
    <w:name w:val="562009F3C15A424182AE88C3D9D899BA"/>
    <w:rsid w:val="00CC788B"/>
  </w:style>
  <w:style w:type="paragraph" w:customStyle="1" w:styleId="7606FE97C98F49BBBE552BA47C80DA07">
    <w:name w:val="7606FE97C98F49BBBE552BA47C80DA07"/>
    <w:rsid w:val="00CC788B"/>
  </w:style>
  <w:style w:type="paragraph" w:customStyle="1" w:styleId="1A2A609DA6EC410EA8BAAB2F39A9D748">
    <w:name w:val="1A2A609DA6EC410EA8BAAB2F39A9D748"/>
    <w:rsid w:val="00CC788B"/>
  </w:style>
  <w:style w:type="paragraph" w:customStyle="1" w:styleId="552AE61019B340A6B3D626B663B0FA9B">
    <w:name w:val="552AE61019B340A6B3D626B663B0FA9B"/>
    <w:rsid w:val="00CC788B"/>
  </w:style>
  <w:style w:type="paragraph" w:customStyle="1" w:styleId="12ADA650726C408D966E94D5CA5576E6">
    <w:name w:val="12ADA650726C408D966E94D5CA5576E6"/>
    <w:rsid w:val="00CC788B"/>
  </w:style>
  <w:style w:type="paragraph" w:customStyle="1" w:styleId="F9F9EA57269E41BEA5596F87452C53E4">
    <w:name w:val="F9F9EA57269E41BEA5596F87452C53E4"/>
    <w:rsid w:val="00CC788B"/>
  </w:style>
  <w:style w:type="paragraph" w:customStyle="1" w:styleId="9D56E8393FDD47D6AE6B6DC0176ED58E">
    <w:name w:val="9D56E8393FDD47D6AE6B6DC0176ED58E"/>
    <w:rsid w:val="00CC788B"/>
  </w:style>
  <w:style w:type="paragraph" w:customStyle="1" w:styleId="34D5A5C66B624AC0936B361EF5972AAB">
    <w:name w:val="34D5A5C66B624AC0936B361EF5972AAB"/>
    <w:rsid w:val="00CC788B"/>
  </w:style>
  <w:style w:type="paragraph" w:customStyle="1" w:styleId="8F477513B11F4E51B7E381D89B155B0A">
    <w:name w:val="8F477513B11F4E51B7E381D89B155B0A"/>
    <w:rsid w:val="00CC788B"/>
  </w:style>
  <w:style w:type="paragraph" w:customStyle="1" w:styleId="51F28406BA6440C2996A9B90AAB69EAC">
    <w:name w:val="51F28406BA6440C2996A9B90AAB69EAC"/>
    <w:rsid w:val="00CC788B"/>
  </w:style>
  <w:style w:type="paragraph" w:customStyle="1" w:styleId="ADA12EAA5CBA497E94F358E37699D567">
    <w:name w:val="ADA12EAA5CBA497E94F358E37699D567"/>
    <w:rsid w:val="00CC788B"/>
  </w:style>
  <w:style w:type="paragraph" w:customStyle="1" w:styleId="91D51271046A4257A0F3F45013D84C21">
    <w:name w:val="91D51271046A4257A0F3F45013D84C21"/>
    <w:rsid w:val="00CC788B"/>
  </w:style>
  <w:style w:type="paragraph" w:customStyle="1" w:styleId="0C861EA7AA8147F2BC63B15F0D48A5D7">
    <w:name w:val="0C861EA7AA8147F2BC63B15F0D48A5D7"/>
    <w:rsid w:val="00CC788B"/>
  </w:style>
  <w:style w:type="paragraph" w:customStyle="1" w:styleId="DEC06255E6874E7A98832CE9CCF75D5D">
    <w:name w:val="DEC06255E6874E7A98832CE9CCF75D5D"/>
    <w:rsid w:val="00CC788B"/>
  </w:style>
  <w:style w:type="paragraph" w:customStyle="1" w:styleId="0D9E364DEE964A16B5581F52344AE33F">
    <w:name w:val="0D9E364DEE964A16B5581F52344AE33F"/>
    <w:rsid w:val="00CC788B"/>
  </w:style>
  <w:style w:type="paragraph" w:customStyle="1" w:styleId="75AFE46A4AD24081B261631E16EAC48F">
    <w:name w:val="75AFE46A4AD24081B261631E16EAC48F"/>
    <w:rsid w:val="00CC788B"/>
  </w:style>
  <w:style w:type="paragraph" w:customStyle="1" w:styleId="1661D4E91B71420D90BCF613A07A1874">
    <w:name w:val="1661D4E91B71420D90BCF613A07A1874"/>
    <w:rsid w:val="00CC788B"/>
  </w:style>
  <w:style w:type="paragraph" w:customStyle="1" w:styleId="B3935BD6885544EB823706C9642175B2">
    <w:name w:val="B3935BD6885544EB823706C9642175B2"/>
    <w:rsid w:val="00CC788B"/>
  </w:style>
  <w:style w:type="paragraph" w:customStyle="1" w:styleId="2401566DB92F47B2B348FE85742EB6FA">
    <w:name w:val="2401566DB92F47B2B348FE85742EB6FA"/>
    <w:rsid w:val="00CC788B"/>
  </w:style>
  <w:style w:type="paragraph" w:customStyle="1" w:styleId="395F1318165445A49410516E807AA760">
    <w:name w:val="395F1318165445A49410516E807AA760"/>
    <w:rsid w:val="00CC788B"/>
  </w:style>
  <w:style w:type="paragraph" w:customStyle="1" w:styleId="872079643C6848BAB2682057511E50BB">
    <w:name w:val="872079643C6848BAB2682057511E50BB"/>
    <w:rsid w:val="00CC788B"/>
  </w:style>
  <w:style w:type="paragraph" w:customStyle="1" w:styleId="8AC50F59A4F24617B573F1E6350D2CE6">
    <w:name w:val="8AC50F59A4F24617B573F1E6350D2CE6"/>
    <w:rsid w:val="00CC788B"/>
  </w:style>
  <w:style w:type="paragraph" w:customStyle="1" w:styleId="D1FBCB6B91F24A14B4A2CDCBA3F0C62F">
    <w:name w:val="D1FBCB6B91F24A14B4A2CDCBA3F0C62F"/>
    <w:rsid w:val="00CC788B"/>
  </w:style>
  <w:style w:type="paragraph" w:customStyle="1" w:styleId="577EC6F3FA844D44899BB0DA044F4A40">
    <w:name w:val="577EC6F3FA844D44899BB0DA044F4A40"/>
    <w:rsid w:val="00CC788B"/>
  </w:style>
  <w:style w:type="paragraph" w:customStyle="1" w:styleId="74199BFBE774498AA66950D9B8DC14B6">
    <w:name w:val="74199BFBE774498AA66950D9B8DC14B6"/>
    <w:rsid w:val="00CC788B"/>
  </w:style>
  <w:style w:type="paragraph" w:customStyle="1" w:styleId="E75089EB68B147018CA5976335B03949">
    <w:name w:val="E75089EB68B147018CA5976335B03949"/>
    <w:rsid w:val="00CC788B"/>
  </w:style>
  <w:style w:type="paragraph" w:customStyle="1" w:styleId="BF78D53C7CFB46D6820C9E12C2D07ABF">
    <w:name w:val="BF78D53C7CFB46D6820C9E12C2D07ABF"/>
    <w:rsid w:val="00CC788B"/>
  </w:style>
  <w:style w:type="paragraph" w:customStyle="1" w:styleId="39FC23B3FE8A449BACCC8B38181FADAD">
    <w:name w:val="39FC23B3FE8A449BACCC8B38181FADAD"/>
    <w:rsid w:val="00CC788B"/>
  </w:style>
  <w:style w:type="paragraph" w:customStyle="1" w:styleId="D116F71B2FD4472DAEF20BC3F155D32B">
    <w:name w:val="D116F71B2FD4472DAEF20BC3F155D32B"/>
    <w:rsid w:val="00CC788B"/>
  </w:style>
  <w:style w:type="paragraph" w:customStyle="1" w:styleId="2BF57377F78F4EE585253A8892E7D8FA">
    <w:name w:val="2BF57377F78F4EE585253A8892E7D8FA"/>
    <w:rsid w:val="00CC788B"/>
  </w:style>
  <w:style w:type="paragraph" w:customStyle="1" w:styleId="037FD2A2E08F432B9085E70EA7B7255B">
    <w:name w:val="037FD2A2E08F432B9085E70EA7B7255B"/>
    <w:rsid w:val="00CC788B"/>
  </w:style>
  <w:style w:type="paragraph" w:customStyle="1" w:styleId="ADED450A90394D368EC3C90D729F438E">
    <w:name w:val="ADED450A90394D368EC3C90D729F438E"/>
    <w:rsid w:val="00CC788B"/>
  </w:style>
  <w:style w:type="paragraph" w:customStyle="1" w:styleId="874FFA8FFBFE4286924F1F14CE90A074">
    <w:name w:val="874FFA8FFBFE4286924F1F14CE90A074"/>
    <w:rsid w:val="00CC788B"/>
  </w:style>
  <w:style w:type="paragraph" w:customStyle="1" w:styleId="EF25A436D30D423081E65B7ADF1160F0">
    <w:name w:val="EF25A436D30D423081E65B7ADF1160F0"/>
    <w:rsid w:val="00CC788B"/>
  </w:style>
  <w:style w:type="paragraph" w:customStyle="1" w:styleId="47A49A3C44484314B3A1266C95FE2282">
    <w:name w:val="47A49A3C44484314B3A1266C95FE2282"/>
    <w:rsid w:val="00CC788B"/>
  </w:style>
  <w:style w:type="paragraph" w:customStyle="1" w:styleId="0B3436A82B684CFF853405F6E2A395E8">
    <w:name w:val="0B3436A82B684CFF853405F6E2A395E8"/>
    <w:rsid w:val="00CC788B"/>
  </w:style>
  <w:style w:type="paragraph" w:customStyle="1" w:styleId="1BCACAD12F804D598FC50BE5AC03CAD6">
    <w:name w:val="1BCACAD12F804D598FC50BE5AC03CAD6"/>
    <w:rsid w:val="00CC788B"/>
  </w:style>
  <w:style w:type="paragraph" w:customStyle="1" w:styleId="5DF2C3C158F74E1AA8BC11A15770BEB5">
    <w:name w:val="5DF2C3C158F74E1AA8BC11A15770BEB5"/>
    <w:rsid w:val="00CC788B"/>
  </w:style>
  <w:style w:type="paragraph" w:customStyle="1" w:styleId="C7C803EB29AD4698931D1D67E3B25460">
    <w:name w:val="C7C803EB29AD4698931D1D67E3B25460"/>
    <w:rsid w:val="00CC788B"/>
  </w:style>
  <w:style w:type="paragraph" w:customStyle="1" w:styleId="6754099C5E5D42938C13C90F91007FB1">
    <w:name w:val="6754099C5E5D42938C13C90F91007FB1"/>
    <w:rsid w:val="00CC788B"/>
  </w:style>
  <w:style w:type="paragraph" w:customStyle="1" w:styleId="9FBB94D4559441A883B16CE40432AD46">
    <w:name w:val="9FBB94D4559441A883B16CE40432AD46"/>
    <w:rsid w:val="00CC788B"/>
  </w:style>
  <w:style w:type="paragraph" w:customStyle="1" w:styleId="28D170F1DF0E40B7B446478E8FF45C7D">
    <w:name w:val="28D170F1DF0E40B7B446478E8FF45C7D"/>
    <w:rsid w:val="00CC788B"/>
  </w:style>
  <w:style w:type="paragraph" w:customStyle="1" w:styleId="68D80C3898D041A39E922A5F4BEFFA24">
    <w:name w:val="68D80C3898D041A39E922A5F4BEFFA24"/>
    <w:rsid w:val="0019434A"/>
  </w:style>
  <w:style w:type="paragraph" w:customStyle="1" w:styleId="44C31CC1FD6C40F89B4E1E852D023037">
    <w:name w:val="44C31CC1FD6C40F89B4E1E852D023037"/>
    <w:rsid w:val="0019434A"/>
  </w:style>
  <w:style w:type="paragraph" w:customStyle="1" w:styleId="E2104D47A9A14700A09F94282DB90897">
    <w:name w:val="E2104D47A9A14700A09F94282DB90897"/>
    <w:rsid w:val="00CD63DD"/>
  </w:style>
  <w:style w:type="paragraph" w:customStyle="1" w:styleId="B37DBB4B1DC44E6B9C72AEC7CEA4A1A3">
    <w:name w:val="B37DBB4B1DC44E6B9C72AEC7CEA4A1A3"/>
    <w:rsid w:val="00CD63DD"/>
  </w:style>
  <w:style w:type="paragraph" w:customStyle="1" w:styleId="683993CEDAB744C5AA2D5FD7448C02FA">
    <w:name w:val="683993CEDAB744C5AA2D5FD7448C02FA"/>
    <w:rsid w:val="00CD63DD"/>
  </w:style>
  <w:style w:type="paragraph" w:customStyle="1" w:styleId="E0C0A7BC38A6414284A618F110F7219B">
    <w:name w:val="E0C0A7BC38A6414284A618F110F7219B"/>
    <w:rsid w:val="00CD63DD"/>
  </w:style>
  <w:style w:type="paragraph" w:customStyle="1" w:styleId="E8673B73E14F40ADADAD184FB8BA6925">
    <w:name w:val="E8673B73E14F40ADADAD184FB8BA6925"/>
    <w:rsid w:val="00C53A52"/>
  </w:style>
  <w:style w:type="paragraph" w:customStyle="1" w:styleId="2723C8D0997D4A24A43B42C99C30839D">
    <w:name w:val="2723C8D0997D4A24A43B42C99C30839D"/>
    <w:rsid w:val="00C53A52"/>
  </w:style>
  <w:style w:type="paragraph" w:customStyle="1" w:styleId="16B666A987C9427794AE932C5FD95479">
    <w:name w:val="16B666A987C9427794AE932C5FD95479"/>
    <w:rsid w:val="003379D7"/>
  </w:style>
  <w:style w:type="paragraph" w:customStyle="1" w:styleId="906AB942CB78438AAA5DEFA7364B4E86">
    <w:name w:val="906AB942CB78438AAA5DEFA7364B4E86"/>
    <w:rsid w:val="003379D7"/>
  </w:style>
  <w:style w:type="paragraph" w:customStyle="1" w:styleId="F4800A553CB0447680CC8CC20C49E0FE">
    <w:name w:val="F4800A553CB0447680CC8CC20C49E0FE"/>
    <w:rsid w:val="00E83D36"/>
  </w:style>
  <w:style w:type="paragraph" w:customStyle="1" w:styleId="A9DC178BD7514643B1672EAFEE9326E7">
    <w:name w:val="A9DC178BD7514643B1672EAFEE9326E7"/>
    <w:rsid w:val="00E83D36"/>
  </w:style>
  <w:style w:type="paragraph" w:customStyle="1" w:styleId="64744DE151BD448AB736F5E2CD875A6D">
    <w:name w:val="64744DE151BD448AB736F5E2CD875A6D"/>
    <w:rsid w:val="00E83D36"/>
  </w:style>
  <w:style w:type="paragraph" w:customStyle="1" w:styleId="7A71973B44FF42B78E6C19D95DBB0AC4">
    <w:name w:val="7A71973B44FF42B78E6C19D95DBB0AC4"/>
    <w:rsid w:val="00E83D36"/>
  </w:style>
  <w:style w:type="paragraph" w:customStyle="1" w:styleId="09A50E080424437EB68D412669057B1E">
    <w:name w:val="09A50E080424437EB68D412669057B1E"/>
    <w:rsid w:val="00E83D36"/>
  </w:style>
  <w:style w:type="paragraph" w:customStyle="1" w:styleId="042AB674CFCD497CAD6134C9A5ACAE2A">
    <w:name w:val="042AB674CFCD497CAD6134C9A5ACAE2A"/>
    <w:rsid w:val="00E83D36"/>
  </w:style>
  <w:style w:type="paragraph" w:customStyle="1" w:styleId="B8536F37530A469DB03E6D7005CACDE8">
    <w:name w:val="B8536F37530A469DB03E6D7005CACDE8"/>
    <w:rsid w:val="00E83D36"/>
  </w:style>
  <w:style w:type="paragraph" w:customStyle="1" w:styleId="23D843AB84864DF78C0ACF5BBC1608A6">
    <w:name w:val="23D843AB84864DF78C0ACF5BBC1608A6"/>
    <w:rsid w:val="00C94F71"/>
  </w:style>
  <w:style w:type="paragraph" w:customStyle="1" w:styleId="BC7A65D84D924DCD88368A11D654ED9E">
    <w:name w:val="BC7A65D84D924DCD88368A11D654ED9E"/>
    <w:rsid w:val="00C94F71"/>
  </w:style>
  <w:style w:type="paragraph" w:customStyle="1" w:styleId="49D2B4FCCB3B49F6AF06AFC7D19AE6D4">
    <w:name w:val="49D2B4FCCB3B49F6AF06AFC7D19AE6D4"/>
    <w:rsid w:val="008D08F2"/>
  </w:style>
  <w:style w:type="paragraph" w:customStyle="1" w:styleId="6F5A94C7601D4D38BAABB6A9981DF6F0">
    <w:name w:val="6F5A94C7601D4D38BAABB6A9981DF6F0"/>
    <w:rsid w:val="008D0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Ongoing</PublishDate>
  <Abstract>22334VIC</Abstract>
  <CompanyAddress>2 / 2020</CompanyAddress>
  <CompanyPhone>Laptop Computer or Desktop computer or Tablet
Writing Materials
Active Email
External HDD storage / Flash Drive to save a backup copy of your work
Internet Access</CompanyPhone>
  <CompanyFax>Conditions: 
-    This assessment is to be completed individually.
-    You must meet all criteria listed in the marking guide to be satisfactory in this task.
-    You may resubmit this task if not successful within the enrolment period as per Holmesglen conducting
     assessment procedure.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(one resubmit allowed per task).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
</CompanyFax>
  <CompanyEmail>4 weeks</CompanyEmail>
</CoverPageProperties>
</file>

<file path=customXml/item2.xml><?xml version="1.0" encoding="utf-8"?>
<Fcrs180XMLNode xmlns="CRS180">
  <SName/>
  <SID/>
  <KnowlBox>false</KnowlBox>
  <ObsBox/>
  <RptBox/>
  <PjtBox/>
  <PotBox/>
  <UGResultBox>true</UGResultBox>
  <OthRmk/>
  <SInstruct/>
  <AssessCon/>
</Fcrs180XMLNode>
</file>

<file path=customXml/item3.xml><?xml version="1.0" encoding="utf-8"?>
<Fcrs180_1XMLNode xmlns="CRS180_1">
  <OthBox/>
</Fcrs180_1XMLNode>
</file>

<file path=customXml/item4.xml><?xml version="1.0" encoding="utf-8"?>
<Fcrs180_5XMLNode xmlns="CRS180_5">
  <AssessTypeR>Knowledge / Portfolio</AssessTypeR>
</Fcrs180_5XMLNode>
</file>

<file path=customXml/item5.xml><?xml version="1.0" encoding="utf-8"?>
<Fcrs180_2XMLNode xmlns="CRS180_2">
  <AssessType/>
</Fcrs180_2XMLNode>
</file>

<file path=customXml/item6.xml><?xml version="1.0" encoding="utf-8"?>
<Fcrs180_4XMLNode xmlns="CRS180_4">
  <DeptName>BDIT, Computer and Information Technology</DeptName>
</Fcrs180_4XMLNode>
</file>

<file path=customXml/item7.xml><?xml version="1.0" encoding="utf-8"?>
<Fcrs180_3XMLNode xmlns="CRS180_3">
  <StName/>
  <StID/>
</Fcrs180_3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968-AA76-4AEA-864E-618A3CDCDA91}">
  <ds:schemaRefs>
    <ds:schemaRef ds:uri="CRS180"/>
  </ds:schemaRefs>
</ds:datastoreItem>
</file>

<file path=customXml/itemProps3.xml><?xml version="1.0" encoding="utf-8"?>
<ds:datastoreItem xmlns:ds="http://schemas.openxmlformats.org/officeDocument/2006/customXml" ds:itemID="{93E8A757-17F0-4CC7-B32F-5C21CEC8E169}">
  <ds:schemaRefs>
    <ds:schemaRef ds:uri="CRS180_1"/>
  </ds:schemaRefs>
</ds:datastoreItem>
</file>

<file path=customXml/itemProps4.xml><?xml version="1.0" encoding="utf-8"?>
<ds:datastoreItem xmlns:ds="http://schemas.openxmlformats.org/officeDocument/2006/customXml" ds:itemID="{8EEE6C64-7878-4D06-B4F9-6A63DFC5E605}">
  <ds:schemaRefs>
    <ds:schemaRef ds:uri="CRS180_5"/>
  </ds:schemaRefs>
</ds:datastoreItem>
</file>

<file path=customXml/itemProps5.xml><?xml version="1.0" encoding="utf-8"?>
<ds:datastoreItem xmlns:ds="http://schemas.openxmlformats.org/officeDocument/2006/customXml" ds:itemID="{150D0C82-7BC9-456F-A768-C6ED423A975C}">
  <ds:schemaRefs>
    <ds:schemaRef ds:uri="CRS180_2"/>
  </ds:schemaRefs>
</ds:datastoreItem>
</file>

<file path=customXml/itemProps6.xml><?xml version="1.0" encoding="utf-8"?>
<ds:datastoreItem xmlns:ds="http://schemas.openxmlformats.org/officeDocument/2006/customXml" ds:itemID="{BCCE98C7-93E3-46B4-9136-8583CF4B79F7}">
  <ds:schemaRefs>
    <ds:schemaRef ds:uri="CRS180_4"/>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1463F088-9634-452D-BA82-DF21A1CB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63420F79</Template>
  <TotalTime>501</TotalTime>
  <Pages>14</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Certificate IV in Cyber Security</vt:lpstr>
    </vt:vector>
  </TitlesOfParts>
  <Company>1 of 1</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Cyber Security</dc:title>
  <dc:subject/>
  <dc:creator>TSD</dc:creator>
  <cp:keywords>Desktop Computer
Internet Access 
Access to BrightSpace</cp:keywords>
  <dc:description/>
  <cp:lastModifiedBy>enock wafula</cp:lastModifiedBy>
  <cp:revision>1</cp:revision>
  <cp:lastPrinted>2017-05-29T22:15:00Z</cp:lastPrinted>
  <dcterms:created xsi:type="dcterms:W3CDTF">2020-12-09T23:55:00Z</dcterms:created>
  <dcterms:modified xsi:type="dcterms:W3CDTF">2020-12-20T18:51:00Z</dcterms:modified>
  <cp:category>VU21994</cp:category>
  <cp:contentStatus>This assessment is comprised of three parts:
Part 1: Flow Charts
Part 2: Knowledge Questions
Part 3: Splunk Comprehensive Lab
Part 1 Flow Charts:
â€¢	Please refer the Supporting Documents for more information on this part of the assessment.
In this part of the assessment you are required to answer a range of knowledge questions related to this subject. Some of these questions are more technical and ask you to discuss or explain particular technologies or terminologies while other questions are more holistic or bigger picture focused. 
You will also need to answer questions about your incident response process and how you have developed your flowchart. You must answer each question in your own words. 
Where you have used images or content from another creator you must make reference to this in the answer space provided.
â€¢	You are required to attempt ALL questions and tasks individually  
â€¢	Your answers are to be written in your own words. Copy and paste from a research link will not be accepted.
Part B Knowledge Questions:
In this assessment you are required to answer a range of knowledge questions related to this subject. Some of these questions are more technical and ask learners to discuss or explain particular technologies or terminologies while other questions are more holistic or bigger picture focused.  
â€¢	You are required to attempt ALL questions and tasks individually  
â€¢	Your answers are to be written in your own words. Copy and paste from a research link will not be accepted.
â€¢	You are required to list all references consulted in the reference box at the end of the assessment. Knowledge 
Part 3: Splunk Comprehensive Lab
â€¢	Please refer the Supporting Documents for more information on this part of the assessment.
For this part of the assessment, you will use Splunk enterprise software to import and analyse â€œBig Dataâ€ for trends and discrepancies.  The assessment must be completed individually. On the following pages there are questions for you to answer spilt into three sections. You must complete all sections of the do</cp:contentStatus>
</cp:coreProperties>
</file>